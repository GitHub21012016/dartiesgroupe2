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kern w:val="28"/>
        </w:rPr>
        <w:id w:val="-240795504"/>
      </w:sdtPr>
      <w:sdtEndPr>
        <w:rPr>
          <w:kern w:val="0"/>
          <w:sz w:val="56"/>
        </w:rPr>
      </w:sdtEndPr>
      <w:sdtContent>
        <w:p w:rsidR="00794BC6" w:rsidRDefault="00B75488">
          <w:pPr>
            <w:rPr>
              <w:kern w:val="28"/>
            </w:rPr>
          </w:pPr>
          <w:r>
            <w:rPr>
              <w:noProof/>
            </w:rPr>
            <w:drawing>
              <wp:anchor distT="0" distB="0" distL="114300" distR="114300" simplePos="0" relativeHeight="251675648" behindDoc="1" locked="0" layoutInCell="1" allowOverlap="1">
                <wp:simplePos x="0" y="0"/>
                <wp:positionH relativeFrom="column">
                  <wp:posOffset>-167640</wp:posOffset>
                </wp:positionH>
                <wp:positionV relativeFrom="paragraph">
                  <wp:posOffset>-128905</wp:posOffset>
                </wp:positionV>
                <wp:extent cx="4516755" cy="1683385"/>
                <wp:effectExtent l="0" t="0" r="0" b="0"/>
                <wp:wrapThrough wrapText="bothSides">
                  <wp:wrapPolygon edited="0">
                    <wp:start x="0" y="0"/>
                    <wp:lineTo x="0" y="21266"/>
                    <wp:lineTo x="21500" y="21266"/>
                    <wp:lineTo x="21500" y="0"/>
                    <wp:lineTo x="0" y="0"/>
                  </wp:wrapPolygon>
                </wp:wrapThrough>
                <wp:docPr id="18" name="Image 18" descr="http://istil.univ-lyon1.fr/images/istil/logoistil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l.univ-lyon1.fr/images/istil/logoistillarge.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16755" cy="1683385"/>
                        </a:xfrm>
                        <a:prstGeom prst="rect">
                          <a:avLst/>
                        </a:prstGeom>
                        <a:noFill/>
                        <a:ln>
                          <a:noFill/>
                        </a:ln>
                      </pic:spPr>
                    </pic:pic>
                  </a:graphicData>
                </a:graphic>
              </wp:anchor>
            </w:drawing>
          </w:r>
          <w:r>
            <w:rPr>
              <w:noProof/>
            </w:rPr>
            <w:drawing>
              <wp:anchor distT="0" distB="0" distL="114300" distR="114300" simplePos="0" relativeHeight="251672063" behindDoc="1" locked="0" layoutInCell="1" allowOverlap="1">
                <wp:simplePos x="0" y="0"/>
                <wp:positionH relativeFrom="column">
                  <wp:posOffset>4914900</wp:posOffset>
                </wp:positionH>
                <wp:positionV relativeFrom="paragraph">
                  <wp:posOffset>-44450</wp:posOffset>
                </wp:positionV>
                <wp:extent cx="1318260" cy="1329055"/>
                <wp:effectExtent l="0" t="0" r="0" b="0"/>
                <wp:wrapThrough wrapText="bothSides">
                  <wp:wrapPolygon edited="0">
                    <wp:start x="1561" y="929"/>
                    <wp:lineTo x="1249" y="20124"/>
                    <wp:lineTo x="20289" y="20124"/>
                    <wp:lineTo x="19977" y="929"/>
                    <wp:lineTo x="1561" y="929"/>
                  </wp:wrapPolygon>
                </wp:wrapThrough>
                <wp:docPr id="7" name="Image 7" descr="logoda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arties.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18260" cy="1329055"/>
                        </a:xfrm>
                        <a:prstGeom prst="rect">
                          <a:avLst/>
                        </a:prstGeom>
                        <a:noFill/>
                      </pic:spPr>
                    </pic:pic>
                  </a:graphicData>
                </a:graphic>
              </wp:anchor>
            </w:drawing>
          </w:r>
        </w:p>
        <w:p w:rsidR="00794BC6" w:rsidRDefault="00391830">
          <w:pPr>
            <w:spacing w:line="276" w:lineRule="auto"/>
            <w:rPr>
              <w:rFonts w:asciiTheme="majorHAnsi" w:eastAsiaTheme="majorEastAsia" w:hAnsiTheme="majorHAnsi" w:cstheme="majorBidi"/>
              <w:caps/>
              <w:color w:val="000000" w:themeColor="text1"/>
              <w:spacing w:val="-20"/>
              <w:kern w:val="28"/>
              <w:sz w:val="56"/>
              <w:szCs w:val="56"/>
            </w:rPr>
          </w:pPr>
          <w:r w:rsidRPr="00391830">
            <w:rPr>
              <w:noProof/>
              <w:lang w:eastAsia="en-US"/>
            </w:rPr>
            <w:pict>
              <v:shapetype id="_x0000_t202" coordsize="21600,21600" o:spt="202" path="m,l,21600r21600,l21600,xe">
                <v:stroke joinstyle="miter"/>
                <v:path gradientshapeok="t" o:connecttype="rect"/>
              </v:shapetype>
              <v:shape id="_x0000_s1053" type="#_x0000_t202" style="position:absolute;margin-left:-349.25pt;margin-top:661pt;width:480.05pt;height:47.55pt;z-index:251677696;mso-height-percent:200;mso-height-percent:200;mso-width-relative:margin;mso-height-relative:margin" stroked="f">
                <v:textbox style="mso-fit-shape-to-text:t">
                  <w:txbxContent>
                    <w:p w:rsidR="00B847AC" w:rsidRDefault="00B847AC">
                      <w:r>
                        <w:t>Architecture des différents jobs utilisés dans le processus de transformation et d’intégration des données commerciales</w:t>
                      </w:r>
                    </w:p>
                  </w:txbxContent>
                </v:textbox>
              </v:shape>
            </w:pict>
          </w:r>
          <w:r w:rsidRPr="00391830">
            <w:rPr>
              <w:noProof/>
            </w:rPr>
            <w:pict>
              <v:shape id="Zone de texte 11" o:spid="_x0000_s1026" type="#_x0000_t202" style="position:absolute;margin-left:17.45pt;margin-top:322.25pt;width:493.9pt;height:44.6pt;z-index:251674624;visibility:visible;mso-width-percent:980;mso-position-horizontal-relative:margin;mso-position-vertical-relative:margin;mso-width-percent:98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" filled="f" stroked="f">
                <v:textbox style="mso-next-textbox:#Zone de texte 11">
                  <w:txbxContent>
                    <w:p w:rsidR="00794BC6" w:rsidRDefault="00391830">
                      <w:pPr>
                        <w:pStyle w:val="Sous-titre"/>
                      </w:pPr>
                      <w:sdt>
                        <w:sdtPr>
                          <w:alias w:val="Sous-titre"/>
                          <w:id w:val="974024325"/>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p>
                    <w:p w:rsidR="001375D5" w:rsidRDefault="001375D5" w:rsidP="001375D5"/>
                    <w:p w:rsidR="001375D5" w:rsidRDefault="001375D5" w:rsidP="001375D5"/>
                    <w:p w:rsidR="001375D5" w:rsidRDefault="001375D5" w:rsidP="001375D5"/>
                    <w:p w:rsidR="001375D5" w:rsidRDefault="001375D5" w:rsidP="001375D5"/>
                    <w:sdt>
                      <w:sdtPr>
                        <w:alias w:val="Résumé"/>
                        <w:id w:val="2263413"/>
                        <w:showingPlcHdr/>
                        <w:dataBinding w:prefixMappings="xmlns:ns0='http://schemas.microsoft.com/office/2006/coverPageProps'" w:xpath="/ns0:CoverPageProperties[1]/ns0:Abstract[1]" w:storeItemID="{55AF091B-3C7A-41E3-B477-F2FDAA23CFDA}"/>
                        <w:text/>
                      </w:sdtPr>
                      <w:sdtContent>
                        <w:p w:rsidR="001375D5" w:rsidRPr="001375D5" w:rsidRDefault="001375D5" w:rsidP="001375D5">
                          <w:r>
                            <w:t xml:space="preserve">     </w:t>
                          </w:r>
                        </w:p>
                      </w:sdtContent>
                    </w:sdt>
                  </w:txbxContent>
                </v:textbox>
                <w10:wrap anchorx="margin" anchory="margin"/>
              </v:shape>
            </w:pict>
          </w:r>
          <w:r w:rsidRPr="00391830">
            <w:rPr>
              <w:noProof/>
            </w:rPr>
            <w:pict>
              <v:shape id="Zone de texte 26" o:spid="_x0000_s1027" type="#_x0000_t202" style="position:absolute;margin-left:11.25pt;margin-top:253.25pt;width:473.75pt;height:69.8pt;z-index:251669504;visibility:visible;mso-width-percent:940;mso-position-horizontal-relative:margin;mso-position-vertical-relative:margin;mso-width-percent:94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" filled="f" stroked="f">
                <v:textbox style="mso-next-textbox:#Zone de texte 26">
                  <w:txbxContent>
                    <w:p w:rsidR="00794BC6" w:rsidRDefault="00C201BE">
                      <w:pPr>
                        <w:pStyle w:val="Titre"/>
                        <w:rPr>
                          <w:sz w:val="56"/>
                        </w:rPr>
                      </w:pPr>
                      <w:r>
                        <w:rPr>
                          <w:sz w:val="56"/>
                        </w:rPr>
                        <w:t xml:space="preserve">Dossier </w:t>
                      </w:r>
                      <w:r w:rsidR="001375D5">
                        <w:rPr>
                          <w:sz w:val="56"/>
                        </w:rPr>
                        <w:t>ETL - Talend</w:t>
                      </w:r>
                    </w:p>
                  </w:txbxContent>
                </v:textbox>
                <w10:wrap anchorx="margin" anchory="margin"/>
              </v:shape>
            </w:pict>
          </w:r>
          <w:r w:rsidRPr="00391830">
            <w:rPr>
              <w:noProof/>
            </w:rPr>
            <w:pict>
              <v:rect id="Rectangle 9" o:spid="_x0000_s1050" style="position:absolute;margin-left:0;margin-top:0;width:10.1pt;height:222.3pt;z-index:251672576;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w:r>
          <w:r w:rsidRPr="00391830">
            <w:rPr>
              <w:noProof/>
            </w:rPr>
            <w:pict>
              <v:rect id="Rectangle 8" o:spid="_x0000_s1049" style="position:absolute;margin-left:0;margin-top:0;width:10.1pt;height:495.9pt;z-index:251671552;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w:r>
          <w:r w:rsidRPr="00391830">
            <w:rPr>
              <w:noProof/>
            </w:rPr>
            <w:pict>
              <v:rect id="Rectangle 4" o:spid="_x0000_s1048" style="position:absolute;margin-left:0;margin-top:0;width:538.55pt;height:718.2pt;z-index:251670528;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w:r>
          <w:r w:rsidRPr="00391830">
            <w:rPr>
              <w:noProof/>
            </w:rPr>
            <w:pict>
              <v:shape id="Zone de texte 24" o:spid="_x0000_s1028" type="#_x0000_t202" style="position:absolute;margin-left:0;margin-top:0;width:473.75pt;height:63.35pt;z-index:251668480;visibility:visible;mso-width-percent:940;mso-top-percent:870;mso-position-horizontal:left;mso-position-horizontal-relative:margin;mso-position-vertical-relative:margin;mso-width-percent:940;mso-top-percent:87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" filled="f" stroked="f">
                <v:textbox style="mso-next-textbox:#Zone de texte 24">
                  <w:txbxContent>
                    <w:p w:rsidR="00794BC6" w:rsidRPr="00F53D42" w:rsidRDefault="00B75488">
                      <w:pPr>
                        <w:rPr>
                          <w:b/>
                        </w:rPr>
                      </w:pPr>
                      <w:r w:rsidRPr="00F53D42">
                        <w:rPr>
                          <w:b/>
                        </w:rPr>
                        <w:t xml:space="preserve">Création du document : </w:t>
                      </w:r>
                      <w:sdt>
                        <w:sdtPr>
                          <w:rPr>
                            <w:b/>
                            <w:bCs/>
                          </w:rPr>
                          <w:alias w:val="Auteur"/>
                          <w:id w:val="2263414"/>
                          <w:dataBinding w:prefixMappings="xmlns:ns0='http://schemas.openxmlformats.org/package/2006/metadata/core-properties' xmlns:ns1='http://purl.org/dc/elements/1.1/'" w:xpath="/ns0:coreProperties[1]/ns1:creator[1]" w:storeItemID="{6C3C8BC8-F283-45AE-878A-BAB7291924A1}"/>
                          <w:text/>
                        </w:sdtPr>
                        <w:sdtContent>
                          <w:r w:rsidR="001375D5">
                            <w:rPr>
                              <w:b/>
                              <w:bCs/>
                            </w:rPr>
                            <w:t>Valentin BERNARD, Romain GIRARD, Sylvain LE QUANG</w:t>
                          </w:r>
                        </w:sdtContent>
                      </w:sdt>
                    </w:p>
                    <w:p w:rsidR="00B75488" w:rsidRPr="00F53D42" w:rsidRDefault="00B75488">
                      <w:pPr>
                        <w:rPr>
                          <w:b/>
                        </w:rPr>
                      </w:pPr>
                      <w:r w:rsidRPr="00F53D42">
                        <w:rPr>
                          <w:b/>
                        </w:rPr>
                        <w:t xml:space="preserve">Date : </w:t>
                      </w:r>
                      <w:r w:rsidR="00C201BE" w:rsidRPr="00257E11">
                        <w:rPr>
                          <w:b/>
                        </w:rPr>
                        <w:t>1</w:t>
                      </w:r>
                      <w:r w:rsidR="00257E11">
                        <w:rPr>
                          <w:b/>
                        </w:rPr>
                        <w:t>5</w:t>
                      </w:r>
                      <w:r w:rsidRPr="00257E11">
                        <w:rPr>
                          <w:b/>
                        </w:rPr>
                        <w:t>/12/2010</w:t>
                      </w:r>
                    </w:p>
                  </w:txbxContent>
                </v:textbox>
                <w10:wrap anchorx="margin" anchory="margin"/>
              </v:shape>
            </w:pict>
          </w:r>
          <w:r w:rsidR="00213538">
            <w:rPr>
              <w:sz w:val="56"/>
            </w:rPr>
            <w:br w:type="page"/>
          </w:r>
        </w:p>
      </w:sdtContent>
    </w:sdt>
    <w:sdt>
      <w:sdtPr>
        <w:id w:val="633372245"/>
        <w:dataBinding w:prefixMappings="xmlns:ns0='http://schemas.openxmlformats.org/package/2006/metadata/core-properties' xmlns:ns1='http://purl.org/dc/elements/1.1/'" w:xpath="/ns0:coreProperties[1]/ns1:title[1]" w:storeItemID="{6C3C8BC8-F283-45AE-878A-BAB7291924A1}"/>
        <w:text/>
      </w:sdtPr>
      <w:sdtContent>
        <w:p w:rsidR="00794BC6" w:rsidRDefault="00C201BE">
          <w:pPr>
            <w:pStyle w:val="Titre"/>
          </w:pPr>
          <w:r>
            <w:t xml:space="preserve">Dossier </w:t>
          </w:r>
          <w:r w:rsidR="00D82D87">
            <w:t>ETL - Talend</w:t>
          </w:r>
        </w:p>
      </w:sdtContent>
    </w:sdt>
    <w:p w:rsidR="00794BC6" w:rsidRDefault="00391830">
      <w:pPr>
        <w:pStyle w:val="Sous-titre"/>
      </w:pPr>
      <w:sdt>
        <w:sdtPr>
          <w:id w:val="1161806749"/>
          <w:dataBinding w:prefixMappings="xmlns:ns0='http://schemas.openxmlformats.org/package/2006/metadata/core-properties' xmlns:ns1='http://purl.org/dc/elements/1.1/'" w:xpath="/ns0:coreProperties[1]/ns1:subject[1]" w:storeItemID="{6C3C8BC8-F283-45AE-878A-BAB7291924A1}"/>
          <w:text/>
        </w:sdtPr>
        <w:sdtContent>
          <w:r w:rsidR="00484C7C">
            <w:t>Projet Darties – Groupe2</w:t>
          </w:r>
        </w:sdtContent>
      </w:sdt>
      <w:r w:rsidR="00213538">
        <w:t xml:space="preserve"> </w:t>
      </w:r>
    </w:p>
    <w:sdt>
      <w:sdtPr>
        <w:rPr>
          <w:rFonts w:asciiTheme="minorHAnsi" w:eastAsiaTheme="minorEastAsia" w:hAnsiTheme="minorHAnsi" w:cstheme="minorBidi"/>
          <w:bCs w:val="0"/>
          <w:caps w:val="0"/>
          <w:color w:val="auto"/>
          <w:sz w:val="22"/>
          <w:szCs w:val="22"/>
        </w:rPr>
        <w:id w:val="-1644573646"/>
        <w:docPartObj>
          <w:docPartGallery w:val="Table of Contents"/>
          <w:docPartUnique/>
        </w:docPartObj>
      </w:sdtPr>
      <w:sdtEndPr>
        <w:rPr>
          <w:b/>
        </w:rPr>
      </w:sdtEndPr>
      <w:sdtContent>
        <w:bookmarkStart w:id="0" w:name="_Toc286674912" w:displacedByCustomXml="prev"/>
        <w:p w:rsidR="00484C7C" w:rsidRDefault="00484C7C" w:rsidP="00484C7C">
          <w:pPr>
            <w:pStyle w:val="Titre1"/>
          </w:pPr>
          <w:r>
            <w:t>Contenu</w:t>
          </w:r>
          <w:bookmarkEnd w:id="0"/>
        </w:p>
        <w:p w:rsidR="00A46172" w:rsidRDefault="00391830">
          <w:pPr>
            <w:pStyle w:val="TM1"/>
            <w:tabs>
              <w:tab w:val="left" w:pos="440"/>
              <w:tab w:val="right" w:leader="dot" w:pos="9797"/>
            </w:tabs>
            <w:rPr>
              <w:noProof/>
            </w:rPr>
          </w:pPr>
          <w:r w:rsidRPr="00391830">
            <w:fldChar w:fldCharType="begin"/>
          </w:r>
          <w:r w:rsidR="00484C7C">
            <w:instrText xml:space="preserve"> TOC \o "1-3" \h \z \u </w:instrText>
          </w:r>
          <w:r w:rsidRPr="00391830">
            <w:fldChar w:fldCharType="separate"/>
          </w:r>
          <w:hyperlink w:anchor="_Toc286674912" w:history="1">
            <w:r w:rsidR="00A46172" w:rsidRPr="00EA7D95">
              <w:rPr>
                <w:rStyle w:val="Lienhypertexte"/>
                <w:noProof/>
              </w:rPr>
              <w:t>I.</w:t>
            </w:r>
            <w:r w:rsidR="00A46172">
              <w:rPr>
                <w:noProof/>
              </w:rPr>
              <w:tab/>
            </w:r>
            <w:r w:rsidR="00A46172" w:rsidRPr="00EA7D95">
              <w:rPr>
                <w:rStyle w:val="Lienhypertexte"/>
                <w:noProof/>
              </w:rPr>
              <w:t>Contenu</w:t>
            </w:r>
            <w:r w:rsidR="00A46172">
              <w:rPr>
                <w:noProof/>
                <w:webHidden/>
              </w:rPr>
              <w:tab/>
            </w:r>
            <w:r>
              <w:rPr>
                <w:noProof/>
                <w:webHidden/>
              </w:rPr>
              <w:fldChar w:fldCharType="begin"/>
            </w:r>
            <w:r w:rsidR="00A46172">
              <w:rPr>
                <w:noProof/>
                <w:webHidden/>
              </w:rPr>
              <w:instrText xml:space="preserve"> PAGEREF _Toc286674912 \h </w:instrText>
            </w:r>
            <w:r>
              <w:rPr>
                <w:noProof/>
                <w:webHidden/>
              </w:rPr>
            </w:r>
            <w:r>
              <w:rPr>
                <w:noProof/>
                <w:webHidden/>
              </w:rPr>
              <w:fldChar w:fldCharType="separate"/>
            </w:r>
            <w:r w:rsidR="00A46172">
              <w:rPr>
                <w:noProof/>
                <w:webHidden/>
              </w:rPr>
              <w:t>1</w:t>
            </w:r>
            <w:r>
              <w:rPr>
                <w:noProof/>
                <w:webHidden/>
              </w:rPr>
              <w:fldChar w:fldCharType="end"/>
            </w:r>
          </w:hyperlink>
        </w:p>
        <w:p w:rsidR="00A46172" w:rsidRDefault="00391830">
          <w:pPr>
            <w:pStyle w:val="TM1"/>
            <w:tabs>
              <w:tab w:val="left" w:pos="440"/>
              <w:tab w:val="right" w:leader="dot" w:pos="9797"/>
            </w:tabs>
            <w:rPr>
              <w:noProof/>
            </w:rPr>
          </w:pPr>
          <w:hyperlink w:anchor="_Toc286674913" w:history="1">
            <w:r w:rsidR="00A46172" w:rsidRPr="00EA7D95">
              <w:rPr>
                <w:rStyle w:val="Lienhypertexte"/>
                <w:noProof/>
              </w:rPr>
              <w:t>I.</w:t>
            </w:r>
            <w:r w:rsidR="00A46172">
              <w:rPr>
                <w:noProof/>
              </w:rPr>
              <w:tab/>
            </w:r>
            <w:r w:rsidR="00A46172" w:rsidRPr="00EA7D95">
              <w:rPr>
                <w:rStyle w:val="Lienhypertexte"/>
                <w:noProof/>
              </w:rPr>
              <w:t>Introduction</w:t>
            </w:r>
            <w:r w:rsidR="00A46172">
              <w:rPr>
                <w:noProof/>
                <w:webHidden/>
              </w:rPr>
              <w:tab/>
            </w:r>
            <w:r>
              <w:rPr>
                <w:noProof/>
                <w:webHidden/>
              </w:rPr>
              <w:fldChar w:fldCharType="begin"/>
            </w:r>
            <w:r w:rsidR="00A46172">
              <w:rPr>
                <w:noProof/>
                <w:webHidden/>
              </w:rPr>
              <w:instrText xml:space="preserve"> PAGEREF _Toc286674913 \h </w:instrText>
            </w:r>
            <w:r>
              <w:rPr>
                <w:noProof/>
                <w:webHidden/>
              </w:rPr>
            </w:r>
            <w:r>
              <w:rPr>
                <w:noProof/>
                <w:webHidden/>
              </w:rPr>
              <w:fldChar w:fldCharType="separate"/>
            </w:r>
            <w:r w:rsidR="00A46172">
              <w:rPr>
                <w:noProof/>
                <w:webHidden/>
              </w:rPr>
              <w:t>2</w:t>
            </w:r>
            <w:r>
              <w:rPr>
                <w:noProof/>
                <w:webHidden/>
              </w:rPr>
              <w:fldChar w:fldCharType="end"/>
            </w:r>
          </w:hyperlink>
        </w:p>
        <w:p w:rsidR="00A46172" w:rsidRDefault="00391830">
          <w:pPr>
            <w:pStyle w:val="TM1"/>
            <w:tabs>
              <w:tab w:val="left" w:pos="440"/>
              <w:tab w:val="right" w:leader="dot" w:pos="9797"/>
            </w:tabs>
            <w:rPr>
              <w:noProof/>
            </w:rPr>
          </w:pPr>
          <w:hyperlink w:anchor="_Toc286674914" w:history="1">
            <w:r w:rsidR="00A46172" w:rsidRPr="00EA7D95">
              <w:rPr>
                <w:rStyle w:val="Lienhypertexte"/>
                <w:noProof/>
              </w:rPr>
              <w:t>II.</w:t>
            </w:r>
            <w:r w:rsidR="00A46172">
              <w:rPr>
                <w:noProof/>
              </w:rPr>
              <w:tab/>
            </w:r>
            <w:r w:rsidR="00A46172" w:rsidRPr="00EA7D95">
              <w:rPr>
                <w:rStyle w:val="Lienhypertexte"/>
                <w:noProof/>
              </w:rPr>
              <w:t>Aperçu global du projet</w:t>
            </w:r>
            <w:r w:rsidR="00A46172">
              <w:rPr>
                <w:noProof/>
                <w:webHidden/>
              </w:rPr>
              <w:tab/>
            </w:r>
            <w:r>
              <w:rPr>
                <w:noProof/>
                <w:webHidden/>
              </w:rPr>
              <w:fldChar w:fldCharType="begin"/>
            </w:r>
            <w:r w:rsidR="00A46172">
              <w:rPr>
                <w:noProof/>
                <w:webHidden/>
              </w:rPr>
              <w:instrText xml:space="preserve"> PAGEREF _Toc286674914 \h </w:instrText>
            </w:r>
            <w:r>
              <w:rPr>
                <w:noProof/>
                <w:webHidden/>
              </w:rPr>
            </w:r>
            <w:r>
              <w:rPr>
                <w:noProof/>
                <w:webHidden/>
              </w:rPr>
              <w:fldChar w:fldCharType="separate"/>
            </w:r>
            <w:r w:rsidR="00A46172">
              <w:rPr>
                <w:noProof/>
                <w:webHidden/>
              </w:rPr>
              <w:t>3</w:t>
            </w:r>
            <w:r>
              <w:rPr>
                <w:noProof/>
                <w:webHidden/>
              </w:rPr>
              <w:fldChar w:fldCharType="end"/>
            </w:r>
          </w:hyperlink>
        </w:p>
        <w:p w:rsidR="00A46172" w:rsidRDefault="00391830">
          <w:pPr>
            <w:pStyle w:val="TM1"/>
            <w:tabs>
              <w:tab w:val="left" w:pos="660"/>
              <w:tab w:val="right" w:leader="dot" w:pos="9797"/>
            </w:tabs>
            <w:rPr>
              <w:noProof/>
            </w:rPr>
          </w:pPr>
          <w:hyperlink w:anchor="_Toc286674915" w:history="1">
            <w:r w:rsidR="00A46172" w:rsidRPr="00EA7D95">
              <w:rPr>
                <w:rStyle w:val="Lienhypertexte"/>
                <w:noProof/>
              </w:rPr>
              <w:t>III.</w:t>
            </w:r>
            <w:r w:rsidR="00A46172">
              <w:rPr>
                <w:noProof/>
              </w:rPr>
              <w:tab/>
            </w:r>
            <w:r w:rsidR="00A46172" w:rsidRPr="00EA7D95">
              <w:rPr>
                <w:rStyle w:val="Lienhypertexte"/>
                <w:noProof/>
              </w:rPr>
              <w:t>Jobs de mise à jour du référentiel</w:t>
            </w:r>
            <w:r w:rsidR="00A46172">
              <w:rPr>
                <w:noProof/>
                <w:webHidden/>
              </w:rPr>
              <w:tab/>
            </w:r>
            <w:r>
              <w:rPr>
                <w:noProof/>
                <w:webHidden/>
              </w:rPr>
              <w:fldChar w:fldCharType="begin"/>
            </w:r>
            <w:r w:rsidR="00A46172">
              <w:rPr>
                <w:noProof/>
                <w:webHidden/>
              </w:rPr>
              <w:instrText xml:space="preserve"> PAGEREF _Toc286674915 \h </w:instrText>
            </w:r>
            <w:r>
              <w:rPr>
                <w:noProof/>
                <w:webHidden/>
              </w:rPr>
            </w:r>
            <w:r>
              <w:rPr>
                <w:noProof/>
                <w:webHidden/>
              </w:rPr>
              <w:fldChar w:fldCharType="separate"/>
            </w:r>
            <w:r w:rsidR="00A46172">
              <w:rPr>
                <w:noProof/>
                <w:webHidden/>
              </w:rPr>
              <w:t>4</w:t>
            </w:r>
            <w:r>
              <w:rPr>
                <w:noProof/>
                <w:webHidden/>
              </w:rPr>
              <w:fldChar w:fldCharType="end"/>
            </w:r>
          </w:hyperlink>
        </w:p>
        <w:p w:rsidR="00A46172" w:rsidRDefault="00391830">
          <w:pPr>
            <w:pStyle w:val="TM2"/>
            <w:tabs>
              <w:tab w:val="left" w:pos="660"/>
              <w:tab w:val="right" w:leader="dot" w:pos="9797"/>
            </w:tabs>
            <w:rPr>
              <w:noProof/>
            </w:rPr>
          </w:pPr>
          <w:hyperlink w:anchor="_Toc286674916" w:history="1">
            <w:r w:rsidR="00A46172" w:rsidRPr="00EA7D95">
              <w:rPr>
                <w:rStyle w:val="Lienhypertexte"/>
                <w:noProof/>
              </w:rPr>
              <w:t>1.</w:t>
            </w:r>
            <w:r w:rsidR="00A46172">
              <w:rPr>
                <w:noProof/>
              </w:rPr>
              <w:tab/>
            </w:r>
            <w:r w:rsidR="00A46172" w:rsidRPr="00EA7D95">
              <w:rPr>
                <w:rStyle w:val="Lienhypertexte"/>
                <w:noProof/>
              </w:rPr>
              <w:t>Jobs de suppressions du référentiel</w:t>
            </w:r>
            <w:r w:rsidR="00A46172">
              <w:rPr>
                <w:noProof/>
                <w:webHidden/>
              </w:rPr>
              <w:tab/>
            </w:r>
            <w:r>
              <w:rPr>
                <w:noProof/>
                <w:webHidden/>
              </w:rPr>
              <w:fldChar w:fldCharType="begin"/>
            </w:r>
            <w:r w:rsidR="00A46172">
              <w:rPr>
                <w:noProof/>
                <w:webHidden/>
              </w:rPr>
              <w:instrText xml:space="preserve"> PAGEREF _Toc286674916 \h </w:instrText>
            </w:r>
            <w:r>
              <w:rPr>
                <w:noProof/>
                <w:webHidden/>
              </w:rPr>
            </w:r>
            <w:r>
              <w:rPr>
                <w:noProof/>
                <w:webHidden/>
              </w:rPr>
              <w:fldChar w:fldCharType="separate"/>
            </w:r>
            <w:r w:rsidR="00A46172">
              <w:rPr>
                <w:noProof/>
                <w:webHidden/>
              </w:rPr>
              <w:t>5</w:t>
            </w:r>
            <w:r>
              <w:rPr>
                <w:noProof/>
                <w:webHidden/>
              </w:rPr>
              <w:fldChar w:fldCharType="end"/>
            </w:r>
          </w:hyperlink>
        </w:p>
        <w:p w:rsidR="00A46172" w:rsidRDefault="00391830">
          <w:pPr>
            <w:pStyle w:val="TM2"/>
            <w:tabs>
              <w:tab w:val="left" w:pos="660"/>
              <w:tab w:val="right" w:leader="dot" w:pos="9797"/>
            </w:tabs>
            <w:rPr>
              <w:noProof/>
            </w:rPr>
          </w:pPr>
          <w:hyperlink w:anchor="_Toc286674917" w:history="1">
            <w:r w:rsidR="00A46172" w:rsidRPr="00EA7D95">
              <w:rPr>
                <w:rStyle w:val="Lienhypertexte"/>
                <w:noProof/>
              </w:rPr>
              <w:t>2.</w:t>
            </w:r>
            <w:r w:rsidR="00A46172">
              <w:rPr>
                <w:noProof/>
              </w:rPr>
              <w:tab/>
            </w:r>
            <w:r w:rsidR="00A46172" w:rsidRPr="00EA7D95">
              <w:rPr>
                <w:rStyle w:val="Lienhypertexte"/>
                <w:noProof/>
              </w:rPr>
              <w:t>Jobs d’ajouts au référentiel</w:t>
            </w:r>
            <w:r w:rsidR="00A46172">
              <w:rPr>
                <w:noProof/>
                <w:webHidden/>
              </w:rPr>
              <w:tab/>
            </w:r>
            <w:r>
              <w:rPr>
                <w:noProof/>
                <w:webHidden/>
              </w:rPr>
              <w:fldChar w:fldCharType="begin"/>
            </w:r>
            <w:r w:rsidR="00A46172">
              <w:rPr>
                <w:noProof/>
                <w:webHidden/>
              </w:rPr>
              <w:instrText xml:space="preserve"> PAGEREF _Toc286674917 \h </w:instrText>
            </w:r>
            <w:r>
              <w:rPr>
                <w:noProof/>
                <w:webHidden/>
              </w:rPr>
            </w:r>
            <w:r>
              <w:rPr>
                <w:noProof/>
                <w:webHidden/>
              </w:rPr>
              <w:fldChar w:fldCharType="separate"/>
            </w:r>
            <w:r w:rsidR="00A46172">
              <w:rPr>
                <w:noProof/>
                <w:webHidden/>
              </w:rPr>
              <w:t>6</w:t>
            </w:r>
            <w:r>
              <w:rPr>
                <w:noProof/>
                <w:webHidden/>
              </w:rPr>
              <w:fldChar w:fldCharType="end"/>
            </w:r>
          </w:hyperlink>
        </w:p>
        <w:p w:rsidR="00A46172" w:rsidRDefault="00391830">
          <w:pPr>
            <w:pStyle w:val="TM2"/>
            <w:tabs>
              <w:tab w:val="left" w:pos="660"/>
              <w:tab w:val="right" w:leader="dot" w:pos="9797"/>
            </w:tabs>
            <w:rPr>
              <w:noProof/>
            </w:rPr>
          </w:pPr>
          <w:hyperlink w:anchor="_Toc286674918" w:history="1">
            <w:r w:rsidR="00A46172" w:rsidRPr="00EA7D95">
              <w:rPr>
                <w:rStyle w:val="Lienhypertexte"/>
                <w:noProof/>
              </w:rPr>
              <w:t>3.</w:t>
            </w:r>
            <w:r w:rsidR="00A46172">
              <w:rPr>
                <w:noProof/>
              </w:rPr>
              <w:tab/>
            </w:r>
            <w:r w:rsidR="00A46172" w:rsidRPr="00EA7D95">
              <w:rPr>
                <w:rStyle w:val="Lienhypertexte"/>
                <w:noProof/>
              </w:rPr>
              <w:t>Jobs de mises à jour du référentiel</w:t>
            </w:r>
            <w:r w:rsidR="00A46172">
              <w:rPr>
                <w:noProof/>
                <w:webHidden/>
              </w:rPr>
              <w:tab/>
            </w:r>
            <w:r>
              <w:rPr>
                <w:noProof/>
                <w:webHidden/>
              </w:rPr>
              <w:fldChar w:fldCharType="begin"/>
            </w:r>
            <w:r w:rsidR="00A46172">
              <w:rPr>
                <w:noProof/>
                <w:webHidden/>
              </w:rPr>
              <w:instrText xml:space="preserve"> PAGEREF _Toc286674918 \h </w:instrText>
            </w:r>
            <w:r>
              <w:rPr>
                <w:noProof/>
                <w:webHidden/>
              </w:rPr>
            </w:r>
            <w:r>
              <w:rPr>
                <w:noProof/>
                <w:webHidden/>
              </w:rPr>
              <w:fldChar w:fldCharType="separate"/>
            </w:r>
            <w:r w:rsidR="00A46172">
              <w:rPr>
                <w:noProof/>
                <w:webHidden/>
              </w:rPr>
              <w:t>6</w:t>
            </w:r>
            <w:r>
              <w:rPr>
                <w:noProof/>
                <w:webHidden/>
              </w:rPr>
              <w:fldChar w:fldCharType="end"/>
            </w:r>
          </w:hyperlink>
        </w:p>
        <w:p w:rsidR="00A46172" w:rsidRDefault="00391830">
          <w:pPr>
            <w:pStyle w:val="TM1"/>
            <w:tabs>
              <w:tab w:val="left" w:pos="660"/>
              <w:tab w:val="right" w:leader="dot" w:pos="9797"/>
            </w:tabs>
            <w:rPr>
              <w:noProof/>
            </w:rPr>
          </w:pPr>
          <w:hyperlink w:anchor="_Toc286674919" w:history="1">
            <w:r w:rsidR="00A46172" w:rsidRPr="00EA7D95">
              <w:rPr>
                <w:rStyle w:val="Lienhypertexte"/>
                <w:noProof/>
              </w:rPr>
              <w:t>IV.</w:t>
            </w:r>
            <w:r w:rsidR="00A46172">
              <w:rPr>
                <w:noProof/>
              </w:rPr>
              <w:tab/>
            </w:r>
            <w:r w:rsidR="00A46172" w:rsidRPr="00EA7D95">
              <w:rPr>
                <w:rStyle w:val="Lienhypertexte"/>
                <w:noProof/>
              </w:rPr>
              <w:t>Jobs de mise à jour annuelle</w:t>
            </w:r>
            <w:r w:rsidR="00A46172">
              <w:rPr>
                <w:noProof/>
                <w:webHidden/>
              </w:rPr>
              <w:tab/>
            </w:r>
            <w:r>
              <w:rPr>
                <w:noProof/>
                <w:webHidden/>
              </w:rPr>
              <w:fldChar w:fldCharType="begin"/>
            </w:r>
            <w:r w:rsidR="00A46172">
              <w:rPr>
                <w:noProof/>
                <w:webHidden/>
              </w:rPr>
              <w:instrText xml:space="preserve"> PAGEREF _Toc286674919 \h </w:instrText>
            </w:r>
            <w:r>
              <w:rPr>
                <w:noProof/>
                <w:webHidden/>
              </w:rPr>
            </w:r>
            <w:r>
              <w:rPr>
                <w:noProof/>
                <w:webHidden/>
              </w:rPr>
              <w:fldChar w:fldCharType="separate"/>
            </w:r>
            <w:r w:rsidR="00A46172">
              <w:rPr>
                <w:noProof/>
                <w:webHidden/>
              </w:rPr>
              <w:t>7</w:t>
            </w:r>
            <w:r>
              <w:rPr>
                <w:noProof/>
                <w:webHidden/>
              </w:rPr>
              <w:fldChar w:fldCharType="end"/>
            </w:r>
          </w:hyperlink>
        </w:p>
        <w:p w:rsidR="00A46172" w:rsidRDefault="00391830">
          <w:pPr>
            <w:pStyle w:val="TM1"/>
            <w:tabs>
              <w:tab w:val="left" w:pos="440"/>
              <w:tab w:val="right" w:leader="dot" w:pos="9797"/>
            </w:tabs>
            <w:rPr>
              <w:noProof/>
            </w:rPr>
          </w:pPr>
          <w:hyperlink w:anchor="_Toc286674920" w:history="1">
            <w:r w:rsidR="00A46172" w:rsidRPr="00EA7D95">
              <w:rPr>
                <w:rStyle w:val="Lienhypertexte"/>
                <w:noProof/>
              </w:rPr>
              <w:t>V.</w:t>
            </w:r>
            <w:r w:rsidR="00A46172">
              <w:rPr>
                <w:noProof/>
              </w:rPr>
              <w:tab/>
            </w:r>
            <w:r w:rsidR="00A46172" w:rsidRPr="00EA7D95">
              <w:rPr>
                <w:rStyle w:val="Lienhypertexte"/>
                <w:noProof/>
              </w:rPr>
              <w:t>Jobs de mise à jour mensuelle</w:t>
            </w:r>
            <w:r w:rsidR="00A46172">
              <w:rPr>
                <w:noProof/>
                <w:webHidden/>
              </w:rPr>
              <w:tab/>
            </w:r>
            <w:r>
              <w:rPr>
                <w:noProof/>
                <w:webHidden/>
              </w:rPr>
              <w:fldChar w:fldCharType="begin"/>
            </w:r>
            <w:r w:rsidR="00A46172">
              <w:rPr>
                <w:noProof/>
                <w:webHidden/>
              </w:rPr>
              <w:instrText xml:space="preserve"> PAGEREF _Toc286674920 \h </w:instrText>
            </w:r>
            <w:r>
              <w:rPr>
                <w:noProof/>
                <w:webHidden/>
              </w:rPr>
            </w:r>
            <w:r>
              <w:rPr>
                <w:noProof/>
                <w:webHidden/>
              </w:rPr>
              <w:fldChar w:fldCharType="separate"/>
            </w:r>
            <w:r w:rsidR="00A46172">
              <w:rPr>
                <w:noProof/>
                <w:webHidden/>
              </w:rPr>
              <w:t>8</w:t>
            </w:r>
            <w:r>
              <w:rPr>
                <w:noProof/>
                <w:webHidden/>
              </w:rPr>
              <w:fldChar w:fldCharType="end"/>
            </w:r>
          </w:hyperlink>
        </w:p>
        <w:p w:rsidR="00484C7C" w:rsidRDefault="00391830">
          <w:r>
            <w:rPr>
              <w:b/>
              <w:bCs/>
            </w:rPr>
            <w:fldChar w:fldCharType="end"/>
          </w:r>
        </w:p>
      </w:sdtContent>
    </w:sdt>
    <w:p w:rsidR="001375D5" w:rsidRDefault="00484C7C" w:rsidP="001375D5">
      <w:r>
        <w:br w:type="page"/>
      </w:r>
    </w:p>
    <w:p w:rsidR="001375D5" w:rsidRDefault="001375D5" w:rsidP="001375D5"/>
    <w:p w:rsidR="001375D5" w:rsidRDefault="001375D5" w:rsidP="001375D5">
      <w:pPr>
        <w:pStyle w:val="Titre1"/>
        <w:numPr>
          <w:ilvl w:val="0"/>
          <w:numId w:val="12"/>
        </w:numPr>
      </w:pPr>
      <w:bookmarkStart w:id="1" w:name="_Toc286629537"/>
      <w:bookmarkStart w:id="2" w:name="_Toc286674913"/>
      <w:r>
        <w:t>Introduction</w:t>
      </w:r>
      <w:bookmarkEnd w:id="1"/>
      <w:bookmarkEnd w:id="2"/>
    </w:p>
    <w:p w:rsidR="001375D5" w:rsidRDefault="001375D5" w:rsidP="001375D5">
      <w:r>
        <w:t xml:space="preserve">Afin de mener à bien le projet commandé par le groupe </w:t>
      </w:r>
      <w:proofErr w:type="spellStart"/>
      <w:r>
        <w:t>Darties</w:t>
      </w:r>
      <w:proofErr w:type="spellEnd"/>
      <w:r>
        <w:t>, nous avons dévelo</w:t>
      </w:r>
      <w:bookmarkStart w:id="3" w:name="_GoBack"/>
      <w:bookmarkEnd w:id="3"/>
      <w:r>
        <w:t xml:space="preserve">ppé un projet sous l’ETL libre </w:t>
      </w:r>
      <w:proofErr w:type="spellStart"/>
      <w:r>
        <w:t>Talend</w:t>
      </w:r>
      <w:proofErr w:type="spellEnd"/>
      <w:r>
        <w:t xml:space="preserve"> Open Studio. L’objectif était d’importer des données de fichiers Excel pour les insérer dans la base, après les vérifications et transformations de rigueur.</w:t>
      </w:r>
    </w:p>
    <w:p w:rsidR="001375D5" w:rsidRDefault="001375D5" w:rsidP="001375D5">
      <w:r>
        <w:t>Nous allons passer en revue dans ce document l’architecture de notre projet, afin de permettre à de futurs développeurs d’intégrer le projet facilement afin de continuer à le maintenir et à le faire évoluer.  Celui-ci consiste principalement en une arborescence de jobs que nous avons tenté de rendre aussi claire que possible.</w:t>
      </w:r>
    </w:p>
    <w:p w:rsidR="001375D5" w:rsidRDefault="001375D5" w:rsidP="001375D5">
      <w:pPr>
        <w:rPr>
          <w:b/>
          <w:bCs/>
          <w:caps/>
          <w:color w:val="FFFFFF" w:themeColor="background1"/>
          <w:spacing w:val="15"/>
        </w:rPr>
      </w:pPr>
      <w:r>
        <w:br w:type="page"/>
      </w:r>
    </w:p>
    <w:p w:rsidR="001375D5" w:rsidRDefault="001375D5" w:rsidP="001375D5">
      <w:pPr>
        <w:pStyle w:val="Titre1"/>
      </w:pPr>
      <w:bookmarkStart w:id="4" w:name="_Toc286629538"/>
      <w:bookmarkStart w:id="5" w:name="_Toc286674914"/>
      <w:r>
        <w:lastRenderedPageBreak/>
        <w:t>Aperçu global du projet</w:t>
      </w:r>
      <w:bookmarkEnd w:id="4"/>
      <w:bookmarkEnd w:id="5"/>
    </w:p>
    <w:p w:rsidR="001375D5" w:rsidRDefault="001375D5" w:rsidP="001375D5">
      <w:r>
        <w:t>Dans l’état actuel, notre projet comporte 19 jobs, organisés selon une hiérarchie logique dont voici une copie :</w:t>
      </w:r>
    </w:p>
    <w:p w:rsidR="001375D5" w:rsidRDefault="001375D5" w:rsidP="001375D5">
      <w:pPr>
        <w:jc w:val="center"/>
      </w:pPr>
      <w:r>
        <w:object w:dxaOrig="5397" w:dyaOrig="6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4pt;height:324pt" o:ole="">
            <v:imagedata r:id="rId11" o:title=""/>
          </v:shape>
          <o:OLEObject Type="Embed" ProgID="Photoshop.Image.12" ShapeID="_x0000_i1025" DrawAspect="Content" ObjectID="_1360417592" r:id="rId12">
            <o:FieldCodes>\s</o:FieldCodes>
          </o:OLEObject>
        </w:object>
      </w:r>
    </w:p>
    <w:p w:rsidR="001375D5" w:rsidRDefault="001375D5" w:rsidP="001375D5">
      <w:r>
        <w:t>En plus du job de contrôle de la connexion qui est appelé dans les autres procédures, nous voyons trois catégories principales de jobs :</w:t>
      </w:r>
    </w:p>
    <w:p w:rsidR="001375D5" w:rsidRDefault="001375D5" w:rsidP="001375D5">
      <w:pPr>
        <w:pStyle w:val="Paragraphedeliste"/>
        <w:numPr>
          <w:ilvl w:val="0"/>
          <w:numId w:val="7"/>
        </w:numPr>
        <w:spacing w:before="200" w:line="276" w:lineRule="auto"/>
      </w:pPr>
      <w:r>
        <w:t>Les jobs de mise à jour du référentiel ;</w:t>
      </w:r>
    </w:p>
    <w:p w:rsidR="001375D5" w:rsidRDefault="001375D5" w:rsidP="001375D5">
      <w:pPr>
        <w:pStyle w:val="Paragraphedeliste"/>
        <w:numPr>
          <w:ilvl w:val="0"/>
          <w:numId w:val="7"/>
        </w:numPr>
        <w:spacing w:before="200" w:line="276" w:lineRule="auto"/>
      </w:pPr>
      <w:r>
        <w:t>Les jobs de mise à jour annuelle ;</w:t>
      </w:r>
    </w:p>
    <w:p w:rsidR="001375D5" w:rsidRDefault="001375D5" w:rsidP="001375D5">
      <w:pPr>
        <w:pStyle w:val="Paragraphedeliste"/>
        <w:numPr>
          <w:ilvl w:val="0"/>
          <w:numId w:val="7"/>
        </w:numPr>
        <w:spacing w:before="200" w:line="276" w:lineRule="auto"/>
      </w:pPr>
      <w:r>
        <w:t>Les jobs de mise à jour mensuelle.</w:t>
      </w:r>
    </w:p>
    <w:p w:rsidR="001375D5" w:rsidRDefault="001375D5" w:rsidP="001375D5">
      <w:r>
        <w:t>Nous allons passer en revue les jobs de chacune de ces catégories.</w:t>
      </w:r>
    </w:p>
    <w:p w:rsidR="001375D5" w:rsidRDefault="001375D5" w:rsidP="001375D5">
      <w:pPr>
        <w:rPr>
          <w:b/>
          <w:bCs/>
          <w:caps/>
          <w:color w:val="FFFFFF" w:themeColor="background1"/>
          <w:spacing w:val="15"/>
        </w:rPr>
      </w:pPr>
      <w:r>
        <w:br w:type="page"/>
      </w:r>
    </w:p>
    <w:p w:rsidR="001375D5" w:rsidRDefault="001375D5" w:rsidP="001375D5">
      <w:pPr>
        <w:pStyle w:val="Titre1"/>
      </w:pPr>
      <w:bookmarkStart w:id="6" w:name="_Toc286629539"/>
      <w:bookmarkStart w:id="7" w:name="_Toc286674915"/>
      <w:r>
        <w:lastRenderedPageBreak/>
        <w:t>Jobs de mise à jour du référentiel</w:t>
      </w:r>
      <w:bookmarkEnd w:id="6"/>
      <w:bookmarkEnd w:id="7"/>
    </w:p>
    <w:p w:rsidR="001375D5" w:rsidRDefault="001375D5" w:rsidP="001375D5">
      <w:r>
        <w:t>Cette partie est constituée d’un job principal qui va appeler récursivement tous les autres jobs nécessaires à l’opération de mise à jour :</w:t>
      </w:r>
    </w:p>
    <w:p w:rsidR="001375D5" w:rsidRDefault="001375D5" w:rsidP="001375D5">
      <w:r>
        <w:rPr>
          <w:noProof/>
        </w:rPr>
        <w:drawing>
          <wp:inline distT="0" distB="0" distL="0" distR="0">
            <wp:extent cx="5486400" cy="6468894"/>
            <wp:effectExtent l="0" t="19050" r="0" b="8106"/>
            <wp:docPr id="1"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1375D5" w:rsidRDefault="001375D5" w:rsidP="001375D5">
      <w:r>
        <w:br w:type="page"/>
      </w:r>
    </w:p>
    <w:p w:rsidR="001375D5" w:rsidRDefault="001375D5" w:rsidP="001375D5">
      <w:r>
        <w:lastRenderedPageBreak/>
        <w:t xml:space="preserve">Le job </w:t>
      </w:r>
      <w:proofErr w:type="spellStart"/>
      <w:r>
        <w:t>MAJ_referentiel</w:t>
      </w:r>
      <w:proofErr w:type="spellEnd"/>
      <w:r>
        <w:t xml:space="preserve"> se présente de la façon suivante sous </w:t>
      </w:r>
      <w:proofErr w:type="spellStart"/>
      <w:r>
        <w:t>Talend</w:t>
      </w:r>
      <w:proofErr w:type="spellEnd"/>
      <w:r>
        <w:t> :</w:t>
      </w:r>
    </w:p>
    <w:p w:rsidR="001375D5" w:rsidRDefault="001375D5" w:rsidP="001375D5">
      <w:r>
        <w:rPr>
          <w:noProof/>
        </w:rPr>
        <w:drawing>
          <wp:inline distT="0" distB="0" distL="0" distR="0">
            <wp:extent cx="5760720" cy="2394585"/>
            <wp:effectExtent l="0" t="0" r="0" b="5715"/>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394585"/>
                    </a:xfrm>
                    <a:prstGeom prst="rect">
                      <a:avLst/>
                    </a:prstGeom>
                  </pic:spPr>
                </pic:pic>
              </a:graphicData>
            </a:graphic>
          </wp:inline>
        </w:drawing>
      </w:r>
    </w:p>
    <w:p w:rsidR="001375D5" w:rsidRDefault="001375D5" w:rsidP="001375D5">
      <w:r>
        <w:t xml:space="preserve">Le composant </w:t>
      </w:r>
      <w:proofErr w:type="spellStart"/>
      <w:r>
        <w:t>tJava</w:t>
      </w:r>
      <w:proofErr w:type="spellEnd"/>
      <w:r>
        <w:t xml:space="preserve"> du début sert simplement à appeler la routine de vérification du fichier Excel. Le job continue uniquement si cette routine ne détecte pas d’erreur. Le composant </w:t>
      </w:r>
      <w:proofErr w:type="spellStart"/>
      <w:r>
        <w:t>Test_connexion</w:t>
      </w:r>
      <w:proofErr w:type="spellEnd"/>
      <w:r>
        <w:t xml:space="preserve"> vérifie la connexion à la base de données. Le </w:t>
      </w:r>
      <w:proofErr w:type="spellStart"/>
      <w:r>
        <w:t>tJava</w:t>
      </w:r>
      <w:proofErr w:type="spellEnd"/>
      <w:r>
        <w:t xml:space="preserve"> suivant affiche uniquement un message de statut.</w:t>
      </w:r>
    </w:p>
    <w:p w:rsidR="001375D5" w:rsidRDefault="001375D5" w:rsidP="001375D5">
      <w:r>
        <w:t>Ensuite, les trois sous-jobs principaux sont appelés, afin d’effectuer respectivement les suppressions, ajouts et mises à jour requis. Enfin, les fichiers de logs sont générés et un e-mail est envoyé au directeur commercial.</w:t>
      </w:r>
    </w:p>
    <w:p w:rsidR="000B7919" w:rsidRDefault="000B7919" w:rsidP="001375D5"/>
    <w:p w:rsidR="001375D5" w:rsidRDefault="001375D5" w:rsidP="001375D5">
      <w:pPr>
        <w:pStyle w:val="Titre2"/>
      </w:pPr>
      <w:bookmarkStart w:id="8" w:name="_Toc286629540"/>
      <w:bookmarkStart w:id="9" w:name="_Toc286674916"/>
      <w:r>
        <w:t>Jobs de suppressions du référentiel</w:t>
      </w:r>
      <w:bookmarkEnd w:id="8"/>
      <w:bookmarkEnd w:id="9"/>
    </w:p>
    <w:p w:rsidR="001375D5" w:rsidRDefault="001375D5" w:rsidP="001375D5">
      <w:r>
        <w:t xml:space="preserve"> Ce job unique se présente de la façon suivante :</w:t>
      </w:r>
      <w:r>
        <w:rPr>
          <w:noProof/>
        </w:rPr>
        <w:drawing>
          <wp:inline distT="0" distB="0" distL="0" distR="0">
            <wp:extent cx="5760720" cy="3181350"/>
            <wp:effectExtent l="0" t="0" r="0"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2.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181350"/>
                    </a:xfrm>
                    <a:prstGeom prst="rect">
                      <a:avLst/>
                    </a:prstGeom>
                  </pic:spPr>
                </pic:pic>
              </a:graphicData>
            </a:graphic>
          </wp:inline>
        </w:drawing>
      </w:r>
    </w:p>
    <w:p w:rsidR="001375D5" w:rsidRDefault="001375D5" w:rsidP="001375D5">
      <w:r>
        <w:t>Le job commence par une ouverture de connexion (composant « oracle ») et par un affichage de message de statut.</w:t>
      </w:r>
    </w:p>
    <w:p w:rsidR="001375D5" w:rsidRDefault="001375D5" w:rsidP="001375D5">
      <w:r>
        <w:lastRenderedPageBreak/>
        <w:t xml:space="preserve">Les données sont ensuite lues dans le fichier Excel, filtrées par un composant </w:t>
      </w:r>
      <w:proofErr w:type="spellStart"/>
      <w:r>
        <w:t>tFilterRow</w:t>
      </w:r>
      <w:proofErr w:type="spellEnd"/>
      <w:r>
        <w:t xml:space="preserve"> afin de ne conserver que les lignes dont l’action est « S » (« Supprimer »), légèrement transformées afin de transformer les </w:t>
      </w:r>
      <w:proofErr w:type="spellStart"/>
      <w:r>
        <w:t>underscores</w:t>
      </w:r>
      <w:proofErr w:type="spellEnd"/>
      <w:r>
        <w:t xml:space="preserve"> en espaces (composant </w:t>
      </w:r>
      <w:proofErr w:type="spellStart"/>
      <w:r>
        <w:t>tReplace</w:t>
      </w:r>
      <w:proofErr w:type="spellEnd"/>
      <w:r>
        <w:t xml:space="preserve">), puis un </w:t>
      </w:r>
      <w:proofErr w:type="spellStart"/>
      <w:r>
        <w:t>mapping</w:t>
      </w:r>
      <w:proofErr w:type="spellEnd"/>
      <w:r>
        <w:t xml:space="preserve"> est effectué afin de récupérer l’identifiant du magasin qui correspond à la ville dont le nom a été donné.</w:t>
      </w:r>
    </w:p>
    <w:p w:rsidR="001375D5" w:rsidRDefault="001375D5" w:rsidP="001375D5">
      <w:r>
        <w:t>Par la suite, tous les faits qui correspondent au magasin à supprimer sont eux-mêmes supprimés de la base, afin de garantir son intégrité référentielle. Enfin, le magasin lui-même est supprimé.</w:t>
      </w:r>
    </w:p>
    <w:p w:rsidR="001375D5" w:rsidRDefault="001375D5" w:rsidP="001375D5">
      <w:r>
        <w:t xml:space="preserve">À noter que l’on veut que </w:t>
      </w:r>
      <w:proofErr w:type="spellStart"/>
      <w:r>
        <w:t>Talend</w:t>
      </w:r>
      <w:proofErr w:type="spellEnd"/>
      <w:r>
        <w:t xml:space="preserve"> effectue la suppression des faits sur la base de la colonne IDMAGASIN, alors que la clé primaire de cette table est normalement la combinaison (IDMAGASIN, IDFAMILLEARTICLE, ANNEEFAITS, MOISFAITS). Afin d’obtenir ce comportement, il nous faut préciser que la colonne IDMAGASIN est la seule clé de suppression :</w:t>
      </w:r>
    </w:p>
    <w:p w:rsidR="001375D5" w:rsidRDefault="001375D5" w:rsidP="001375D5">
      <w:r>
        <w:rPr>
          <w:noProof/>
        </w:rPr>
        <w:drawing>
          <wp:inline distT="0" distB="0" distL="0" distR="0">
            <wp:extent cx="5760720" cy="2054225"/>
            <wp:effectExtent l="0" t="0" r="0" b="3175"/>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3.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054225"/>
                    </a:xfrm>
                    <a:prstGeom prst="rect">
                      <a:avLst/>
                    </a:prstGeom>
                  </pic:spPr>
                </pic:pic>
              </a:graphicData>
            </a:graphic>
          </wp:inline>
        </w:drawing>
      </w:r>
    </w:p>
    <w:p w:rsidR="001375D5" w:rsidRDefault="001375D5" w:rsidP="001375D5">
      <w:r>
        <w:t xml:space="preserve">À noter qu’avant la suppression proprement dite, un composant </w:t>
      </w:r>
      <w:proofErr w:type="spellStart"/>
      <w:r>
        <w:t>tFilter</w:t>
      </w:r>
      <w:proofErr w:type="spellEnd"/>
      <w:r>
        <w:t xml:space="preserve"> vérifie que le magasin à supprimer existait bien (IDMAGASIN différent de 0). Dans le cas contraire, un message d’erreur est généré et l’ensemble des opérations sont annulées (composant </w:t>
      </w:r>
      <w:proofErr w:type="spellStart"/>
      <w:r>
        <w:t>tOracleRollback</w:t>
      </w:r>
      <w:proofErr w:type="spellEnd"/>
      <w:r>
        <w:t>).</w:t>
      </w:r>
    </w:p>
    <w:p w:rsidR="000B7919" w:rsidRDefault="000B7919" w:rsidP="001375D5"/>
    <w:p w:rsidR="001375D5" w:rsidRDefault="001375D5" w:rsidP="001375D5">
      <w:pPr>
        <w:pStyle w:val="Titre2"/>
      </w:pPr>
      <w:bookmarkStart w:id="10" w:name="_Toc286629541"/>
      <w:bookmarkStart w:id="11" w:name="_Toc286674917"/>
      <w:r>
        <w:t>Jobs d’ajouts au référentiel</w:t>
      </w:r>
      <w:bookmarkEnd w:id="10"/>
      <w:bookmarkEnd w:id="11"/>
    </w:p>
    <w:p w:rsidR="001375D5" w:rsidRDefault="001375D5" w:rsidP="001375D5">
      <w:r>
        <w:t>Le job principal d’ajouts au référentiel consiste principalement à appeler les cinq sous-jobs suivants :</w:t>
      </w:r>
    </w:p>
    <w:p w:rsidR="001375D5" w:rsidRDefault="001375D5" w:rsidP="001375D5">
      <w:pPr>
        <w:pStyle w:val="Paragraphedeliste"/>
        <w:numPr>
          <w:ilvl w:val="0"/>
          <w:numId w:val="10"/>
        </w:numPr>
        <w:spacing w:before="200" w:line="276" w:lineRule="auto"/>
      </w:pPr>
      <w:proofErr w:type="spellStart"/>
      <w:r w:rsidRPr="001B43EC">
        <w:t>MAJ_referentiel_ajout_continents_devises_enseignes</w:t>
      </w:r>
      <w:proofErr w:type="spellEnd"/>
      <w:r>
        <w:t>, qui met à jour les données ne dépendant d’aucune autre (continents, devises et enseignes) ;</w:t>
      </w:r>
    </w:p>
    <w:p w:rsidR="001375D5" w:rsidRDefault="001375D5" w:rsidP="001375D5">
      <w:pPr>
        <w:pStyle w:val="Paragraphedeliste"/>
        <w:numPr>
          <w:ilvl w:val="0"/>
          <w:numId w:val="10"/>
        </w:numPr>
        <w:spacing w:before="200" w:line="276" w:lineRule="auto"/>
      </w:pPr>
      <w:proofErr w:type="spellStart"/>
      <w:r>
        <w:t>MAJ_referentiel_ajout_pays</w:t>
      </w:r>
      <w:proofErr w:type="spellEnd"/>
      <w:r>
        <w:t>, qui met à jour les pays (qui dépendent des continents et des devises) ;</w:t>
      </w:r>
    </w:p>
    <w:p w:rsidR="001375D5" w:rsidRDefault="001375D5" w:rsidP="001375D5">
      <w:pPr>
        <w:pStyle w:val="Paragraphedeliste"/>
        <w:numPr>
          <w:ilvl w:val="0"/>
          <w:numId w:val="10"/>
        </w:numPr>
        <w:spacing w:before="200" w:line="276" w:lineRule="auto"/>
      </w:pPr>
      <w:proofErr w:type="spellStart"/>
      <w:r>
        <w:t>MAJ_referentiel_ajout_regions</w:t>
      </w:r>
      <w:proofErr w:type="spellEnd"/>
      <w:r>
        <w:t>, qui met à jour les régions commerciales (qui dépendent des pays) ;</w:t>
      </w:r>
    </w:p>
    <w:p w:rsidR="001375D5" w:rsidRDefault="001375D5" w:rsidP="001375D5">
      <w:pPr>
        <w:pStyle w:val="Paragraphedeliste"/>
        <w:numPr>
          <w:ilvl w:val="0"/>
          <w:numId w:val="10"/>
        </w:numPr>
        <w:spacing w:before="200" w:line="276" w:lineRule="auto"/>
      </w:pPr>
      <w:proofErr w:type="spellStart"/>
      <w:r>
        <w:t>MAJ_referentiel_ajout_villes</w:t>
      </w:r>
      <w:proofErr w:type="spellEnd"/>
      <w:r>
        <w:t>, qui met à jour les villes (qui dépendent des régions commerciales) ;</w:t>
      </w:r>
    </w:p>
    <w:p w:rsidR="001375D5" w:rsidRDefault="001375D5" w:rsidP="001375D5">
      <w:pPr>
        <w:pStyle w:val="Paragraphedeliste"/>
        <w:numPr>
          <w:ilvl w:val="0"/>
          <w:numId w:val="10"/>
        </w:numPr>
        <w:spacing w:before="200" w:line="276" w:lineRule="auto"/>
      </w:pPr>
      <w:proofErr w:type="spellStart"/>
      <w:r>
        <w:t>MAJ_referentiel_ajout_magasins</w:t>
      </w:r>
      <w:proofErr w:type="spellEnd"/>
      <w:r>
        <w:t>, qui met à jour les magasins (qui dépendent des villes et des enseignes).</w:t>
      </w:r>
    </w:p>
    <w:p w:rsidR="001375D5" w:rsidRDefault="001375D5" w:rsidP="001375D5">
      <w:r>
        <w:t>Ces jobs reposent sur la même structure, relativement simple ; seul le dernier job, qui ajoute les magasins, est plus complexe, puisqu’il nécessite la prise en compte de plus de cas d’erreurs.</w:t>
      </w:r>
    </w:p>
    <w:p w:rsidR="000B7919" w:rsidRDefault="000B7919" w:rsidP="001375D5"/>
    <w:p w:rsidR="001375D5" w:rsidRDefault="001375D5" w:rsidP="001375D5">
      <w:pPr>
        <w:pStyle w:val="Titre2"/>
      </w:pPr>
      <w:bookmarkStart w:id="12" w:name="_Toc286629542"/>
      <w:bookmarkStart w:id="13" w:name="_Toc286674918"/>
      <w:r>
        <w:lastRenderedPageBreak/>
        <w:t>Jobs de mises à jour du référentiel</w:t>
      </w:r>
      <w:bookmarkEnd w:id="12"/>
      <w:bookmarkEnd w:id="13"/>
    </w:p>
    <w:p w:rsidR="001375D5" w:rsidRDefault="001375D5" w:rsidP="001375D5">
      <w:r>
        <w:t>Les jobs de mises à jour du référentiel sont très proches de ceux d’ajouts : les principales différences tiennent au fait qu’ils s’occupent des lignes dont l’action à effectuer est « M » (« Mise à jour ») plutôt que « A » (« Ajout »), et qu’ils ne peuvent que mettre à jour des données existantes (la mise à jour d’une donnée inexistante provoque une erreur fatale).</w:t>
      </w:r>
    </w:p>
    <w:p w:rsidR="001375D5" w:rsidRDefault="001375D5" w:rsidP="001375D5">
      <w:r>
        <w:t>Les sous-jobs sont les suivants :</w:t>
      </w:r>
    </w:p>
    <w:p w:rsidR="001375D5" w:rsidRDefault="001375D5" w:rsidP="001375D5">
      <w:pPr>
        <w:pStyle w:val="Paragraphedeliste"/>
        <w:numPr>
          <w:ilvl w:val="0"/>
          <w:numId w:val="11"/>
        </w:numPr>
        <w:spacing w:before="200" w:line="276" w:lineRule="auto"/>
      </w:pPr>
      <w:proofErr w:type="spellStart"/>
      <w:r>
        <w:t>MAJ_referentiel_maj_continents_devises_enseignes</w:t>
      </w:r>
      <w:proofErr w:type="spellEnd"/>
      <w:r>
        <w:t> ;</w:t>
      </w:r>
    </w:p>
    <w:p w:rsidR="001375D5" w:rsidRDefault="001375D5" w:rsidP="001375D5">
      <w:pPr>
        <w:pStyle w:val="Paragraphedeliste"/>
        <w:numPr>
          <w:ilvl w:val="0"/>
          <w:numId w:val="11"/>
        </w:numPr>
        <w:spacing w:before="200" w:line="276" w:lineRule="auto"/>
      </w:pPr>
      <w:proofErr w:type="spellStart"/>
      <w:r>
        <w:t>MAJ_referentiel_maj_pays</w:t>
      </w:r>
      <w:proofErr w:type="spellEnd"/>
      <w:r>
        <w:t> ;</w:t>
      </w:r>
    </w:p>
    <w:p w:rsidR="001375D5" w:rsidRDefault="001375D5" w:rsidP="001375D5">
      <w:pPr>
        <w:pStyle w:val="Paragraphedeliste"/>
        <w:numPr>
          <w:ilvl w:val="0"/>
          <w:numId w:val="11"/>
        </w:numPr>
        <w:spacing w:before="200" w:line="276" w:lineRule="auto"/>
      </w:pPr>
      <w:proofErr w:type="spellStart"/>
      <w:r>
        <w:t>MAJ_referentiel_maj_regions</w:t>
      </w:r>
      <w:proofErr w:type="spellEnd"/>
      <w:r>
        <w:t> ;</w:t>
      </w:r>
    </w:p>
    <w:p w:rsidR="001375D5" w:rsidRDefault="001375D5" w:rsidP="001375D5">
      <w:pPr>
        <w:pStyle w:val="Paragraphedeliste"/>
        <w:numPr>
          <w:ilvl w:val="0"/>
          <w:numId w:val="11"/>
        </w:numPr>
        <w:spacing w:before="200" w:line="276" w:lineRule="auto"/>
      </w:pPr>
      <w:proofErr w:type="spellStart"/>
      <w:r>
        <w:t>MAJ_referentiel_maj_villes</w:t>
      </w:r>
      <w:proofErr w:type="spellEnd"/>
      <w:r>
        <w:t> ;</w:t>
      </w:r>
    </w:p>
    <w:p w:rsidR="001375D5" w:rsidRDefault="001375D5" w:rsidP="001375D5">
      <w:pPr>
        <w:pStyle w:val="Paragraphedeliste"/>
        <w:numPr>
          <w:ilvl w:val="0"/>
          <w:numId w:val="11"/>
        </w:numPr>
        <w:spacing w:before="200" w:line="276" w:lineRule="auto"/>
      </w:pPr>
      <w:proofErr w:type="spellStart"/>
      <w:r>
        <w:t>MAJ_referentiel_maj_magasins</w:t>
      </w:r>
      <w:proofErr w:type="spellEnd"/>
      <w:r>
        <w:t>.</w:t>
      </w:r>
    </w:p>
    <w:p w:rsidR="000B7919" w:rsidRDefault="000B7919" w:rsidP="000B7919">
      <w:pPr>
        <w:pStyle w:val="Paragraphedeliste"/>
        <w:spacing w:before="200" w:line="276" w:lineRule="auto"/>
      </w:pPr>
    </w:p>
    <w:p w:rsidR="001375D5" w:rsidRDefault="001375D5" w:rsidP="001375D5">
      <w:pPr>
        <w:pStyle w:val="Titre1"/>
      </w:pPr>
      <w:bookmarkStart w:id="14" w:name="_Toc286629543"/>
      <w:bookmarkStart w:id="15" w:name="_Toc286674919"/>
      <w:r>
        <w:t>Jobs de mise à jour annuelle</w:t>
      </w:r>
      <w:bookmarkEnd w:id="14"/>
      <w:bookmarkEnd w:id="15"/>
    </w:p>
    <w:p w:rsidR="001375D5" w:rsidRDefault="001375D5" w:rsidP="001375D5">
      <w:r>
        <w:t xml:space="preserve">Le job de mise à jour annuelle va appeler un sous-job pour chaque catégorie de famille d’articles possible. Il se présente de la façon suivante sous </w:t>
      </w:r>
      <w:proofErr w:type="spellStart"/>
      <w:r>
        <w:t>Talend</w:t>
      </w:r>
      <w:proofErr w:type="spellEnd"/>
      <w:r>
        <w:t> :</w:t>
      </w:r>
    </w:p>
    <w:p w:rsidR="001375D5" w:rsidRDefault="001375D5" w:rsidP="001375D5">
      <w:pPr>
        <w:jc w:val="center"/>
      </w:pPr>
      <w:r>
        <w:rPr>
          <w:noProof/>
        </w:rPr>
        <w:drawing>
          <wp:inline distT="0" distB="0" distL="0" distR="0">
            <wp:extent cx="5760720" cy="2472690"/>
            <wp:effectExtent l="0" t="0" r="0" b="381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4.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472690"/>
                    </a:xfrm>
                    <a:prstGeom prst="rect">
                      <a:avLst/>
                    </a:prstGeom>
                  </pic:spPr>
                </pic:pic>
              </a:graphicData>
            </a:graphic>
          </wp:inline>
        </w:drawing>
      </w:r>
    </w:p>
    <w:p w:rsidR="001375D5" w:rsidRDefault="001375D5" w:rsidP="001375D5">
      <w:r>
        <w:t xml:space="preserve">Le premier composant </w:t>
      </w:r>
      <w:proofErr w:type="spellStart"/>
      <w:r>
        <w:t>tJava</w:t>
      </w:r>
      <w:proofErr w:type="spellEnd"/>
      <w:r>
        <w:t xml:space="preserve"> appelle la routine de vérification du fichier Excel. Le test de connexion est ensuite effectué.</w:t>
      </w:r>
    </w:p>
    <w:p w:rsidR="001375D5" w:rsidRDefault="001375D5" w:rsidP="001375D5">
      <w:r>
        <w:t xml:space="preserve">Le composant </w:t>
      </w:r>
      <w:proofErr w:type="spellStart"/>
      <w:r>
        <w:t>tForeach</w:t>
      </w:r>
      <w:proofErr w:type="spellEnd"/>
      <w:r>
        <w:t xml:space="preserve"> boucle sur chaque famille d’articles : à chaque itération, un composant </w:t>
      </w:r>
      <w:proofErr w:type="spellStart"/>
      <w:r>
        <w:t>tRunJob</w:t>
      </w:r>
      <w:proofErr w:type="spellEnd"/>
      <w:r>
        <w:t xml:space="preserve"> appelle le job sous-jacent sur lequel nous allons revenir.</w:t>
      </w:r>
    </w:p>
    <w:p w:rsidR="001375D5" w:rsidRDefault="001375D5" w:rsidP="001375D5">
      <w:r>
        <w:t>Enfin, un fichier de log est généré puis envoyé au directeur commercial.</w:t>
      </w:r>
    </w:p>
    <w:p w:rsidR="001375D5" w:rsidRDefault="001375D5" w:rsidP="001375D5">
      <w:r>
        <w:t xml:space="preserve">Le sous-job </w:t>
      </w:r>
      <w:proofErr w:type="spellStart"/>
      <w:r>
        <w:t>Maj_Annuelle_Famille_article</w:t>
      </w:r>
      <w:proofErr w:type="spellEnd"/>
      <w:r>
        <w:t xml:space="preserve"> se base sur les données de contexte qui ont été définies par le job appelant ; celles-ci correspondent au nom de la famille d’articles à mettre à jour.</w:t>
      </w:r>
    </w:p>
    <w:p w:rsidR="001375D5" w:rsidRDefault="001375D5" w:rsidP="001375D5">
      <w:r>
        <w:rPr>
          <w:noProof/>
        </w:rPr>
        <w:lastRenderedPageBreak/>
        <w:drawing>
          <wp:inline distT="0" distB="0" distL="0" distR="0">
            <wp:extent cx="5760720" cy="3215005"/>
            <wp:effectExtent l="0" t="0" r="0" b="4445"/>
            <wp:docPr id="1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sfds5.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215005"/>
                    </a:xfrm>
                    <a:prstGeom prst="rect">
                      <a:avLst/>
                    </a:prstGeom>
                  </pic:spPr>
                </pic:pic>
              </a:graphicData>
            </a:graphic>
          </wp:inline>
        </w:drawing>
      </w:r>
    </w:p>
    <w:p w:rsidR="001375D5" w:rsidRDefault="001375D5" w:rsidP="001375D5">
      <w:r>
        <w:t xml:space="preserve">Le job consiste principalement en un gros </w:t>
      </w:r>
      <w:proofErr w:type="spellStart"/>
      <w:r>
        <w:t>mapping</w:t>
      </w:r>
      <w:proofErr w:type="spellEnd"/>
      <w:r>
        <w:t xml:space="preserve"> des différentes données, et une gestion d’erreurs plus souple que sur les jobs de mise à jour du référentiel (celles-ci ne sont plus rédhibitoires).</w:t>
      </w:r>
    </w:p>
    <w:p w:rsidR="000B7919" w:rsidRDefault="000B7919" w:rsidP="001375D5"/>
    <w:p w:rsidR="001375D5" w:rsidRDefault="001375D5" w:rsidP="001375D5">
      <w:pPr>
        <w:pStyle w:val="Titre1"/>
      </w:pPr>
      <w:bookmarkStart w:id="16" w:name="_Toc286629544"/>
      <w:bookmarkStart w:id="17" w:name="_Toc286674920"/>
      <w:r>
        <w:t>Jobs de mise à jour mensuelle</w:t>
      </w:r>
      <w:bookmarkEnd w:id="16"/>
      <w:bookmarkEnd w:id="17"/>
    </w:p>
    <w:p w:rsidR="001375D5" w:rsidRDefault="001375D5" w:rsidP="001375D5">
      <w:r>
        <w:t xml:space="preserve">Les jobs de mise à jour mensuelle sont très proches des jobs de mise à jour annuelle : la différence tient dans le fait que ces jobs ne cherchent plus les colonnes </w:t>
      </w:r>
      <w:proofErr w:type="spellStart"/>
      <w:r>
        <w:t>O_Ventes</w:t>
      </w:r>
      <w:proofErr w:type="spellEnd"/>
      <w:r>
        <w:t xml:space="preserve">, O_CA et O_MB mais </w:t>
      </w:r>
      <w:proofErr w:type="spellStart"/>
      <w:r>
        <w:t>R_Ventes</w:t>
      </w:r>
      <w:proofErr w:type="spellEnd"/>
      <w:r>
        <w:t>, R_CA et R_MB, puisque les données à mettre à jour sont maintenant les données réelles et non prévisionnelles.</w:t>
      </w:r>
    </w:p>
    <w:p w:rsidR="00484C7C" w:rsidRDefault="001375D5" w:rsidP="001375D5">
      <w:r>
        <w:t>De la même façon que précédemment, un sous-job est appelé pour chaque famille d’articles, puis un rapport est envoyé au directeur commercial.</w:t>
      </w:r>
    </w:p>
    <w:sectPr w:rsidR="00484C7C" w:rsidSect="004B5B1D">
      <w:footerReference w:type="default" r:id="rId23"/>
      <w:pgSz w:w="11907" w:h="16839"/>
      <w:pgMar w:top="1148" w:right="1050" w:bottom="1148" w:left="1050"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AB4" w:rsidRDefault="00FC1AB4">
      <w:pPr>
        <w:spacing w:after="0" w:line="240" w:lineRule="auto"/>
      </w:pPr>
      <w:r>
        <w:separator/>
      </w:r>
    </w:p>
  </w:endnote>
  <w:endnote w:type="continuationSeparator" w:id="0">
    <w:p w:rsidR="00FC1AB4" w:rsidRDefault="00FC1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D4E" w:rsidRDefault="00391830">
    <w:pPr>
      <w:pStyle w:val="Pieddepage"/>
    </w:pPr>
    <w:r>
      <w:rPr>
        <w:noProof/>
      </w:rPr>
      <w:pict>
        <v:rect id="Rectangle 8" o:spid="_x0000_s4106" style="position:absolute;margin-left:497.7pt;margin-top:-18.2pt;width:10.1pt;height:495.9pt;z-index:251661312;visibility:visible;mso-width-percent:20;mso-height-percent:725;mso-left-percent:1015;mso-top-percent:-25;mso-position-horizontal-relative:margin;mso-position-vertical-relative:margin;mso-width-percent:20;mso-height-percent:725;mso-left-percent:1015;mso-top-percent:-2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4y/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xUuMv5YCAAAzBQAADgAAAAAAAAAAAAAAAAAuAgAAZHJzL2Uyb0RvYy54&#10;bWxQSwECLQAUAAYACAAAACEAmuPAOd0AAAAEAQAADwAAAAAAAAAAAAAAAADwBAAAZHJzL2Rvd25y&#10;ZXYueG1sUEsFBgAAAAAEAAQA8wAAAPoFAAAAAA==&#10;" fillcolor="black [3213]" stroked="f">
          <w10:wrap anchorx="margin" anchory="margin"/>
        </v:rect>
      </w:pict>
    </w:r>
    <w:r>
      <w:rPr>
        <w:noProof/>
      </w:rPr>
      <w:pict>
        <v:shapetype id="_x0000_t202" coordsize="21600,21600" o:spt="202" path="m,l,21600r21600,l21600,xe">
          <v:stroke joinstyle="miter"/>
          <v:path gradientshapeok="t" o:connecttype="rect"/>
        </v:shapetype>
        <v:shape id="Zone de texte 6" o:spid="_x0000_s4105" type="#_x0000_t202" style="position:absolute;margin-left:468.3pt;margin-top:683.5pt;width:36pt;height:54pt;z-index:251660288;visibility:visible;mso-left-percent:955;mso-top-percent:940;mso-position-horizontal-relative:margin;mso-position-vertical-relative:margin;mso-left-percent:955;mso-top-percent: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" filled="f" stroked="f">
          <v:textbox style="layout-flow:vertical">
            <w:txbxContent>
              <w:p w:rsidR="003B7D4E" w:rsidRDefault="00391830" w:rsidP="003B7D4E">
                <w:pPr>
                  <w:jc w:val="right"/>
                  <w:rPr>
                    <w:b/>
                    <w:bCs/>
                    <w:color w:val="000000" w:themeColor="text1"/>
                    <w:sz w:val="44"/>
                  </w:rPr>
                </w:pPr>
                <w:r>
                  <w:rPr>
                    <w:b/>
                    <w:bCs/>
                    <w:color w:val="000000" w:themeColor="text1"/>
                    <w:sz w:val="44"/>
                  </w:rPr>
                  <w:fldChar w:fldCharType="begin"/>
                </w:r>
                <w:r w:rsidR="003B7D4E">
                  <w:rPr>
                    <w:b/>
                    <w:bCs/>
                    <w:color w:val="000000" w:themeColor="text1"/>
                    <w:sz w:val="44"/>
                  </w:rPr>
                  <w:instrText>PAGE  \* Arabic  \* MERGEFORMAT</w:instrText>
                </w:r>
                <w:r>
                  <w:rPr>
                    <w:b/>
                    <w:bCs/>
                    <w:color w:val="000000" w:themeColor="text1"/>
                    <w:sz w:val="44"/>
                  </w:rPr>
                  <w:fldChar w:fldCharType="separate"/>
                </w:r>
                <w:r w:rsidR="000B7919">
                  <w:rPr>
                    <w:b/>
                    <w:bCs/>
                    <w:noProof/>
                    <w:color w:val="000000" w:themeColor="text1"/>
                    <w:sz w:val="44"/>
                  </w:rPr>
                  <w:t>8</w:t>
                </w:r>
                <w:r>
                  <w:rPr>
                    <w:b/>
                    <w:bCs/>
                    <w:color w:val="000000" w:themeColor="text1"/>
                    <w:sz w:val="44"/>
                  </w:rPr>
                  <w:fldChar w:fldCharType="end"/>
                </w:r>
              </w:p>
            </w:txbxContent>
          </v:textbox>
          <w10:wrap anchorx="margin" anchory="margin"/>
        </v:shape>
      </w:pict>
    </w:r>
    <w:r>
      <w:rPr>
        <w:noProof/>
      </w:rPr>
      <w:pict>
        <v:rect id="Rectangle 9" o:spid="_x0000_s4104" style="position:absolute;margin-left:497.7pt;margin-top:509pt;width:10.1pt;height:222.3pt;z-index:251659264;visibility:visible;mso-width-percent:20;mso-height-percent:325;mso-left-percent:1015;mso-top-percent:700;mso-position-horizontal-relative:margin;mso-position-vertical-relative:margin;mso-width-percent:20;mso-height-percent:325;mso-left-percent:1015;mso-top-percent:7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GalgIAADM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S5GhmpYCAAAzBQAADgAAAAAAAAAAAAAAAAAuAgAAZHJzL2Uyb0RvYy54&#10;bWxQSwECLQAUAAYACAAAACEA+rTL590AAAAEAQAADwAAAAAAAAAAAAAAAADwBAAAZHJzL2Rvd25y&#10;ZXYueG1sUEsFBgAAAAAEAAQA8wAAAPoFAAAAAA==&#10;" fillcolor="#d1282e [3215]" stroked="f">
          <w10:wrap anchorx="margin" anchory="margin"/>
        </v:rect>
      </w:pict>
    </w:r>
    <w:r>
      <w:rPr>
        <w:noProof/>
      </w:rPr>
      <w:pict>
        <v:rect id="Rectangle 4" o:spid="_x0000_s4103" style="position:absolute;margin-left:0;margin-top:0;width:539.25pt;height:717.7pt;z-index:251658240;visibility:visible;mso-width-percent:1070;mso-height-percent:1050;mso-position-horizontal:center;mso-position-horizontal-relative:margin;mso-position-vertical:center;mso-position-vertical-relative:margin;mso-width-percent:1070;mso-height-percent:10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" filled="f" strokecolor="black [3213]">
          <w10:wrap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AB4" w:rsidRDefault="00FC1AB4">
      <w:pPr>
        <w:spacing w:after="0" w:line="240" w:lineRule="auto"/>
      </w:pPr>
      <w:r>
        <w:separator/>
      </w:r>
    </w:p>
  </w:footnote>
  <w:footnote w:type="continuationSeparator" w:id="0">
    <w:p w:rsidR="00FC1AB4" w:rsidRDefault="00FC1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60A2"/>
    <w:multiLevelType w:val="hybridMultilevel"/>
    <w:tmpl w:val="DDB2A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02632C"/>
    <w:multiLevelType w:val="hybridMultilevel"/>
    <w:tmpl w:val="C6FA0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72201B"/>
    <w:multiLevelType w:val="hybridMultilevel"/>
    <w:tmpl w:val="E3A01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B041E0B"/>
    <w:multiLevelType w:val="hybridMultilevel"/>
    <w:tmpl w:val="1592CB44"/>
    <w:lvl w:ilvl="0" w:tplc="F0FA3762">
      <w:start w:val="1"/>
      <w:numFmt w:val="upperRoman"/>
      <w:pStyle w:val="Titre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941570"/>
    <w:multiLevelType w:val="hybridMultilevel"/>
    <w:tmpl w:val="27229A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01647B"/>
    <w:multiLevelType w:val="hybridMultilevel"/>
    <w:tmpl w:val="11985964"/>
    <w:lvl w:ilvl="0" w:tplc="007CF6FC">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FC36969"/>
    <w:multiLevelType w:val="hybridMultilevel"/>
    <w:tmpl w:val="3B906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7823800"/>
    <w:multiLevelType w:val="hybridMultilevel"/>
    <w:tmpl w:val="42DA1948"/>
    <w:lvl w:ilvl="0" w:tplc="007CF6FC">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EA4CA4"/>
    <w:multiLevelType w:val="hybridMultilevel"/>
    <w:tmpl w:val="FB245704"/>
    <w:lvl w:ilvl="0" w:tplc="007CF6FC">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D3A623D"/>
    <w:multiLevelType w:val="hybridMultilevel"/>
    <w:tmpl w:val="01267716"/>
    <w:lvl w:ilvl="0" w:tplc="E0F6DC08">
      <w:start w:val="1"/>
      <w:numFmt w:val="decimal"/>
      <w:pStyle w:val="Titre2"/>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3"/>
  </w:num>
  <w:num w:numId="3">
    <w:abstractNumId w:val="9"/>
  </w:num>
  <w:num w:numId="4">
    <w:abstractNumId w:val="2"/>
  </w:num>
  <w:num w:numId="5">
    <w:abstractNumId w:val="6"/>
  </w:num>
  <w:num w:numId="6">
    <w:abstractNumId w:val="3"/>
    <w:lvlOverride w:ilvl="0">
      <w:startOverride w:val="1"/>
    </w:lvlOverride>
  </w:num>
  <w:num w:numId="7">
    <w:abstractNumId w:val="5"/>
  </w:num>
  <w:num w:numId="8">
    <w:abstractNumId w:val="0"/>
  </w:num>
  <w:num w:numId="9">
    <w:abstractNumId w:val="4"/>
  </w:num>
  <w:num w:numId="10">
    <w:abstractNumId w:val="8"/>
  </w:num>
  <w:num w:numId="11">
    <w:abstractNumId w:val="7"/>
  </w:num>
  <w:num w:numId="12">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removeDateAndTime/>
  <w:proofState w:spelling="clean" w:grammar="clean"/>
  <w:attachedTemplate r:id="rId1"/>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useFELayout/>
  </w:compat>
  <w:rsids>
    <w:rsidRoot w:val="001A35BD"/>
    <w:rsid w:val="00093FD5"/>
    <w:rsid w:val="000B7919"/>
    <w:rsid w:val="000D7D00"/>
    <w:rsid w:val="000E7214"/>
    <w:rsid w:val="001375D5"/>
    <w:rsid w:val="001A35BD"/>
    <w:rsid w:val="001F1C50"/>
    <w:rsid w:val="00213538"/>
    <w:rsid w:val="00227945"/>
    <w:rsid w:val="00257E11"/>
    <w:rsid w:val="002F402B"/>
    <w:rsid w:val="00391830"/>
    <w:rsid w:val="003B7D4E"/>
    <w:rsid w:val="00484C7C"/>
    <w:rsid w:val="004B5B1D"/>
    <w:rsid w:val="00505595"/>
    <w:rsid w:val="006055E2"/>
    <w:rsid w:val="0068036F"/>
    <w:rsid w:val="006C0DB4"/>
    <w:rsid w:val="006F2B48"/>
    <w:rsid w:val="00793E4B"/>
    <w:rsid w:val="00794BC6"/>
    <w:rsid w:val="008815A3"/>
    <w:rsid w:val="008C6D99"/>
    <w:rsid w:val="00913807"/>
    <w:rsid w:val="009513D1"/>
    <w:rsid w:val="00951565"/>
    <w:rsid w:val="009A50D4"/>
    <w:rsid w:val="00A07976"/>
    <w:rsid w:val="00A46172"/>
    <w:rsid w:val="00A9280A"/>
    <w:rsid w:val="00AA7B9D"/>
    <w:rsid w:val="00B35907"/>
    <w:rsid w:val="00B67E9B"/>
    <w:rsid w:val="00B75488"/>
    <w:rsid w:val="00B847AC"/>
    <w:rsid w:val="00B86357"/>
    <w:rsid w:val="00C201BE"/>
    <w:rsid w:val="00C35741"/>
    <w:rsid w:val="00D64F71"/>
    <w:rsid w:val="00D675C3"/>
    <w:rsid w:val="00D82D87"/>
    <w:rsid w:val="00E01C42"/>
    <w:rsid w:val="00E07AB7"/>
    <w:rsid w:val="00E23E48"/>
    <w:rsid w:val="00F53D42"/>
    <w:rsid w:val="00F947E1"/>
    <w:rsid w:val="00FC1A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3D1"/>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rsid w:val="009513D1"/>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rsid w:val="009513D1"/>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rsid w:val="009513D1"/>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rsid w:val="009513D1"/>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rsid w:val="009513D1"/>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rsid w:val="009513D1"/>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rsid w:val="009513D1"/>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sid w:val="009513D1"/>
    <w:rPr>
      <w:rFonts w:eastAsiaTheme="majorEastAsia" w:cstheme="majorBidi"/>
      <w:b/>
      <w:bCs/>
      <w:caps/>
      <w:color w:val="D1282E" w:themeColor="text2"/>
    </w:rPr>
  </w:style>
  <w:style w:type="character" w:customStyle="1" w:styleId="Titre4Car">
    <w:name w:val="Titre 4 Car"/>
    <w:basedOn w:val="Policepardfaut"/>
    <w:link w:val="Titre4"/>
    <w:uiPriority w:val="9"/>
    <w:semiHidden/>
    <w:rsid w:val="009513D1"/>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sid w:val="009513D1"/>
    <w:rPr>
      <w:rFonts w:eastAsiaTheme="majorEastAsia" w:cstheme="majorBidi"/>
      <w:b/>
      <w:color w:val="5B5B5B" w:themeColor="accent1" w:themeShade="BF"/>
    </w:rPr>
  </w:style>
  <w:style w:type="character" w:customStyle="1" w:styleId="Titre6Car">
    <w:name w:val="Titre 6 Car"/>
    <w:basedOn w:val="Policepardfaut"/>
    <w:link w:val="Titre6"/>
    <w:uiPriority w:val="9"/>
    <w:semiHidden/>
    <w:rsid w:val="009513D1"/>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sid w:val="009513D1"/>
    <w:rPr>
      <w:rFonts w:eastAsiaTheme="majorEastAsia" w:cstheme="majorBidi"/>
      <w:b/>
      <w:iCs/>
      <w:color w:val="D1282E" w:themeColor="text2"/>
    </w:rPr>
  </w:style>
  <w:style w:type="character" w:customStyle="1" w:styleId="Titre8Car">
    <w:name w:val="Titre 8 Car"/>
    <w:basedOn w:val="Policepardfaut"/>
    <w:link w:val="Titre8"/>
    <w:uiPriority w:val="9"/>
    <w:semiHidden/>
    <w:rsid w:val="009513D1"/>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sid w:val="009513D1"/>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sid w:val="009513D1"/>
    <w:pPr>
      <w:spacing w:line="240" w:lineRule="auto"/>
    </w:pPr>
    <w:rPr>
      <w:bCs/>
      <w:caps/>
      <w:color w:val="7A7A7A" w:themeColor="accent1"/>
      <w:sz w:val="18"/>
      <w:szCs w:val="18"/>
    </w:rPr>
  </w:style>
  <w:style w:type="paragraph" w:styleId="Titre">
    <w:name w:val="Title"/>
    <w:basedOn w:val="Normal"/>
    <w:next w:val="Normal"/>
    <w:link w:val="TitreCar"/>
    <w:uiPriority w:val="10"/>
    <w:qFormat/>
    <w:rsid w:val="009513D1"/>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sid w:val="009513D1"/>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rsid w:val="009513D1"/>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sid w:val="009513D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sid w:val="009513D1"/>
    <w:rPr>
      <w:b/>
      <w:bCs/>
    </w:rPr>
  </w:style>
  <w:style w:type="character" w:styleId="Accentuation">
    <w:name w:val="Emphasis"/>
    <w:basedOn w:val="Policepardfaut"/>
    <w:uiPriority w:val="20"/>
    <w:qFormat/>
    <w:rsid w:val="009513D1"/>
    <w:rPr>
      <w:i/>
      <w:iCs/>
    </w:rPr>
  </w:style>
  <w:style w:type="paragraph" w:styleId="Sansinterligne">
    <w:name w:val="No Spacing"/>
    <w:link w:val="SansinterligneCar"/>
    <w:uiPriority w:val="1"/>
    <w:qFormat/>
    <w:rsid w:val="009513D1"/>
    <w:pPr>
      <w:spacing w:after="0" w:line="240" w:lineRule="auto"/>
    </w:pPr>
  </w:style>
  <w:style w:type="character" w:customStyle="1" w:styleId="SansinterligneCar">
    <w:name w:val="Sans interligne Car"/>
    <w:basedOn w:val="Policepardfaut"/>
    <w:link w:val="Sansinterligne"/>
    <w:uiPriority w:val="1"/>
    <w:rsid w:val="009513D1"/>
  </w:style>
  <w:style w:type="paragraph" w:styleId="Paragraphedeliste">
    <w:name w:val="List Paragraph"/>
    <w:basedOn w:val="Normal"/>
    <w:uiPriority w:val="34"/>
    <w:qFormat/>
    <w:rsid w:val="009513D1"/>
    <w:pPr>
      <w:ind w:left="720"/>
      <w:contextualSpacing/>
    </w:pPr>
  </w:style>
  <w:style w:type="paragraph" w:styleId="Citation">
    <w:name w:val="Quote"/>
    <w:basedOn w:val="Normal"/>
    <w:next w:val="Normal"/>
    <w:link w:val="CitationCar"/>
    <w:uiPriority w:val="29"/>
    <w:qFormat/>
    <w:rsid w:val="009513D1"/>
    <w:pPr>
      <w:spacing w:line="360" w:lineRule="auto"/>
    </w:pPr>
    <w:rPr>
      <w:i/>
      <w:iCs/>
      <w:color w:val="7A7A7A" w:themeColor="accent1"/>
      <w:sz w:val="28"/>
    </w:rPr>
  </w:style>
  <w:style w:type="character" w:customStyle="1" w:styleId="CitationCar">
    <w:name w:val="Citation Car"/>
    <w:basedOn w:val="Policepardfaut"/>
    <w:link w:val="Citation"/>
    <w:uiPriority w:val="29"/>
    <w:rsid w:val="009513D1"/>
    <w:rPr>
      <w:i/>
      <w:iCs/>
      <w:color w:val="7A7A7A" w:themeColor="accent1"/>
      <w:sz w:val="28"/>
    </w:rPr>
  </w:style>
  <w:style w:type="paragraph" w:styleId="Citationintense">
    <w:name w:val="Intense Quote"/>
    <w:basedOn w:val="Normal"/>
    <w:next w:val="Normal"/>
    <w:link w:val="CitationintenseCar"/>
    <w:uiPriority w:val="30"/>
    <w:qFormat/>
    <w:rsid w:val="009513D1"/>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sid w:val="009513D1"/>
    <w:rPr>
      <w:b/>
      <w:bCs/>
      <w:i/>
      <w:iCs/>
      <w:color w:val="7F7F7F" w:themeColor="text1" w:themeTint="80"/>
      <w:sz w:val="26"/>
    </w:rPr>
  </w:style>
  <w:style w:type="character" w:styleId="Emphaseple">
    <w:name w:val="Subtle Emphasis"/>
    <w:basedOn w:val="Policepardfaut"/>
    <w:uiPriority w:val="19"/>
    <w:qFormat/>
    <w:rsid w:val="009513D1"/>
    <w:rPr>
      <w:i/>
      <w:iCs/>
      <w:color w:val="7A7A7A" w:themeColor="accent1"/>
    </w:rPr>
  </w:style>
  <w:style w:type="character" w:styleId="Emphaseintense">
    <w:name w:val="Intense Emphasis"/>
    <w:basedOn w:val="Policepardfaut"/>
    <w:uiPriority w:val="21"/>
    <w:qFormat/>
    <w:rsid w:val="009513D1"/>
    <w:rPr>
      <w:b/>
      <w:bCs/>
      <w:i/>
      <w:iCs/>
      <w:color w:val="D1282E" w:themeColor="text2"/>
    </w:rPr>
  </w:style>
  <w:style w:type="character" w:styleId="Rfrenceple">
    <w:name w:val="Subtle Reference"/>
    <w:basedOn w:val="Policepardfaut"/>
    <w:uiPriority w:val="31"/>
    <w:qFormat/>
    <w:rsid w:val="009513D1"/>
    <w:rPr>
      <w:rFonts w:asciiTheme="minorHAnsi" w:hAnsiTheme="minorHAnsi"/>
      <w:smallCaps/>
      <w:color w:val="F5C201" w:themeColor="accent2"/>
      <w:sz w:val="22"/>
      <w:u w:val="none"/>
    </w:rPr>
  </w:style>
  <w:style w:type="character" w:styleId="Rfrenceintense">
    <w:name w:val="Intense Reference"/>
    <w:basedOn w:val="Policepardfaut"/>
    <w:uiPriority w:val="32"/>
    <w:qFormat/>
    <w:rsid w:val="009513D1"/>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sid w:val="009513D1"/>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rsid w:val="009513D1"/>
    <w:pPr>
      <w:outlineLvl w:val="9"/>
    </w:pPr>
  </w:style>
  <w:style w:type="paragraph" w:styleId="Textedebulles">
    <w:name w:val="Balloon Text"/>
    <w:basedOn w:val="Normal"/>
    <w:link w:val="TextedebullesCar"/>
    <w:uiPriority w:val="99"/>
    <w:semiHidden/>
    <w:unhideWhenUsed/>
    <w:rsid w:val="009513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13D1"/>
    <w:rPr>
      <w:rFonts w:ascii="Tahoma" w:hAnsi="Tahoma" w:cs="Tahoma"/>
      <w:sz w:val="16"/>
      <w:szCs w:val="16"/>
    </w:rPr>
  </w:style>
  <w:style w:type="character" w:styleId="Textedelespacerserv">
    <w:name w:val="Placeholder Text"/>
    <w:basedOn w:val="Policepardfaut"/>
    <w:uiPriority w:val="99"/>
    <w:rsid w:val="009513D1"/>
    <w:rPr>
      <w:color w:val="808080"/>
    </w:rPr>
  </w:style>
  <w:style w:type="paragraph" w:styleId="En-tte">
    <w:name w:val="header"/>
    <w:basedOn w:val="Normal"/>
    <w:link w:val="En-tteCar"/>
    <w:uiPriority w:val="99"/>
    <w:unhideWhenUsed/>
    <w:rsid w:val="009513D1"/>
    <w:pPr>
      <w:tabs>
        <w:tab w:val="center" w:pos="4680"/>
        <w:tab w:val="right" w:pos="9360"/>
      </w:tabs>
      <w:spacing w:after="0" w:line="240" w:lineRule="auto"/>
    </w:pPr>
  </w:style>
  <w:style w:type="character" w:customStyle="1" w:styleId="En-tteCar">
    <w:name w:val="En-tête Car"/>
    <w:basedOn w:val="Policepardfaut"/>
    <w:link w:val="En-tte"/>
    <w:uiPriority w:val="99"/>
    <w:rsid w:val="009513D1"/>
  </w:style>
  <w:style w:type="paragraph" w:styleId="Pieddepage">
    <w:name w:val="footer"/>
    <w:basedOn w:val="Normal"/>
    <w:link w:val="PieddepageCar"/>
    <w:uiPriority w:val="99"/>
    <w:unhideWhenUsed/>
    <w:rsid w:val="009513D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513D1"/>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Titre1">
    <w:name w:val="heading 1"/>
    <w:basedOn w:val="Normal"/>
    <w:next w:val="Normal"/>
    <w:link w:val="Titre1Car"/>
    <w:uiPriority w:val="9"/>
    <w:qFormat/>
    <w:rsid w:val="00484C7C"/>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Titre2">
    <w:name w:val="heading 2"/>
    <w:basedOn w:val="Normal"/>
    <w:next w:val="Normal"/>
    <w:link w:val="Titre2Car"/>
    <w:uiPriority w:val="9"/>
    <w:unhideWhenUsed/>
    <w:qFormat/>
    <w:rsid w:val="00484C7C"/>
    <w:pPr>
      <w:keepNext/>
      <w:keepLines/>
      <w:numPr>
        <w:numId w:val="3"/>
      </w:numPr>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Titre4">
    <w:name w:val="heading 4"/>
    <w:basedOn w:val="Normal"/>
    <w:next w:val="Normal"/>
    <w:link w:val="Titre4C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spacing w:before="200" w:after="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C7C"/>
    <w:rPr>
      <w:rFonts w:asciiTheme="majorHAnsi" w:eastAsiaTheme="majorEastAsia" w:hAnsiTheme="majorHAnsi" w:cstheme="majorBidi"/>
      <w:bCs/>
      <w:caps/>
      <w:color w:val="7A7A7A" w:themeColor="accent1"/>
      <w:sz w:val="28"/>
      <w:szCs w:val="28"/>
    </w:rPr>
  </w:style>
  <w:style w:type="character" w:customStyle="1" w:styleId="Titre2Car">
    <w:name w:val="Titre 2 Car"/>
    <w:basedOn w:val="Policepardfaut"/>
    <w:link w:val="Titre2"/>
    <w:uiPriority w:val="9"/>
    <w:rsid w:val="00484C7C"/>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semiHidden/>
    <w:rPr>
      <w:rFonts w:eastAsiaTheme="majorEastAsia" w:cstheme="majorBidi"/>
      <w:b/>
      <w:bCs/>
      <w:caps/>
      <w:color w:val="D1282E" w:themeColor="text2"/>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pPr>
      <w:spacing w:line="240" w:lineRule="auto"/>
    </w:pPr>
    <w:rPr>
      <w:bCs/>
      <w:caps/>
      <w:color w:val="7A7A7A" w:themeColor="accent1"/>
      <w:sz w:val="18"/>
      <w:szCs w:val="18"/>
    </w:rPr>
  </w:style>
  <w:style w:type="paragraph" w:styleId="Titre">
    <w:name w:val="Title"/>
    <w:basedOn w:val="Normal"/>
    <w:next w:val="Normal"/>
    <w:link w:val="TitreC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pPr>
      <w:spacing w:line="360" w:lineRule="auto"/>
    </w:pPr>
    <w:rPr>
      <w:i/>
      <w:iCs/>
      <w:color w:val="7A7A7A" w:themeColor="accent1"/>
      <w:sz w:val="28"/>
    </w:rPr>
  </w:style>
  <w:style w:type="character" w:customStyle="1" w:styleId="CitationCar">
    <w:name w:val="Citation Car"/>
    <w:basedOn w:val="Policepardfaut"/>
    <w:link w:val="Citation"/>
    <w:uiPriority w:val="29"/>
    <w:rPr>
      <w:i/>
      <w:iCs/>
      <w:color w:val="7A7A7A" w:themeColor="accent1"/>
      <w:sz w:val="28"/>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Emphaseple">
    <w:name w:val="Subtle Emphasis"/>
    <w:basedOn w:val="Policepardfaut"/>
    <w:uiPriority w:val="19"/>
    <w:qFormat/>
    <w:rPr>
      <w:i/>
      <w:iCs/>
      <w:color w:val="7A7A7A" w:themeColor="accent1"/>
    </w:rPr>
  </w:style>
  <w:style w:type="character" w:styleId="Emphaseintense">
    <w:name w:val="Intense Emphasis"/>
    <w:basedOn w:val="Policepardfaut"/>
    <w:uiPriority w:val="21"/>
    <w:qFormat/>
    <w:rPr>
      <w:b/>
      <w:bCs/>
      <w:i/>
      <w:iCs/>
      <w:color w:val="D1282E" w:themeColor="text2"/>
    </w:rPr>
  </w:style>
  <w:style w:type="character" w:styleId="Rfrenceple">
    <w:name w:val="Subtle Reference"/>
    <w:basedOn w:val="Policepardfaut"/>
    <w:uiPriority w:val="31"/>
    <w:qFormat/>
    <w:rPr>
      <w:rFonts w:asciiTheme="minorHAnsi" w:hAnsiTheme="minorHAnsi"/>
      <w:smallCaps/>
      <w:color w:val="F5C201" w:themeColor="accent2"/>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TM2">
    <w:name w:val="toc 2"/>
    <w:basedOn w:val="Normal"/>
    <w:next w:val="Normal"/>
    <w:autoRedefine/>
    <w:uiPriority w:val="39"/>
    <w:unhideWhenUsed/>
    <w:rsid w:val="00484C7C"/>
    <w:pPr>
      <w:spacing w:after="100"/>
      <w:ind w:left="220"/>
    </w:pPr>
  </w:style>
  <w:style w:type="paragraph" w:styleId="TM3">
    <w:name w:val="toc 3"/>
    <w:basedOn w:val="Normal"/>
    <w:next w:val="Normal"/>
    <w:autoRedefine/>
    <w:uiPriority w:val="39"/>
    <w:unhideWhenUsed/>
    <w:rsid w:val="00484C7C"/>
    <w:pPr>
      <w:spacing w:after="100"/>
      <w:ind w:left="440"/>
    </w:pPr>
  </w:style>
  <w:style w:type="character" w:styleId="Lienhypertexte">
    <w:name w:val="Hyperlink"/>
    <w:basedOn w:val="Policepardfaut"/>
    <w:uiPriority w:val="99"/>
    <w:unhideWhenUsed/>
    <w:rsid w:val="00484C7C"/>
    <w:rPr>
      <w:color w:val="CC9900" w:themeColor="hyperlink"/>
      <w:u w:val="single"/>
    </w:rPr>
  </w:style>
  <w:style w:type="paragraph" w:styleId="TM1">
    <w:name w:val="toc 1"/>
    <w:basedOn w:val="Normal"/>
    <w:next w:val="Normal"/>
    <w:autoRedefine/>
    <w:uiPriority w:val="39"/>
    <w:unhideWhenUsed/>
    <w:rsid w:val="00C201BE"/>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1.bin"/><Relationship Id="rId17" Type="http://schemas.microsoft.com/office/2007/relationships/diagramDrawing" Target="diagrams/drawing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image" Target="media/image8.png"/><Relationship Id="rId27"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Essential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B14C22-C7BA-4299-925C-8B761083C57C}"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fr-FR"/>
        </a:p>
      </dgm:t>
    </dgm:pt>
    <dgm:pt modelId="{C9310770-156B-4024-927D-BA94BC73CE54}">
      <dgm:prSet phldrT="[Texte]"/>
      <dgm:spPr/>
      <dgm:t>
        <a:bodyPr/>
        <a:lstStyle/>
        <a:p>
          <a:r>
            <a:rPr lang="fr-FR"/>
            <a:t>MAJ_referentiel</a:t>
          </a:r>
        </a:p>
      </dgm:t>
    </dgm:pt>
    <dgm:pt modelId="{6D6CFC52-59AD-4F57-BBE1-8446D422D4BD}" type="parTrans" cxnId="{D140CEA0-42E5-46CF-9454-6ABE3F7E2444}">
      <dgm:prSet/>
      <dgm:spPr/>
      <dgm:t>
        <a:bodyPr/>
        <a:lstStyle/>
        <a:p>
          <a:endParaRPr lang="fr-FR"/>
        </a:p>
      </dgm:t>
    </dgm:pt>
    <dgm:pt modelId="{C1F24C4F-26D3-439D-8644-21E35075223C}" type="sibTrans" cxnId="{D140CEA0-42E5-46CF-9454-6ABE3F7E2444}">
      <dgm:prSet/>
      <dgm:spPr/>
      <dgm:t>
        <a:bodyPr/>
        <a:lstStyle/>
        <a:p>
          <a:endParaRPr lang="fr-FR"/>
        </a:p>
      </dgm:t>
    </dgm:pt>
    <dgm:pt modelId="{91BBFB05-0FC9-4B60-A744-DAC58A99C7A6}">
      <dgm:prSet phldrT="[Texte]"/>
      <dgm:spPr/>
      <dgm:t>
        <a:bodyPr/>
        <a:lstStyle/>
        <a:p>
          <a:r>
            <a:rPr lang="fr-FR"/>
            <a:t>MAJ_referentiel_ajout</a:t>
          </a:r>
        </a:p>
      </dgm:t>
    </dgm:pt>
    <dgm:pt modelId="{C5514173-2BE9-40FC-8057-B70D43EA5423}" type="parTrans" cxnId="{6D8F63FF-CFEA-4692-97AE-F243B80BE0D5}">
      <dgm:prSet/>
      <dgm:spPr/>
      <dgm:t>
        <a:bodyPr/>
        <a:lstStyle/>
        <a:p>
          <a:endParaRPr lang="fr-FR"/>
        </a:p>
      </dgm:t>
    </dgm:pt>
    <dgm:pt modelId="{AA1FDC70-BF2D-4004-A286-40FBEF5E10D7}" type="sibTrans" cxnId="{6D8F63FF-CFEA-4692-97AE-F243B80BE0D5}">
      <dgm:prSet/>
      <dgm:spPr/>
      <dgm:t>
        <a:bodyPr/>
        <a:lstStyle/>
        <a:p>
          <a:endParaRPr lang="fr-FR"/>
        </a:p>
      </dgm:t>
    </dgm:pt>
    <dgm:pt modelId="{CEA9911F-A1DB-45F9-B63C-E20A61797213}">
      <dgm:prSet phldrT="[Texte]"/>
      <dgm:spPr/>
      <dgm:t>
        <a:bodyPr/>
        <a:lstStyle/>
        <a:p>
          <a:r>
            <a:rPr lang="fr-FR"/>
            <a:t>MAJ_referentiel_ajout_continents...</a:t>
          </a:r>
        </a:p>
      </dgm:t>
    </dgm:pt>
    <dgm:pt modelId="{A17802B6-3BA2-4E51-AAA8-7C4FF7F9FB2F}" type="parTrans" cxnId="{AE5C9754-44CC-43B1-B69A-A4521B19D6F9}">
      <dgm:prSet/>
      <dgm:spPr/>
      <dgm:t>
        <a:bodyPr/>
        <a:lstStyle/>
        <a:p>
          <a:endParaRPr lang="fr-FR"/>
        </a:p>
      </dgm:t>
    </dgm:pt>
    <dgm:pt modelId="{03E71832-0533-43F7-AF19-9677C7578974}" type="sibTrans" cxnId="{AE5C9754-44CC-43B1-B69A-A4521B19D6F9}">
      <dgm:prSet/>
      <dgm:spPr/>
      <dgm:t>
        <a:bodyPr/>
        <a:lstStyle/>
        <a:p>
          <a:endParaRPr lang="fr-FR"/>
        </a:p>
      </dgm:t>
    </dgm:pt>
    <dgm:pt modelId="{9FE54653-000D-4A76-9BD3-C4DADBD205B5}">
      <dgm:prSet phldrT="[Texte]"/>
      <dgm:spPr/>
      <dgm:t>
        <a:bodyPr/>
        <a:lstStyle/>
        <a:p>
          <a:r>
            <a:rPr lang="fr-FR"/>
            <a:t>MAJ_referentiel_ajout_pays</a:t>
          </a:r>
        </a:p>
      </dgm:t>
    </dgm:pt>
    <dgm:pt modelId="{FA715586-BA8E-4C0F-B7B6-B269A9602C6A}" type="parTrans" cxnId="{9115B805-56C0-4FA1-A737-2899EB71697D}">
      <dgm:prSet/>
      <dgm:spPr/>
      <dgm:t>
        <a:bodyPr/>
        <a:lstStyle/>
        <a:p>
          <a:endParaRPr lang="fr-FR"/>
        </a:p>
      </dgm:t>
    </dgm:pt>
    <dgm:pt modelId="{2850F76D-C201-45E1-A037-091831301344}" type="sibTrans" cxnId="{9115B805-56C0-4FA1-A737-2899EB71697D}">
      <dgm:prSet/>
      <dgm:spPr/>
      <dgm:t>
        <a:bodyPr/>
        <a:lstStyle/>
        <a:p>
          <a:endParaRPr lang="fr-FR"/>
        </a:p>
      </dgm:t>
    </dgm:pt>
    <dgm:pt modelId="{219D6779-217F-4BDA-B441-315EF8425F37}">
      <dgm:prSet phldrT="[Texte]"/>
      <dgm:spPr/>
      <dgm:t>
        <a:bodyPr/>
        <a:lstStyle/>
        <a:p>
          <a:r>
            <a:rPr lang="fr-FR"/>
            <a:t>MAJ_referentiel_maj</a:t>
          </a:r>
        </a:p>
      </dgm:t>
    </dgm:pt>
    <dgm:pt modelId="{75537D0E-89D7-453C-BCDA-7FB5A94E975B}" type="parTrans" cxnId="{D8CEBC8C-DA99-461C-9CF8-2028ED28B473}">
      <dgm:prSet/>
      <dgm:spPr/>
      <dgm:t>
        <a:bodyPr/>
        <a:lstStyle/>
        <a:p>
          <a:endParaRPr lang="fr-FR"/>
        </a:p>
      </dgm:t>
    </dgm:pt>
    <dgm:pt modelId="{65611E81-45DE-4993-A704-E9185857D4DA}" type="sibTrans" cxnId="{D8CEBC8C-DA99-461C-9CF8-2028ED28B473}">
      <dgm:prSet/>
      <dgm:spPr/>
      <dgm:t>
        <a:bodyPr/>
        <a:lstStyle/>
        <a:p>
          <a:endParaRPr lang="fr-FR"/>
        </a:p>
      </dgm:t>
    </dgm:pt>
    <dgm:pt modelId="{26A85619-19F2-4756-9076-DACB943B37D9}">
      <dgm:prSet phldrT="[Texte]"/>
      <dgm:spPr/>
      <dgm:t>
        <a:bodyPr/>
        <a:lstStyle/>
        <a:p>
          <a:r>
            <a:rPr lang="fr-FR"/>
            <a:t>MAJ_referentiel_maj_continents...</a:t>
          </a:r>
        </a:p>
      </dgm:t>
    </dgm:pt>
    <dgm:pt modelId="{347785E9-67EE-44F0-A466-95A2683D20A8}" type="parTrans" cxnId="{6090A654-2701-46C3-B8E0-8C0E7C109C46}">
      <dgm:prSet/>
      <dgm:spPr/>
      <dgm:t>
        <a:bodyPr/>
        <a:lstStyle/>
        <a:p>
          <a:endParaRPr lang="fr-FR"/>
        </a:p>
      </dgm:t>
    </dgm:pt>
    <dgm:pt modelId="{C4DDC92A-DA82-462B-B98E-A6251CEF5AB3}" type="sibTrans" cxnId="{6090A654-2701-46C3-B8E0-8C0E7C109C46}">
      <dgm:prSet/>
      <dgm:spPr/>
      <dgm:t>
        <a:bodyPr/>
        <a:lstStyle/>
        <a:p>
          <a:endParaRPr lang="fr-FR"/>
        </a:p>
      </dgm:t>
    </dgm:pt>
    <dgm:pt modelId="{23EDA099-B7C7-4CB8-9A0B-CB855714EBCA}">
      <dgm:prSet phldrT="[Texte]"/>
      <dgm:spPr/>
      <dgm:t>
        <a:bodyPr/>
        <a:lstStyle/>
        <a:p>
          <a:r>
            <a:rPr lang="fr-FR"/>
            <a:t>MAJ_referentiel_suppression</a:t>
          </a:r>
        </a:p>
      </dgm:t>
    </dgm:pt>
    <dgm:pt modelId="{E95B4828-078D-4351-9884-67AD333DF14D}" type="parTrans" cxnId="{964D3A73-33AC-41BC-AA6A-7955D3C37DE0}">
      <dgm:prSet/>
      <dgm:spPr/>
      <dgm:t>
        <a:bodyPr/>
        <a:lstStyle/>
        <a:p>
          <a:endParaRPr lang="fr-FR"/>
        </a:p>
      </dgm:t>
    </dgm:pt>
    <dgm:pt modelId="{78B3097D-AB32-4C92-815F-1AAF9AD06FEA}" type="sibTrans" cxnId="{964D3A73-33AC-41BC-AA6A-7955D3C37DE0}">
      <dgm:prSet/>
      <dgm:spPr/>
      <dgm:t>
        <a:bodyPr/>
        <a:lstStyle/>
        <a:p>
          <a:endParaRPr lang="fr-FR"/>
        </a:p>
      </dgm:t>
    </dgm:pt>
    <dgm:pt modelId="{CA8A9515-C98D-46AE-9C28-A4ED0ED798D1}">
      <dgm:prSet phldrT="[Texte]"/>
      <dgm:spPr/>
      <dgm:t>
        <a:bodyPr/>
        <a:lstStyle/>
        <a:p>
          <a:r>
            <a:rPr lang="fr-FR"/>
            <a:t>MAJ_referentiel_ajout_regions</a:t>
          </a:r>
        </a:p>
      </dgm:t>
    </dgm:pt>
    <dgm:pt modelId="{A7B4B752-4DAA-4177-A58B-19778B5D3DB3}" type="parTrans" cxnId="{7C5A244D-808E-448B-971E-AE8B707A0E75}">
      <dgm:prSet/>
      <dgm:spPr/>
      <dgm:t>
        <a:bodyPr/>
        <a:lstStyle/>
        <a:p>
          <a:endParaRPr lang="fr-FR"/>
        </a:p>
      </dgm:t>
    </dgm:pt>
    <dgm:pt modelId="{3E2D3A02-CD50-4F29-B5B9-C734B54711C9}" type="sibTrans" cxnId="{7C5A244D-808E-448B-971E-AE8B707A0E75}">
      <dgm:prSet/>
      <dgm:spPr/>
      <dgm:t>
        <a:bodyPr/>
        <a:lstStyle/>
        <a:p>
          <a:endParaRPr lang="fr-FR"/>
        </a:p>
      </dgm:t>
    </dgm:pt>
    <dgm:pt modelId="{C81560B0-2C3E-4D12-B56B-8CA44B0FA965}">
      <dgm:prSet phldrT="[Texte]"/>
      <dgm:spPr/>
      <dgm:t>
        <a:bodyPr/>
        <a:lstStyle/>
        <a:p>
          <a:r>
            <a:rPr lang="fr-FR"/>
            <a:t>MAJ_referentiel_ajout_villes</a:t>
          </a:r>
        </a:p>
      </dgm:t>
    </dgm:pt>
    <dgm:pt modelId="{293BEA25-A585-4E57-B922-164DC47A7A53}" type="parTrans" cxnId="{DD697897-AFAB-4EB4-A9D4-4C7ABC0936CE}">
      <dgm:prSet/>
      <dgm:spPr/>
      <dgm:t>
        <a:bodyPr/>
        <a:lstStyle/>
        <a:p>
          <a:endParaRPr lang="fr-FR"/>
        </a:p>
      </dgm:t>
    </dgm:pt>
    <dgm:pt modelId="{04630A29-CB83-405F-BF12-61E6983D4424}" type="sibTrans" cxnId="{DD697897-AFAB-4EB4-A9D4-4C7ABC0936CE}">
      <dgm:prSet/>
      <dgm:spPr/>
      <dgm:t>
        <a:bodyPr/>
        <a:lstStyle/>
        <a:p>
          <a:endParaRPr lang="fr-FR"/>
        </a:p>
      </dgm:t>
    </dgm:pt>
    <dgm:pt modelId="{4346091B-ACDA-4BDC-8BF3-C90A98883B3B}">
      <dgm:prSet phldrT="[Texte]"/>
      <dgm:spPr/>
      <dgm:t>
        <a:bodyPr/>
        <a:lstStyle/>
        <a:p>
          <a:r>
            <a:rPr lang="fr-FR"/>
            <a:t>MAJ_referentiel_ajout_magasins</a:t>
          </a:r>
        </a:p>
      </dgm:t>
    </dgm:pt>
    <dgm:pt modelId="{4B1309C0-D345-4F7A-8CDA-16C86640EB6F}" type="parTrans" cxnId="{C0A3981C-4877-455D-A9F1-76DDD8960B2A}">
      <dgm:prSet/>
      <dgm:spPr/>
      <dgm:t>
        <a:bodyPr/>
        <a:lstStyle/>
        <a:p>
          <a:endParaRPr lang="fr-FR"/>
        </a:p>
      </dgm:t>
    </dgm:pt>
    <dgm:pt modelId="{571ADAF9-C68A-4D5C-B414-8661B177B226}" type="sibTrans" cxnId="{C0A3981C-4877-455D-A9F1-76DDD8960B2A}">
      <dgm:prSet/>
      <dgm:spPr/>
      <dgm:t>
        <a:bodyPr/>
        <a:lstStyle/>
        <a:p>
          <a:endParaRPr lang="fr-FR"/>
        </a:p>
      </dgm:t>
    </dgm:pt>
    <dgm:pt modelId="{9D996470-79A1-4130-B388-6F0F4F0E5342}">
      <dgm:prSet phldrT="[Texte]"/>
      <dgm:spPr/>
      <dgm:t>
        <a:bodyPr/>
        <a:lstStyle/>
        <a:p>
          <a:r>
            <a:rPr lang="fr-FR"/>
            <a:t>MAJ_referentiel_maj_pays</a:t>
          </a:r>
        </a:p>
      </dgm:t>
    </dgm:pt>
    <dgm:pt modelId="{8050344F-79BD-4F45-8DDE-DF22F6105D1E}" type="parTrans" cxnId="{5E887C56-CE48-469A-8E61-09C3B04E11C4}">
      <dgm:prSet/>
      <dgm:spPr/>
      <dgm:t>
        <a:bodyPr/>
        <a:lstStyle/>
        <a:p>
          <a:endParaRPr lang="fr-FR"/>
        </a:p>
      </dgm:t>
    </dgm:pt>
    <dgm:pt modelId="{DFAA2114-63E7-43EA-B990-C6286ADE82F9}" type="sibTrans" cxnId="{5E887C56-CE48-469A-8E61-09C3B04E11C4}">
      <dgm:prSet/>
      <dgm:spPr/>
      <dgm:t>
        <a:bodyPr/>
        <a:lstStyle/>
        <a:p>
          <a:endParaRPr lang="fr-FR"/>
        </a:p>
      </dgm:t>
    </dgm:pt>
    <dgm:pt modelId="{67968EB6-A862-42D0-ACAB-504363E8BAD7}">
      <dgm:prSet phldrT="[Texte]"/>
      <dgm:spPr/>
      <dgm:t>
        <a:bodyPr/>
        <a:lstStyle/>
        <a:p>
          <a:r>
            <a:rPr lang="fr-FR"/>
            <a:t>MAJ_referentiel_maj_regions</a:t>
          </a:r>
        </a:p>
      </dgm:t>
    </dgm:pt>
    <dgm:pt modelId="{92026578-41EC-41E3-99D5-38E924111F7B}" type="parTrans" cxnId="{B948BD9A-1724-4D7B-90B5-B891E4D8645D}">
      <dgm:prSet/>
      <dgm:spPr/>
      <dgm:t>
        <a:bodyPr/>
        <a:lstStyle/>
        <a:p>
          <a:endParaRPr lang="fr-FR"/>
        </a:p>
      </dgm:t>
    </dgm:pt>
    <dgm:pt modelId="{227BFEC1-2E52-4C26-B520-BB2D527463FB}" type="sibTrans" cxnId="{B948BD9A-1724-4D7B-90B5-B891E4D8645D}">
      <dgm:prSet/>
      <dgm:spPr/>
      <dgm:t>
        <a:bodyPr/>
        <a:lstStyle/>
        <a:p>
          <a:endParaRPr lang="fr-FR"/>
        </a:p>
      </dgm:t>
    </dgm:pt>
    <dgm:pt modelId="{2E8E9F13-FEAF-445E-A79B-E653C31872A1}">
      <dgm:prSet phldrT="[Texte]"/>
      <dgm:spPr/>
      <dgm:t>
        <a:bodyPr/>
        <a:lstStyle/>
        <a:p>
          <a:r>
            <a:rPr lang="fr-FR"/>
            <a:t>MAJ_referentiel_maj_villes</a:t>
          </a:r>
        </a:p>
      </dgm:t>
    </dgm:pt>
    <dgm:pt modelId="{14C5BEDB-08FA-4B62-BEB7-FAB7A0DA45B1}" type="parTrans" cxnId="{1E84AEA3-8E00-4235-9CF6-E3FF9C85F14A}">
      <dgm:prSet/>
      <dgm:spPr/>
      <dgm:t>
        <a:bodyPr/>
        <a:lstStyle/>
        <a:p>
          <a:endParaRPr lang="fr-FR"/>
        </a:p>
      </dgm:t>
    </dgm:pt>
    <dgm:pt modelId="{983F528F-0801-4F31-BDFB-BB158FDCC0CB}" type="sibTrans" cxnId="{1E84AEA3-8E00-4235-9CF6-E3FF9C85F14A}">
      <dgm:prSet/>
      <dgm:spPr/>
      <dgm:t>
        <a:bodyPr/>
        <a:lstStyle/>
        <a:p>
          <a:endParaRPr lang="fr-FR"/>
        </a:p>
      </dgm:t>
    </dgm:pt>
    <dgm:pt modelId="{6DADA110-A456-468B-8053-AEB7D361CB85}">
      <dgm:prSet phldrT="[Texte]"/>
      <dgm:spPr/>
      <dgm:t>
        <a:bodyPr/>
        <a:lstStyle/>
        <a:p>
          <a:r>
            <a:rPr lang="fr-FR"/>
            <a:t>MAJ_referentiel_maj_magasins</a:t>
          </a:r>
        </a:p>
      </dgm:t>
    </dgm:pt>
    <dgm:pt modelId="{ADCC0EDC-2F89-4522-B1BB-58C26CE808F7}" type="parTrans" cxnId="{CB8C0FB1-976A-453F-84BC-FCC340BD3706}">
      <dgm:prSet/>
      <dgm:spPr/>
      <dgm:t>
        <a:bodyPr/>
        <a:lstStyle/>
        <a:p>
          <a:endParaRPr lang="fr-FR"/>
        </a:p>
      </dgm:t>
    </dgm:pt>
    <dgm:pt modelId="{57BBBD92-61C4-4620-9293-56DA47357A5C}" type="sibTrans" cxnId="{CB8C0FB1-976A-453F-84BC-FCC340BD3706}">
      <dgm:prSet/>
      <dgm:spPr/>
      <dgm:t>
        <a:bodyPr/>
        <a:lstStyle/>
        <a:p>
          <a:endParaRPr lang="fr-FR"/>
        </a:p>
      </dgm:t>
    </dgm:pt>
    <dgm:pt modelId="{D65ECAE7-05C6-41B5-AF7C-3A71DEB482A3}" type="pres">
      <dgm:prSet presAssocID="{24B14C22-C7BA-4299-925C-8B761083C57C}" presName="hierChild1" presStyleCnt="0">
        <dgm:presLayoutVars>
          <dgm:orgChart val="1"/>
          <dgm:chPref val="1"/>
          <dgm:dir/>
          <dgm:animOne val="branch"/>
          <dgm:animLvl val="lvl"/>
          <dgm:resizeHandles/>
        </dgm:presLayoutVars>
      </dgm:prSet>
      <dgm:spPr/>
      <dgm:t>
        <a:bodyPr/>
        <a:lstStyle/>
        <a:p>
          <a:endParaRPr lang="fr-FR"/>
        </a:p>
      </dgm:t>
    </dgm:pt>
    <dgm:pt modelId="{6338ADFA-B6EC-40EB-A031-B682AC7CF468}" type="pres">
      <dgm:prSet presAssocID="{C9310770-156B-4024-927D-BA94BC73CE54}" presName="hierRoot1" presStyleCnt="0">
        <dgm:presLayoutVars>
          <dgm:hierBranch val="init"/>
        </dgm:presLayoutVars>
      </dgm:prSet>
      <dgm:spPr/>
    </dgm:pt>
    <dgm:pt modelId="{C956CE3D-2385-4ADB-AD82-82AAE2B1EF31}" type="pres">
      <dgm:prSet presAssocID="{C9310770-156B-4024-927D-BA94BC73CE54}" presName="rootComposite1" presStyleCnt="0"/>
      <dgm:spPr/>
    </dgm:pt>
    <dgm:pt modelId="{2AB4E2B4-60DD-452D-BE30-6F0B1BD1BF92}" type="pres">
      <dgm:prSet presAssocID="{C9310770-156B-4024-927D-BA94BC73CE54}" presName="rootText1" presStyleLbl="node0" presStyleIdx="0" presStyleCnt="1">
        <dgm:presLayoutVars>
          <dgm:chPref val="3"/>
        </dgm:presLayoutVars>
      </dgm:prSet>
      <dgm:spPr/>
      <dgm:t>
        <a:bodyPr/>
        <a:lstStyle/>
        <a:p>
          <a:endParaRPr lang="fr-FR"/>
        </a:p>
      </dgm:t>
    </dgm:pt>
    <dgm:pt modelId="{84708932-EC1D-4A79-B2F3-7A4902D51918}" type="pres">
      <dgm:prSet presAssocID="{C9310770-156B-4024-927D-BA94BC73CE54}" presName="rootConnector1" presStyleLbl="node1" presStyleIdx="0" presStyleCnt="0"/>
      <dgm:spPr/>
      <dgm:t>
        <a:bodyPr/>
        <a:lstStyle/>
        <a:p>
          <a:endParaRPr lang="fr-FR"/>
        </a:p>
      </dgm:t>
    </dgm:pt>
    <dgm:pt modelId="{35648877-EEE8-4458-A9A1-FC2EF4960F90}" type="pres">
      <dgm:prSet presAssocID="{C9310770-156B-4024-927D-BA94BC73CE54}" presName="hierChild2" presStyleCnt="0"/>
      <dgm:spPr/>
    </dgm:pt>
    <dgm:pt modelId="{A3686E10-8C73-4D6F-B0FF-8CECB040BDD5}" type="pres">
      <dgm:prSet presAssocID="{C5514173-2BE9-40FC-8057-B70D43EA5423}" presName="Name64" presStyleLbl="parChTrans1D2" presStyleIdx="0" presStyleCnt="3"/>
      <dgm:spPr/>
      <dgm:t>
        <a:bodyPr/>
        <a:lstStyle/>
        <a:p>
          <a:endParaRPr lang="fr-FR"/>
        </a:p>
      </dgm:t>
    </dgm:pt>
    <dgm:pt modelId="{59C50BBA-519C-4586-8EA3-E067D174E93D}" type="pres">
      <dgm:prSet presAssocID="{91BBFB05-0FC9-4B60-A744-DAC58A99C7A6}" presName="hierRoot2" presStyleCnt="0">
        <dgm:presLayoutVars>
          <dgm:hierBranch val="init"/>
        </dgm:presLayoutVars>
      </dgm:prSet>
      <dgm:spPr/>
    </dgm:pt>
    <dgm:pt modelId="{EE3364FA-DF49-48F8-A5C8-62BBDE78EF8F}" type="pres">
      <dgm:prSet presAssocID="{91BBFB05-0FC9-4B60-A744-DAC58A99C7A6}" presName="rootComposite" presStyleCnt="0"/>
      <dgm:spPr/>
    </dgm:pt>
    <dgm:pt modelId="{4FE8FC3F-D230-4E11-9187-48841F985BB7}" type="pres">
      <dgm:prSet presAssocID="{91BBFB05-0FC9-4B60-A744-DAC58A99C7A6}" presName="rootText" presStyleLbl="node2" presStyleIdx="0" presStyleCnt="3">
        <dgm:presLayoutVars>
          <dgm:chPref val="3"/>
        </dgm:presLayoutVars>
      </dgm:prSet>
      <dgm:spPr/>
      <dgm:t>
        <a:bodyPr/>
        <a:lstStyle/>
        <a:p>
          <a:endParaRPr lang="fr-FR"/>
        </a:p>
      </dgm:t>
    </dgm:pt>
    <dgm:pt modelId="{FDF943CE-802E-48E3-96C6-385600C948CD}" type="pres">
      <dgm:prSet presAssocID="{91BBFB05-0FC9-4B60-A744-DAC58A99C7A6}" presName="rootConnector" presStyleLbl="node2" presStyleIdx="0" presStyleCnt="3"/>
      <dgm:spPr/>
      <dgm:t>
        <a:bodyPr/>
        <a:lstStyle/>
        <a:p>
          <a:endParaRPr lang="fr-FR"/>
        </a:p>
      </dgm:t>
    </dgm:pt>
    <dgm:pt modelId="{2B9D6EE6-B180-4446-B39F-998B794DD44A}" type="pres">
      <dgm:prSet presAssocID="{91BBFB05-0FC9-4B60-A744-DAC58A99C7A6}" presName="hierChild4" presStyleCnt="0"/>
      <dgm:spPr/>
    </dgm:pt>
    <dgm:pt modelId="{B04ACAE0-D4A0-4CF4-A5FD-A707AA14796C}" type="pres">
      <dgm:prSet presAssocID="{A17802B6-3BA2-4E51-AAA8-7C4FF7F9FB2F}" presName="Name64" presStyleLbl="parChTrans1D3" presStyleIdx="0" presStyleCnt="10"/>
      <dgm:spPr/>
      <dgm:t>
        <a:bodyPr/>
        <a:lstStyle/>
        <a:p>
          <a:endParaRPr lang="fr-FR"/>
        </a:p>
      </dgm:t>
    </dgm:pt>
    <dgm:pt modelId="{BF444C7C-BA22-4669-9331-304B62556D8F}" type="pres">
      <dgm:prSet presAssocID="{CEA9911F-A1DB-45F9-B63C-E20A61797213}" presName="hierRoot2" presStyleCnt="0">
        <dgm:presLayoutVars>
          <dgm:hierBranch val="init"/>
        </dgm:presLayoutVars>
      </dgm:prSet>
      <dgm:spPr/>
    </dgm:pt>
    <dgm:pt modelId="{63ECD9B7-A119-49FF-9380-21B94A221674}" type="pres">
      <dgm:prSet presAssocID="{CEA9911F-A1DB-45F9-B63C-E20A61797213}" presName="rootComposite" presStyleCnt="0"/>
      <dgm:spPr/>
    </dgm:pt>
    <dgm:pt modelId="{5A357D7F-166C-4DDE-8800-ED0FA0EEA4CA}" type="pres">
      <dgm:prSet presAssocID="{CEA9911F-A1DB-45F9-B63C-E20A61797213}" presName="rootText" presStyleLbl="node3" presStyleIdx="0" presStyleCnt="10">
        <dgm:presLayoutVars>
          <dgm:chPref val="3"/>
        </dgm:presLayoutVars>
      </dgm:prSet>
      <dgm:spPr/>
      <dgm:t>
        <a:bodyPr/>
        <a:lstStyle/>
        <a:p>
          <a:endParaRPr lang="fr-FR"/>
        </a:p>
      </dgm:t>
    </dgm:pt>
    <dgm:pt modelId="{F35E55A4-6DF0-4BBE-AA03-771378CBEC05}" type="pres">
      <dgm:prSet presAssocID="{CEA9911F-A1DB-45F9-B63C-E20A61797213}" presName="rootConnector" presStyleLbl="node3" presStyleIdx="0" presStyleCnt="10"/>
      <dgm:spPr/>
      <dgm:t>
        <a:bodyPr/>
        <a:lstStyle/>
        <a:p>
          <a:endParaRPr lang="fr-FR"/>
        </a:p>
      </dgm:t>
    </dgm:pt>
    <dgm:pt modelId="{E6CFEC69-2D18-48EC-B7A2-4472447294E2}" type="pres">
      <dgm:prSet presAssocID="{CEA9911F-A1DB-45F9-B63C-E20A61797213}" presName="hierChild4" presStyleCnt="0"/>
      <dgm:spPr/>
    </dgm:pt>
    <dgm:pt modelId="{4D110822-632E-45AB-8671-8E9C6E11EA9A}" type="pres">
      <dgm:prSet presAssocID="{CEA9911F-A1DB-45F9-B63C-E20A61797213}" presName="hierChild5" presStyleCnt="0"/>
      <dgm:spPr/>
    </dgm:pt>
    <dgm:pt modelId="{A369472D-87A6-409A-9837-D86BD6EF14FD}" type="pres">
      <dgm:prSet presAssocID="{FA715586-BA8E-4C0F-B7B6-B269A9602C6A}" presName="Name64" presStyleLbl="parChTrans1D3" presStyleIdx="1" presStyleCnt="10"/>
      <dgm:spPr/>
      <dgm:t>
        <a:bodyPr/>
        <a:lstStyle/>
        <a:p>
          <a:endParaRPr lang="fr-FR"/>
        </a:p>
      </dgm:t>
    </dgm:pt>
    <dgm:pt modelId="{2AC9DCF3-0561-4860-971A-6222B9438337}" type="pres">
      <dgm:prSet presAssocID="{9FE54653-000D-4A76-9BD3-C4DADBD205B5}" presName="hierRoot2" presStyleCnt="0">
        <dgm:presLayoutVars>
          <dgm:hierBranch val="init"/>
        </dgm:presLayoutVars>
      </dgm:prSet>
      <dgm:spPr/>
    </dgm:pt>
    <dgm:pt modelId="{B19E82FE-2147-4629-99E7-08B8E007671E}" type="pres">
      <dgm:prSet presAssocID="{9FE54653-000D-4A76-9BD3-C4DADBD205B5}" presName="rootComposite" presStyleCnt="0"/>
      <dgm:spPr/>
    </dgm:pt>
    <dgm:pt modelId="{0BD65624-C4EB-4FE6-BAC9-6DD122311CD0}" type="pres">
      <dgm:prSet presAssocID="{9FE54653-000D-4A76-9BD3-C4DADBD205B5}" presName="rootText" presStyleLbl="node3" presStyleIdx="1" presStyleCnt="10">
        <dgm:presLayoutVars>
          <dgm:chPref val="3"/>
        </dgm:presLayoutVars>
      </dgm:prSet>
      <dgm:spPr/>
      <dgm:t>
        <a:bodyPr/>
        <a:lstStyle/>
        <a:p>
          <a:endParaRPr lang="fr-FR"/>
        </a:p>
      </dgm:t>
    </dgm:pt>
    <dgm:pt modelId="{F64E32DA-607F-48F8-92B4-15B33DBF98FE}" type="pres">
      <dgm:prSet presAssocID="{9FE54653-000D-4A76-9BD3-C4DADBD205B5}" presName="rootConnector" presStyleLbl="node3" presStyleIdx="1" presStyleCnt="10"/>
      <dgm:spPr/>
      <dgm:t>
        <a:bodyPr/>
        <a:lstStyle/>
        <a:p>
          <a:endParaRPr lang="fr-FR"/>
        </a:p>
      </dgm:t>
    </dgm:pt>
    <dgm:pt modelId="{F6C1182E-A82F-46CA-AFE5-5713BAAB3016}" type="pres">
      <dgm:prSet presAssocID="{9FE54653-000D-4A76-9BD3-C4DADBD205B5}" presName="hierChild4" presStyleCnt="0"/>
      <dgm:spPr/>
    </dgm:pt>
    <dgm:pt modelId="{A75F7058-DCDB-476E-903F-96ABEAE54436}" type="pres">
      <dgm:prSet presAssocID="{9FE54653-000D-4A76-9BD3-C4DADBD205B5}" presName="hierChild5" presStyleCnt="0"/>
      <dgm:spPr/>
    </dgm:pt>
    <dgm:pt modelId="{65610EB4-7416-45B0-9C93-39454F7010D7}" type="pres">
      <dgm:prSet presAssocID="{A7B4B752-4DAA-4177-A58B-19778B5D3DB3}" presName="Name64" presStyleLbl="parChTrans1D3" presStyleIdx="2" presStyleCnt="10"/>
      <dgm:spPr/>
      <dgm:t>
        <a:bodyPr/>
        <a:lstStyle/>
        <a:p>
          <a:endParaRPr lang="fr-FR"/>
        </a:p>
      </dgm:t>
    </dgm:pt>
    <dgm:pt modelId="{9C055FBC-3D87-44D0-9ECE-9D6CB24B0F17}" type="pres">
      <dgm:prSet presAssocID="{CA8A9515-C98D-46AE-9C28-A4ED0ED798D1}" presName="hierRoot2" presStyleCnt="0">
        <dgm:presLayoutVars>
          <dgm:hierBranch val="init"/>
        </dgm:presLayoutVars>
      </dgm:prSet>
      <dgm:spPr/>
    </dgm:pt>
    <dgm:pt modelId="{BBD6BA2C-B8C1-40B5-BC7C-5ECB8FD5815B}" type="pres">
      <dgm:prSet presAssocID="{CA8A9515-C98D-46AE-9C28-A4ED0ED798D1}" presName="rootComposite" presStyleCnt="0"/>
      <dgm:spPr/>
    </dgm:pt>
    <dgm:pt modelId="{878EA941-FDD2-40A5-9FE0-1EA6EF7E8349}" type="pres">
      <dgm:prSet presAssocID="{CA8A9515-C98D-46AE-9C28-A4ED0ED798D1}" presName="rootText" presStyleLbl="node3" presStyleIdx="2" presStyleCnt="10">
        <dgm:presLayoutVars>
          <dgm:chPref val="3"/>
        </dgm:presLayoutVars>
      </dgm:prSet>
      <dgm:spPr/>
      <dgm:t>
        <a:bodyPr/>
        <a:lstStyle/>
        <a:p>
          <a:endParaRPr lang="fr-FR"/>
        </a:p>
      </dgm:t>
    </dgm:pt>
    <dgm:pt modelId="{738D5913-4A6F-481D-A267-6DD8C3DB8F13}" type="pres">
      <dgm:prSet presAssocID="{CA8A9515-C98D-46AE-9C28-A4ED0ED798D1}" presName="rootConnector" presStyleLbl="node3" presStyleIdx="2" presStyleCnt="10"/>
      <dgm:spPr/>
      <dgm:t>
        <a:bodyPr/>
        <a:lstStyle/>
        <a:p>
          <a:endParaRPr lang="fr-FR"/>
        </a:p>
      </dgm:t>
    </dgm:pt>
    <dgm:pt modelId="{12E6D0C4-C456-4134-A7AD-BF45E9DD24C6}" type="pres">
      <dgm:prSet presAssocID="{CA8A9515-C98D-46AE-9C28-A4ED0ED798D1}" presName="hierChild4" presStyleCnt="0"/>
      <dgm:spPr/>
    </dgm:pt>
    <dgm:pt modelId="{79B85EAB-C997-47BE-ADC7-A7EAFEF86A60}" type="pres">
      <dgm:prSet presAssocID="{CA8A9515-C98D-46AE-9C28-A4ED0ED798D1}" presName="hierChild5" presStyleCnt="0"/>
      <dgm:spPr/>
    </dgm:pt>
    <dgm:pt modelId="{8FBB924D-0E24-4FA3-BB3A-E9F45BFF70D8}" type="pres">
      <dgm:prSet presAssocID="{293BEA25-A585-4E57-B922-164DC47A7A53}" presName="Name64" presStyleLbl="parChTrans1D3" presStyleIdx="3" presStyleCnt="10"/>
      <dgm:spPr/>
      <dgm:t>
        <a:bodyPr/>
        <a:lstStyle/>
        <a:p>
          <a:endParaRPr lang="fr-FR"/>
        </a:p>
      </dgm:t>
    </dgm:pt>
    <dgm:pt modelId="{253823E8-CCB6-4DDC-8321-0F1DD6BB296C}" type="pres">
      <dgm:prSet presAssocID="{C81560B0-2C3E-4D12-B56B-8CA44B0FA965}" presName="hierRoot2" presStyleCnt="0">
        <dgm:presLayoutVars>
          <dgm:hierBranch val="init"/>
        </dgm:presLayoutVars>
      </dgm:prSet>
      <dgm:spPr/>
    </dgm:pt>
    <dgm:pt modelId="{5A1F2669-4FB3-4BB1-8CB6-74E4C3A3032A}" type="pres">
      <dgm:prSet presAssocID="{C81560B0-2C3E-4D12-B56B-8CA44B0FA965}" presName="rootComposite" presStyleCnt="0"/>
      <dgm:spPr/>
    </dgm:pt>
    <dgm:pt modelId="{9846997E-6A7F-4036-A17D-D4F57C6501BA}" type="pres">
      <dgm:prSet presAssocID="{C81560B0-2C3E-4D12-B56B-8CA44B0FA965}" presName="rootText" presStyleLbl="node3" presStyleIdx="3" presStyleCnt="10">
        <dgm:presLayoutVars>
          <dgm:chPref val="3"/>
        </dgm:presLayoutVars>
      </dgm:prSet>
      <dgm:spPr/>
      <dgm:t>
        <a:bodyPr/>
        <a:lstStyle/>
        <a:p>
          <a:endParaRPr lang="fr-FR"/>
        </a:p>
      </dgm:t>
    </dgm:pt>
    <dgm:pt modelId="{581A6130-5149-41B8-B5D7-293C01B8A92E}" type="pres">
      <dgm:prSet presAssocID="{C81560B0-2C3E-4D12-B56B-8CA44B0FA965}" presName="rootConnector" presStyleLbl="node3" presStyleIdx="3" presStyleCnt="10"/>
      <dgm:spPr/>
      <dgm:t>
        <a:bodyPr/>
        <a:lstStyle/>
        <a:p>
          <a:endParaRPr lang="fr-FR"/>
        </a:p>
      </dgm:t>
    </dgm:pt>
    <dgm:pt modelId="{7437FC00-5677-491D-9E06-FD7C96220266}" type="pres">
      <dgm:prSet presAssocID="{C81560B0-2C3E-4D12-B56B-8CA44B0FA965}" presName="hierChild4" presStyleCnt="0"/>
      <dgm:spPr/>
    </dgm:pt>
    <dgm:pt modelId="{CC4C791D-42AC-4DEA-8A6A-B2206E308565}" type="pres">
      <dgm:prSet presAssocID="{C81560B0-2C3E-4D12-B56B-8CA44B0FA965}" presName="hierChild5" presStyleCnt="0"/>
      <dgm:spPr/>
    </dgm:pt>
    <dgm:pt modelId="{C01DE66E-599F-428D-989C-5C8154CADB44}" type="pres">
      <dgm:prSet presAssocID="{4B1309C0-D345-4F7A-8CDA-16C86640EB6F}" presName="Name64" presStyleLbl="parChTrans1D3" presStyleIdx="4" presStyleCnt="10"/>
      <dgm:spPr/>
      <dgm:t>
        <a:bodyPr/>
        <a:lstStyle/>
        <a:p>
          <a:endParaRPr lang="fr-FR"/>
        </a:p>
      </dgm:t>
    </dgm:pt>
    <dgm:pt modelId="{24DAEF03-3997-400B-A262-1D40C12F15F7}" type="pres">
      <dgm:prSet presAssocID="{4346091B-ACDA-4BDC-8BF3-C90A98883B3B}" presName="hierRoot2" presStyleCnt="0">
        <dgm:presLayoutVars>
          <dgm:hierBranch val="init"/>
        </dgm:presLayoutVars>
      </dgm:prSet>
      <dgm:spPr/>
    </dgm:pt>
    <dgm:pt modelId="{C5968F5F-A3AE-4EEB-9C42-40C92817E8BD}" type="pres">
      <dgm:prSet presAssocID="{4346091B-ACDA-4BDC-8BF3-C90A98883B3B}" presName="rootComposite" presStyleCnt="0"/>
      <dgm:spPr/>
    </dgm:pt>
    <dgm:pt modelId="{C815D660-FBD8-4496-86C9-2AEA77077A15}" type="pres">
      <dgm:prSet presAssocID="{4346091B-ACDA-4BDC-8BF3-C90A98883B3B}" presName="rootText" presStyleLbl="node3" presStyleIdx="4" presStyleCnt="10">
        <dgm:presLayoutVars>
          <dgm:chPref val="3"/>
        </dgm:presLayoutVars>
      </dgm:prSet>
      <dgm:spPr/>
      <dgm:t>
        <a:bodyPr/>
        <a:lstStyle/>
        <a:p>
          <a:endParaRPr lang="fr-FR"/>
        </a:p>
      </dgm:t>
    </dgm:pt>
    <dgm:pt modelId="{9DE39AE6-A5BB-40D4-BE2B-F2CC78BB2C3C}" type="pres">
      <dgm:prSet presAssocID="{4346091B-ACDA-4BDC-8BF3-C90A98883B3B}" presName="rootConnector" presStyleLbl="node3" presStyleIdx="4" presStyleCnt="10"/>
      <dgm:spPr/>
      <dgm:t>
        <a:bodyPr/>
        <a:lstStyle/>
        <a:p>
          <a:endParaRPr lang="fr-FR"/>
        </a:p>
      </dgm:t>
    </dgm:pt>
    <dgm:pt modelId="{8B5B1CBA-4D57-46B6-837F-5F0D279B91A5}" type="pres">
      <dgm:prSet presAssocID="{4346091B-ACDA-4BDC-8BF3-C90A98883B3B}" presName="hierChild4" presStyleCnt="0"/>
      <dgm:spPr/>
    </dgm:pt>
    <dgm:pt modelId="{518335CC-E36F-48C5-BD07-4B74410EC6BF}" type="pres">
      <dgm:prSet presAssocID="{4346091B-ACDA-4BDC-8BF3-C90A98883B3B}" presName="hierChild5" presStyleCnt="0"/>
      <dgm:spPr/>
    </dgm:pt>
    <dgm:pt modelId="{289ED6E8-A212-435C-B8E8-74AFE181BD9E}" type="pres">
      <dgm:prSet presAssocID="{91BBFB05-0FC9-4B60-A744-DAC58A99C7A6}" presName="hierChild5" presStyleCnt="0"/>
      <dgm:spPr/>
    </dgm:pt>
    <dgm:pt modelId="{EB311508-F040-4488-94D5-E459838DC6A5}" type="pres">
      <dgm:prSet presAssocID="{75537D0E-89D7-453C-BCDA-7FB5A94E975B}" presName="Name64" presStyleLbl="parChTrans1D2" presStyleIdx="1" presStyleCnt="3"/>
      <dgm:spPr/>
      <dgm:t>
        <a:bodyPr/>
        <a:lstStyle/>
        <a:p>
          <a:endParaRPr lang="fr-FR"/>
        </a:p>
      </dgm:t>
    </dgm:pt>
    <dgm:pt modelId="{73665B13-A194-42A4-9587-D04BF9446193}" type="pres">
      <dgm:prSet presAssocID="{219D6779-217F-4BDA-B441-315EF8425F37}" presName="hierRoot2" presStyleCnt="0">
        <dgm:presLayoutVars>
          <dgm:hierBranch val="init"/>
        </dgm:presLayoutVars>
      </dgm:prSet>
      <dgm:spPr/>
    </dgm:pt>
    <dgm:pt modelId="{8792622F-6F3C-43D2-BCDE-903F86FB74FE}" type="pres">
      <dgm:prSet presAssocID="{219D6779-217F-4BDA-B441-315EF8425F37}" presName="rootComposite" presStyleCnt="0"/>
      <dgm:spPr/>
    </dgm:pt>
    <dgm:pt modelId="{13D6382A-9037-4406-BDCC-216703BAF96D}" type="pres">
      <dgm:prSet presAssocID="{219D6779-217F-4BDA-B441-315EF8425F37}" presName="rootText" presStyleLbl="node2" presStyleIdx="1" presStyleCnt="3">
        <dgm:presLayoutVars>
          <dgm:chPref val="3"/>
        </dgm:presLayoutVars>
      </dgm:prSet>
      <dgm:spPr/>
      <dgm:t>
        <a:bodyPr/>
        <a:lstStyle/>
        <a:p>
          <a:endParaRPr lang="fr-FR"/>
        </a:p>
      </dgm:t>
    </dgm:pt>
    <dgm:pt modelId="{C5DD027A-BB9A-46F1-A605-1119161293E6}" type="pres">
      <dgm:prSet presAssocID="{219D6779-217F-4BDA-B441-315EF8425F37}" presName="rootConnector" presStyleLbl="node2" presStyleIdx="1" presStyleCnt="3"/>
      <dgm:spPr/>
      <dgm:t>
        <a:bodyPr/>
        <a:lstStyle/>
        <a:p>
          <a:endParaRPr lang="fr-FR"/>
        </a:p>
      </dgm:t>
    </dgm:pt>
    <dgm:pt modelId="{CF9C7BFF-4B6D-4BA5-B573-57FC4BB5026D}" type="pres">
      <dgm:prSet presAssocID="{219D6779-217F-4BDA-B441-315EF8425F37}" presName="hierChild4" presStyleCnt="0"/>
      <dgm:spPr/>
    </dgm:pt>
    <dgm:pt modelId="{7D1F90C2-1454-4DD6-B121-7D2B06B6391A}" type="pres">
      <dgm:prSet presAssocID="{347785E9-67EE-44F0-A466-95A2683D20A8}" presName="Name64" presStyleLbl="parChTrans1D3" presStyleIdx="5" presStyleCnt="10"/>
      <dgm:spPr/>
      <dgm:t>
        <a:bodyPr/>
        <a:lstStyle/>
        <a:p>
          <a:endParaRPr lang="fr-FR"/>
        </a:p>
      </dgm:t>
    </dgm:pt>
    <dgm:pt modelId="{138EBCAF-1DBA-4374-86E9-14D8753E3885}" type="pres">
      <dgm:prSet presAssocID="{26A85619-19F2-4756-9076-DACB943B37D9}" presName="hierRoot2" presStyleCnt="0">
        <dgm:presLayoutVars>
          <dgm:hierBranch val="init"/>
        </dgm:presLayoutVars>
      </dgm:prSet>
      <dgm:spPr/>
    </dgm:pt>
    <dgm:pt modelId="{716C7320-4FD7-4ADA-B349-B911C4803197}" type="pres">
      <dgm:prSet presAssocID="{26A85619-19F2-4756-9076-DACB943B37D9}" presName="rootComposite" presStyleCnt="0"/>
      <dgm:spPr/>
    </dgm:pt>
    <dgm:pt modelId="{3EB9D6CA-2E9D-4B41-B246-EDF22D55E2DE}" type="pres">
      <dgm:prSet presAssocID="{26A85619-19F2-4756-9076-DACB943B37D9}" presName="rootText" presStyleLbl="node3" presStyleIdx="5" presStyleCnt="10">
        <dgm:presLayoutVars>
          <dgm:chPref val="3"/>
        </dgm:presLayoutVars>
      </dgm:prSet>
      <dgm:spPr/>
      <dgm:t>
        <a:bodyPr/>
        <a:lstStyle/>
        <a:p>
          <a:endParaRPr lang="fr-FR"/>
        </a:p>
      </dgm:t>
    </dgm:pt>
    <dgm:pt modelId="{F30958DF-52EC-41E3-A7C9-3B0E407B259A}" type="pres">
      <dgm:prSet presAssocID="{26A85619-19F2-4756-9076-DACB943B37D9}" presName="rootConnector" presStyleLbl="node3" presStyleIdx="5" presStyleCnt="10"/>
      <dgm:spPr/>
      <dgm:t>
        <a:bodyPr/>
        <a:lstStyle/>
        <a:p>
          <a:endParaRPr lang="fr-FR"/>
        </a:p>
      </dgm:t>
    </dgm:pt>
    <dgm:pt modelId="{27B94C32-8D47-4B5E-985F-007D8CC03350}" type="pres">
      <dgm:prSet presAssocID="{26A85619-19F2-4756-9076-DACB943B37D9}" presName="hierChild4" presStyleCnt="0"/>
      <dgm:spPr/>
    </dgm:pt>
    <dgm:pt modelId="{7EBE55B9-3C12-4B11-8B2A-EE39F6E31BBB}" type="pres">
      <dgm:prSet presAssocID="{26A85619-19F2-4756-9076-DACB943B37D9}" presName="hierChild5" presStyleCnt="0"/>
      <dgm:spPr/>
    </dgm:pt>
    <dgm:pt modelId="{3FD7FC93-C326-4865-8636-004A4301D311}" type="pres">
      <dgm:prSet presAssocID="{8050344F-79BD-4F45-8DDE-DF22F6105D1E}" presName="Name64" presStyleLbl="parChTrans1D3" presStyleIdx="6" presStyleCnt="10"/>
      <dgm:spPr/>
      <dgm:t>
        <a:bodyPr/>
        <a:lstStyle/>
        <a:p>
          <a:endParaRPr lang="fr-FR"/>
        </a:p>
      </dgm:t>
    </dgm:pt>
    <dgm:pt modelId="{30494319-C48D-4AF0-84FA-7FC4F36A37AF}" type="pres">
      <dgm:prSet presAssocID="{9D996470-79A1-4130-B388-6F0F4F0E5342}" presName="hierRoot2" presStyleCnt="0">
        <dgm:presLayoutVars>
          <dgm:hierBranch val="init"/>
        </dgm:presLayoutVars>
      </dgm:prSet>
      <dgm:spPr/>
    </dgm:pt>
    <dgm:pt modelId="{EB416524-64B9-42B5-9649-EB1AAF6A89C8}" type="pres">
      <dgm:prSet presAssocID="{9D996470-79A1-4130-B388-6F0F4F0E5342}" presName="rootComposite" presStyleCnt="0"/>
      <dgm:spPr/>
    </dgm:pt>
    <dgm:pt modelId="{A6AF718B-E285-4265-B71C-CB3F52F2AAE6}" type="pres">
      <dgm:prSet presAssocID="{9D996470-79A1-4130-B388-6F0F4F0E5342}" presName="rootText" presStyleLbl="node3" presStyleIdx="6" presStyleCnt="10">
        <dgm:presLayoutVars>
          <dgm:chPref val="3"/>
        </dgm:presLayoutVars>
      </dgm:prSet>
      <dgm:spPr/>
      <dgm:t>
        <a:bodyPr/>
        <a:lstStyle/>
        <a:p>
          <a:endParaRPr lang="fr-FR"/>
        </a:p>
      </dgm:t>
    </dgm:pt>
    <dgm:pt modelId="{FE09780A-37D3-46FC-99F9-6C9B4537EB9F}" type="pres">
      <dgm:prSet presAssocID="{9D996470-79A1-4130-B388-6F0F4F0E5342}" presName="rootConnector" presStyleLbl="node3" presStyleIdx="6" presStyleCnt="10"/>
      <dgm:spPr/>
      <dgm:t>
        <a:bodyPr/>
        <a:lstStyle/>
        <a:p>
          <a:endParaRPr lang="fr-FR"/>
        </a:p>
      </dgm:t>
    </dgm:pt>
    <dgm:pt modelId="{77C66731-EC8A-499E-9E11-4D9AAF7744B1}" type="pres">
      <dgm:prSet presAssocID="{9D996470-79A1-4130-B388-6F0F4F0E5342}" presName="hierChild4" presStyleCnt="0"/>
      <dgm:spPr/>
    </dgm:pt>
    <dgm:pt modelId="{F53D1AB0-1E1B-4975-BDCD-073E39FA76DB}" type="pres">
      <dgm:prSet presAssocID="{9D996470-79A1-4130-B388-6F0F4F0E5342}" presName="hierChild5" presStyleCnt="0"/>
      <dgm:spPr/>
    </dgm:pt>
    <dgm:pt modelId="{481FCD3F-9D3E-4B05-A4D7-1EE812B756FC}" type="pres">
      <dgm:prSet presAssocID="{92026578-41EC-41E3-99D5-38E924111F7B}" presName="Name64" presStyleLbl="parChTrans1D3" presStyleIdx="7" presStyleCnt="10"/>
      <dgm:spPr/>
      <dgm:t>
        <a:bodyPr/>
        <a:lstStyle/>
        <a:p>
          <a:endParaRPr lang="fr-FR"/>
        </a:p>
      </dgm:t>
    </dgm:pt>
    <dgm:pt modelId="{1B6D66A5-E9C1-4574-AA0F-35E62E9E3892}" type="pres">
      <dgm:prSet presAssocID="{67968EB6-A862-42D0-ACAB-504363E8BAD7}" presName="hierRoot2" presStyleCnt="0">
        <dgm:presLayoutVars>
          <dgm:hierBranch val="init"/>
        </dgm:presLayoutVars>
      </dgm:prSet>
      <dgm:spPr/>
    </dgm:pt>
    <dgm:pt modelId="{7D822BB0-93A4-4208-B972-9154763F0EA2}" type="pres">
      <dgm:prSet presAssocID="{67968EB6-A862-42D0-ACAB-504363E8BAD7}" presName="rootComposite" presStyleCnt="0"/>
      <dgm:spPr/>
    </dgm:pt>
    <dgm:pt modelId="{B7E7044B-4A1D-4E70-B320-D299BB186FDD}" type="pres">
      <dgm:prSet presAssocID="{67968EB6-A862-42D0-ACAB-504363E8BAD7}" presName="rootText" presStyleLbl="node3" presStyleIdx="7" presStyleCnt="10">
        <dgm:presLayoutVars>
          <dgm:chPref val="3"/>
        </dgm:presLayoutVars>
      </dgm:prSet>
      <dgm:spPr/>
      <dgm:t>
        <a:bodyPr/>
        <a:lstStyle/>
        <a:p>
          <a:endParaRPr lang="fr-FR"/>
        </a:p>
      </dgm:t>
    </dgm:pt>
    <dgm:pt modelId="{C5AAE3C5-ED44-4CAE-AC3E-9FD7B0BDFB8A}" type="pres">
      <dgm:prSet presAssocID="{67968EB6-A862-42D0-ACAB-504363E8BAD7}" presName="rootConnector" presStyleLbl="node3" presStyleIdx="7" presStyleCnt="10"/>
      <dgm:spPr/>
      <dgm:t>
        <a:bodyPr/>
        <a:lstStyle/>
        <a:p>
          <a:endParaRPr lang="fr-FR"/>
        </a:p>
      </dgm:t>
    </dgm:pt>
    <dgm:pt modelId="{89021195-9829-43CE-9D6E-955A89F4D3D3}" type="pres">
      <dgm:prSet presAssocID="{67968EB6-A862-42D0-ACAB-504363E8BAD7}" presName="hierChild4" presStyleCnt="0"/>
      <dgm:spPr/>
    </dgm:pt>
    <dgm:pt modelId="{96184751-35E8-4431-B46D-C2D0F74086DA}" type="pres">
      <dgm:prSet presAssocID="{67968EB6-A862-42D0-ACAB-504363E8BAD7}" presName="hierChild5" presStyleCnt="0"/>
      <dgm:spPr/>
    </dgm:pt>
    <dgm:pt modelId="{C1034218-7C1D-4258-B1C2-B43F4F8F496E}" type="pres">
      <dgm:prSet presAssocID="{14C5BEDB-08FA-4B62-BEB7-FAB7A0DA45B1}" presName="Name64" presStyleLbl="parChTrans1D3" presStyleIdx="8" presStyleCnt="10"/>
      <dgm:spPr/>
      <dgm:t>
        <a:bodyPr/>
        <a:lstStyle/>
        <a:p>
          <a:endParaRPr lang="fr-FR"/>
        </a:p>
      </dgm:t>
    </dgm:pt>
    <dgm:pt modelId="{FA7E1C76-208E-4962-B864-476223D14932}" type="pres">
      <dgm:prSet presAssocID="{2E8E9F13-FEAF-445E-A79B-E653C31872A1}" presName="hierRoot2" presStyleCnt="0">
        <dgm:presLayoutVars>
          <dgm:hierBranch val="init"/>
        </dgm:presLayoutVars>
      </dgm:prSet>
      <dgm:spPr/>
    </dgm:pt>
    <dgm:pt modelId="{C2793F46-E649-419D-BAB9-2445B5A8094C}" type="pres">
      <dgm:prSet presAssocID="{2E8E9F13-FEAF-445E-A79B-E653C31872A1}" presName="rootComposite" presStyleCnt="0"/>
      <dgm:spPr/>
    </dgm:pt>
    <dgm:pt modelId="{30904A9A-36DC-4764-AB12-65F3565ADB79}" type="pres">
      <dgm:prSet presAssocID="{2E8E9F13-FEAF-445E-A79B-E653C31872A1}" presName="rootText" presStyleLbl="node3" presStyleIdx="8" presStyleCnt="10">
        <dgm:presLayoutVars>
          <dgm:chPref val="3"/>
        </dgm:presLayoutVars>
      </dgm:prSet>
      <dgm:spPr/>
      <dgm:t>
        <a:bodyPr/>
        <a:lstStyle/>
        <a:p>
          <a:endParaRPr lang="fr-FR"/>
        </a:p>
      </dgm:t>
    </dgm:pt>
    <dgm:pt modelId="{82D014A7-BEFC-49C8-AB97-7961A778208E}" type="pres">
      <dgm:prSet presAssocID="{2E8E9F13-FEAF-445E-A79B-E653C31872A1}" presName="rootConnector" presStyleLbl="node3" presStyleIdx="8" presStyleCnt="10"/>
      <dgm:spPr/>
      <dgm:t>
        <a:bodyPr/>
        <a:lstStyle/>
        <a:p>
          <a:endParaRPr lang="fr-FR"/>
        </a:p>
      </dgm:t>
    </dgm:pt>
    <dgm:pt modelId="{3F48BEA9-A8D0-47FF-AFF6-BC531A96610D}" type="pres">
      <dgm:prSet presAssocID="{2E8E9F13-FEAF-445E-A79B-E653C31872A1}" presName="hierChild4" presStyleCnt="0"/>
      <dgm:spPr/>
    </dgm:pt>
    <dgm:pt modelId="{86F9C9EF-A17C-4181-9A84-A311803A7C49}" type="pres">
      <dgm:prSet presAssocID="{2E8E9F13-FEAF-445E-A79B-E653C31872A1}" presName="hierChild5" presStyleCnt="0"/>
      <dgm:spPr/>
    </dgm:pt>
    <dgm:pt modelId="{46E4260C-D79F-4FF9-94A0-578103BCE623}" type="pres">
      <dgm:prSet presAssocID="{ADCC0EDC-2F89-4522-B1BB-58C26CE808F7}" presName="Name64" presStyleLbl="parChTrans1D3" presStyleIdx="9" presStyleCnt="10"/>
      <dgm:spPr/>
      <dgm:t>
        <a:bodyPr/>
        <a:lstStyle/>
        <a:p>
          <a:endParaRPr lang="fr-FR"/>
        </a:p>
      </dgm:t>
    </dgm:pt>
    <dgm:pt modelId="{9E24FB72-995A-456D-8E15-DA9BBB38B003}" type="pres">
      <dgm:prSet presAssocID="{6DADA110-A456-468B-8053-AEB7D361CB85}" presName="hierRoot2" presStyleCnt="0">
        <dgm:presLayoutVars>
          <dgm:hierBranch val="init"/>
        </dgm:presLayoutVars>
      </dgm:prSet>
      <dgm:spPr/>
    </dgm:pt>
    <dgm:pt modelId="{F8A12DC2-04E6-474D-8D30-544E62C31252}" type="pres">
      <dgm:prSet presAssocID="{6DADA110-A456-468B-8053-AEB7D361CB85}" presName="rootComposite" presStyleCnt="0"/>
      <dgm:spPr/>
    </dgm:pt>
    <dgm:pt modelId="{A035BF05-2590-4FDE-95F3-DEEB6EBC9069}" type="pres">
      <dgm:prSet presAssocID="{6DADA110-A456-468B-8053-AEB7D361CB85}" presName="rootText" presStyleLbl="node3" presStyleIdx="9" presStyleCnt="10">
        <dgm:presLayoutVars>
          <dgm:chPref val="3"/>
        </dgm:presLayoutVars>
      </dgm:prSet>
      <dgm:spPr/>
      <dgm:t>
        <a:bodyPr/>
        <a:lstStyle/>
        <a:p>
          <a:endParaRPr lang="fr-FR"/>
        </a:p>
      </dgm:t>
    </dgm:pt>
    <dgm:pt modelId="{7B149A5D-196D-4C79-B848-AC3D62541E42}" type="pres">
      <dgm:prSet presAssocID="{6DADA110-A456-468B-8053-AEB7D361CB85}" presName="rootConnector" presStyleLbl="node3" presStyleIdx="9" presStyleCnt="10"/>
      <dgm:spPr/>
      <dgm:t>
        <a:bodyPr/>
        <a:lstStyle/>
        <a:p>
          <a:endParaRPr lang="fr-FR"/>
        </a:p>
      </dgm:t>
    </dgm:pt>
    <dgm:pt modelId="{5C4C779E-C17A-4F4B-B410-233BD320D1FB}" type="pres">
      <dgm:prSet presAssocID="{6DADA110-A456-468B-8053-AEB7D361CB85}" presName="hierChild4" presStyleCnt="0"/>
      <dgm:spPr/>
    </dgm:pt>
    <dgm:pt modelId="{102981BF-2FAF-4EF3-BE69-8B9E350FE599}" type="pres">
      <dgm:prSet presAssocID="{6DADA110-A456-468B-8053-AEB7D361CB85}" presName="hierChild5" presStyleCnt="0"/>
      <dgm:spPr/>
    </dgm:pt>
    <dgm:pt modelId="{028E2C09-5A55-431D-AFB1-0BDF6B96563E}" type="pres">
      <dgm:prSet presAssocID="{219D6779-217F-4BDA-B441-315EF8425F37}" presName="hierChild5" presStyleCnt="0"/>
      <dgm:spPr/>
    </dgm:pt>
    <dgm:pt modelId="{0228B6F6-AF17-455F-B16A-D51D84DEAEC2}" type="pres">
      <dgm:prSet presAssocID="{E95B4828-078D-4351-9884-67AD333DF14D}" presName="Name64" presStyleLbl="parChTrans1D2" presStyleIdx="2" presStyleCnt="3"/>
      <dgm:spPr/>
      <dgm:t>
        <a:bodyPr/>
        <a:lstStyle/>
        <a:p>
          <a:endParaRPr lang="fr-FR"/>
        </a:p>
      </dgm:t>
    </dgm:pt>
    <dgm:pt modelId="{96A0D9B0-EFA6-42E2-8BE7-B9B1C9050894}" type="pres">
      <dgm:prSet presAssocID="{23EDA099-B7C7-4CB8-9A0B-CB855714EBCA}" presName="hierRoot2" presStyleCnt="0">
        <dgm:presLayoutVars>
          <dgm:hierBranch val="init"/>
        </dgm:presLayoutVars>
      </dgm:prSet>
      <dgm:spPr/>
    </dgm:pt>
    <dgm:pt modelId="{D3D03560-B0BB-4D77-BA05-4FB0507C0C2A}" type="pres">
      <dgm:prSet presAssocID="{23EDA099-B7C7-4CB8-9A0B-CB855714EBCA}" presName="rootComposite" presStyleCnt="0"/>
      <dgm:spPr/>
    </dgm:pt>
    <dgm:pt modelId="{DA67408E-733B-452C-8096-9174D2DFD3AA}" type="pres">
      <dgm:prSet presAssocID="{23EDA099-B7C7-4CB8-9A0B-CB855714EBCA}" presName="rootText" presStyleLbl="node2" presStyleIdx="2" presStyleCnt="3" custLinFactY="50535" custLinFactNeighborX="-1287" custLinFactNeighborY="100000">
        <dgm:presLayoutVars>
          <dgm:chPref val="3"/>
        </dgm:presLayoutVars>
      </dgm:prSet>
      <dgm:spPr/>
      <dgm:t>
        <a:bodyPr/>
        <a:lstStyle/>
        <a:p>
          <a:endParaRPr lang="fr-FR"/>
        </a:p>
      </dgm:t>
    </dgm:pt>
    <dgm:pt modelId="{2E6CF20A-7366-449E-B283-EBDCFEBB5845}" type="pres">
      <dgm:prSet presAssocID="{23EDA099-B7C7-4CB8-9A0B-CB855714EBCA}" presName="rootConnector" presStyleLbl="node2" presStyleIdx="2" presStyleCnt="3"/>
      <dgm:spPr/>
      <dgm:t>
        <a:bodyPr/>
        <a:lstStyle/>
        <a:p>
          <a:endParaRPr lang="fr-FR"/>
        </a:p>
      </dgm:t>
    </dgm:pt>
    <dgm:pt modelId="{0ECD002B-CE1A-4DD6-A152-8DF1AAF0799D}" type="pres">
      <dgm:prSet presAssocID="{23EDA099-B7C7-4CB8-9A0B-CB855714EBCA}" presName="hierChild4" presStyleCnt="0"/>
      <dgm:spPr/>
    </dgm:pt>
    <dgm:pt modelId="{793CE264-BE17-4810-AE21-74EF5098AA8B}" type="pres">
      <dgm:prSet presAssocID="{23EDA099-B7C7-4CB8-9A0B-CB855714EBCA}" presName="hierChild5" presStyleCnt="0"/>
      <dgm:spPr/>
    </dgm:pt>
    <dgm:pt modelId="{69B673ED-441E-4E32-805A-8031E2FEA1DE}" type="pres">
      <dgm:prSet presAssocID="{C9310770-156B-4024-927D-BA94BC73CE54}" presName="hierChild3" presStyleCnt="0"/>
      <dgm:spPr/>
    </dgm:pt>
  </dgm:ptLst>
  <dgm:cxnLst>
    <dgm:cxn modelId="{EC2AE613-D449-4B0E-B1B0-5F296EB30AE1}" type="presOf" srcId="{9FE54653-000D-4A76-9BD3-C4DADBD205B5}" destId="{0BD65624-C4EB-4FE6-BAC9-6DD122311CD0}" srcOrd="0" destOrd="0" presId="urn:microsoft.com/office/officeart/2009/3/layout/HorizontalOrganizationChart"/>
    <dgm:cxn modelId="{F4B8CC97-0C41-424F-89B4-F59DB061D8DD}" type="presOf" srcId="{92026578-41EC-41E3-99D5-38E924111F7B}" destId="{481FCD3F-9D3E-4B05-A4D7-1EE812B756FC}" srcOrd="0" destOrd="0" presId="urn:microsoft.com/office/officeart/2009/3/layout/HorizontalOrganizationChart"/>
    <dgm:cxn modelId="{964D3A73-33AC-41BC-AA6A-7955D3C37DE0}" srcId="{C9310770-156B-4024-927D-BA94BC73CE54}" destId="{23EDA099-B7C7-4CB8-9A0B-CB855714EBCA}" srcOrd="2" destOrd="0" parTransId="{E95B4828-078D-4351-9884-67AD333DF14D}" sibTransId="{78B3097D-AB32-4C92-815F-1AAF9AD06FEA}"/>
    <dgm:cxn modelId="{0FC6562A-47FE-41FD-83F0-EB990A7D87FA}" type="presOf" srcId="{CEA9911F-A1DB-45F9-B63C-E20A61797213}" destId="{5A357D7F-166C-4DDE-8800-ED0FA0EEA4CA}" srcOrd="0" destOrd="0" presId="urn:microsoft.com/office/officeart/2009/3/layout/HorizontalOrganizationChart"/>
    <dgm:cxn modelId="{1E84AEA3-8E00-4235-9CF6-E3FF9C85F14A}" srcId="{219D6779-217F-4BDA-B441-315EF8425F37}" destId="{2E8E9F13-FEAF-445E-A79B-E653C31872A1}" srcOrd="3" destOrd="0" parTransId="{14C5BEDB-08FA-4B62-BEB7-FAB7A0DA45B1}" sibTransId="{983F528F-0801-4F31-BDFB-BB158FDCC0CB}"/>
    <dgm:cxn modelId="{B595D322-BC1B-40F7-817B-8E4BE1E35C4F}" type="presOf" srcId="{6DADA110-A456-468B-8053-AEB7D361CB85}" destId="{A035BF05-2590-4FDE-95F3-DEEB6EBC9069}" srcOrd="0" destOrd="0" presId="urn:microsoft.com/office/officeart/2009/3/layout/HorizontalOrganizationChart"/>
    <dgm:cxn modelId="{AE5C9754-44CC-43B1-B69A-A4521B19D6F9}" srcId="{91BBFB05-0FC9-4B60-A744-DAC58A99C7A6}" destId="{CEA9911F-A1DB-45F9-B63C-E20A61797213}" srcOrd="0" destOrd="0" parTransId="{A17802B6-3BA2-4E51-AAA8-7C4FF7F9FB2F}" sibTransId="{03E71832-0533-43F7-AF19-9677C7578974}"/>
    <dgm:cxn modelId="{DD697897-AFAB-4EB4-A9D4-4C7ABC0936CE}" srcId="{91BBFB05-0FC9-4B60-A744-DAC58A99C7A6}" destId="{C81560B0-2C3E-4D12-B56B-8CA44B0FA965}" srcOrd="3" destOrd="0" parTransId="{293BEA25-A585-4E57-B922-164DC47A7A53}" sibTransId="{04630A29-CB83-405F-BF12-61E6983D4424}"/>
    <dgm:cxn modelId="{0DC5367C-F12B-41FC-A961-9B298D4B7C96}" type="presOf" srcId="{219D6779-217F-4BDA-B441-315EF8425F37}" destId="{13D6382A-9037-4406-BDCC-216703BAF96D}" srcOrd="0" destOrd="0" presId="urn:microsoft.com/office/officeart/2009/3/layout/HorizontalOrganizationChart"/>
    <dgm:cxn modelId="{C9E1AE62-070A-4972-B2A0-DC2DB35A26A0}" type="presOf" srcId="{91BBFB05-0FC9-4B60-A744-DAC58A99C7A6}" destId="{4FE8FC3F-D230-4E11-9187-48841F985BB7}" srcOrd="0" destOrd="0" presId="urn:microsoft.com/office/officeart/2009/3/layout/HorizontalOrganizationChart"/>
    <dgm:cxn modelId="{3041B5EA-019D-4F5C-BA44-C07072A24BC2}" type="presOf" srcId="{FA715586-BA8E-4C0F-B7B6-B269A9602C6A}" destId="{A369472D-87A6-409A-9837-D86BD6EF14FD}" srcOrd="0" destOrd="0" presId="urn:microsoft.com/office/officeart/2009/3/layout/HorizontalOrganizationChart"/>
    <dgm:cxn modelId="{7C5A244D-808E-448B-971E-AE8B707A0E75}" srcId="{91BBFB05-0FC9-4B60-A744-DAC58A99C7A6}" destId="{CA8A9515-C98D-46AE-9C28-A4ED0ED798D1}" srcOrd="2" destOrd="0" parTransId="{A7B4B752-4DAA-4177-A58B-19778B5D3DB3}" sibTransId="{3E2D3A02-CD50-4F29-B5B9-C734B54711C9}"/>
    <dgm:cxn modelId="{B948BD9A-1724-4D7B-90B5-B891E4D8645D}" srcId="{219D6779-217F-4BDA-B441-315EF8425F37}" destId="{67968EB6-A862-42D0-ACAB-504363E8BAD7}" srcOrd="2" destOrd="0" parTransId="{92026578-41EC-41E3-99D5-38E924111F7B}" sibTransId="{227BFEC1-2E52-4C26-B520-BB2D527463FB}"/>
    <dgm:cxn modelId="{287159A5-6035-40A6-A5C4-02103FEA4C34}" type="presOf" srcId="{6DADA110-A456-468B-8053-AEB7D361CB85}" destId="{7B149A5D-196D-4C79-B848-AC3D62541E42}" srcOrd="1" destOrd="0" presId="urn:microsoft.com/office/officeart/2009/3/layout/HorizontalOrganizationChart"/>
    <dgm:cxn modelId="{6993DB8A-CFD0-4F18-BDB2-70F809A7943F}" type="presOf" srcId="{219D6779-217F-4BDA-B441-315EF8425F37}" destId="{C5DD027A-BB9A-46F1-A605-1119161293E6}" srcOrd="1" destOrd="0" presId="urn:microsoft.com/office/officeart/2009/3/layout/HorizontalOrganizationChart"/>
    <dgm:cxn modelId="{560C98E7-E07F-47A6-B3C2-A2FC17198599}" type="presOf" srcId="{24B14C22-C7BA-4299-925C-8B761083C57C}" destId="{D65ECAE7-05C6-41B5-AF7C-3A71DEB482A3}" srcOrd="0" destOrd="0" presId="urn:microsoft.com/office/officeart/2009/3/layout/HorizontalOrganizationChart"/>
    <dgm:cxn modelId="{9115B805-56C0-4FA1-A737-2899EB71697D}" srcId="{91BBFB05-0FC9-4B60-A744-DAC58A99C7A6}" destId="{9FE54653-000D-4A76-9BD3-C4DADBD205B5}" srcOrd="1" destOrd="0" parTransId="{FA715586-BA8E-4C0F-B7B6-B269A9602C6A}" sibTransId="{2850F76D-C201-45E1-A037-091831301344}"/>
    <dgm:cxn modelId="{7A829F05-C2DF-47C3-B383-CCF362CF13C3}" type="presOf" srcId="{ADCC0EDC-2F89-4522-B1BB-58C26CE808F7}" destId="{46E4260C-D79F-4FF9-94A0-578103BCE623}" srcOrd="0" destOrd="0" presId="urn:microsoft.com/office/officeart/2009/3/layout/HorizontalOrganizationChart"/>
    <dgm:cxn modelId="{6090A654-2701-46C3-B8E0-8C0E7C109C46}" srcId="{219D6779-217F-4BDA-B441-315EF8425F37}" destId="{26A85619-19F2-4756-9076-DACB943B37D9}" srcOrd="0" destOrd="0" parTransId="{347785E9-67EE-44F0-A466-95A2683D20A8}" sibTransId="{C4DDC92A-DA82-462B-B98E-A6251CEF5AB3}"/>
    <dgm:cxn modelId="{9B206A7F-AB2B-4089-9F9D-0DF9168B3E71}" type="presOf" srcId="{2E8E9F13-FEAF-445E-A79B-E653C31872A1}" destId="{82D014A7-BEFC-49C8-AB97-7961A778208E}" srcOrd="1" destOrd="0" presId="urn:microsoft.com/office/officeart/2009/3/layout/HorizontalOrganizationChart"/>
    <dgm:cxn modelId="{256E0095-F389-4907-81E4-0EA30351EEF4}" type="presOf" srcId="{26A85619-19F2-4756-9076-DACB943B37D9}" destId="{3EB9D6CA-2E9D-4B41-B246-EDF22D55E2DE}" srcOrd="0" destOrd="0" presId="urn:microsoft.com/office/officeart/2009/3/layout/HorizontalOrganizationChart"/>
    <dgm:cxn modelId="{5E887C56-CE48-469A-8E61-09C3B04E11C4}" srcId="{219D6779-217F-4BDA-B441-315EF8425F37}" destId="{9D996470-79A1-4130-B388-6F0F4F0E5342}" srcOrd="1" destOrd="0" parTransId="{8050344F-79BD-4F45-8DDE-DF22F6105D1E}" sibTransId="{DFAA2114-63E7-43EA-B990-C6286ADE82F9}"/>
    <dgm:cxn modelId="{F064A6A1-0857-42B9-BB87-BBD4293D8043}" type="presOf" srcId="{4346091B-ACDA-4BDC-8BF3-C90A98883B3B}" destId="{C815D660-FBD8-4496-86C9-2AEA77077A15}" srcOrd="0" destOrd="0" presId="urn:microsoft.com/office/officeart/2009/3/layout/HorizontalOrganizationChart"/>
    <dgm:cxn modelId="{4C8E81D0-3CEE-4F58-BBDD-3AE7894A02C8}" type="presOf" srcId="{2E8E9F13-FEAF-445E-A79B-E653C31872A1}" destId="{30904A9A-36DC-4764-AB12-65F3565ADB79}" srcOrd="0" destOrd="0" presId="urn:microsoft.com/office/officeart/2009/3/layout/HorizontalOrganizationChart"/>
    <dgm:cxn modelId="{276C7AD3-5683-46BF-B7B2-270F2ABED9DF}" type="presOf" srcId="{C9310770-156B-4024-927D-BA94BC73CE54}" destId="{2AB4E2B4-60DD-452D-BE30-6F0B1BD1BF92}" srcOrd="0" destOrd="0" presId="urn:microsoft.com/office/officeart/2009/3/layout/HorizontalOrganizationChart"/>
    <dgm:cxn modelId="{CB8C0FB1-976A-453F-84BC-FCC340BD3706}" srcId="{219D6779-217F-4BDA-B441-315EF8425F37}" destId="{6DADA110-A456-468B-8053-AEB7D361CB85}" srcOrd="4" destOrd="0" parTransId="{ADCC0EDC-2F89-4522-B1BB-58C26CE808F7}" sibTransId="{57BBBD92-61C4-4620-9293-56DA47357A5C}"/>
    <dgm:cxn modelId="{FA86C4ED-5D0B-453B-9A28-8128E3CC6DDA}" type="presOf" srcId="{26A85619-19F2-4756-9076-DACB943B37D9}" destId="{F30958DF-52EC-41E3-A7C9-3B0E407B259A}" srcOrd="1" destOrd="0" presId="urn:microsoft.com/office/officeart/2009/3/layout/HorizontalOrganizationChart"/>
    <dgm:cxn modelId="{C0A3981C-4877-455D-A9F1-76DDD8960B2A}" srcId="{91BBFB05-0FC9-4B60-A744-DAC58A99C7A6}" destId="{4346091B-ACDA-4BDC-8BF3-C90A98883B3B}" srcOrd="4" destOrd="0" parTransId="{4B1309C0-D345-4F7A-8CDA-16C86640EB6F}" sibTransId="{571ADAF9-C68A-4D5C-B414-8661B177B226}"/>
    <dgm:cxn modelId="{A12E6FB4-3B14-455B-A441-E97B179760A1}" type="presOf" srcId="{75537D0E-89D7-453C-BCDA-7FB5A94E975B}" destId="{EB311508-F040-4488-94D5-E459838DC6A5}" srcOrd="0" destOrd="0" presId="urn:microsoft.com/office/officeart/2009/3/layout/HorizontalOrganizationChart"/>
    <dgm:cxn modelId="{51814561-1F60-42FA-8BEC-0C06786B7258}" type="presOf" srcId="{C81560B0-2C3E-4D12-B56B-8CA44B0FA965}" destId="{9846997E-6A7F-4036-A17D-D4F57C6501BA}" srcOrd="0" destOrd="0" presId="urn:microsoft.com/office/officeart/2009/3/layout/HorizontalOrganizationChart"/>
    <dgm:cxn modelId="{FF70C07D-D452-4FFA-9358-2F365D0A190F}" type="presOf" srcId="{A17802B6-3BA2-4E51-AAA8-7C4FF7F9FB2F}" destId="{B04ACAE0-D4A0-4CF4-A5FD-A707AA14796C}" srcOrd="0" destOrd="0" presId="urn:microsoft.com/office/officeart/2009/3/layout/HorizontalOrganizationChart"/>
    <dgm:cxn modelId="{633E6734-3F74-4579-97D2-E834C65DADF9}" type="presOf" srcId="{CA8A9515-C98D-46AE-9C28-A4ED0ED798D1}" destId="{878EA941-FDD2-40A5-9FE0-1EA6EF7E8349}" srcOrd="0" destOrd="0" presId="urn:microsoft.com/office/officeart/2009/3/layout/HorizontalOrganizationChart"/>
    <dgm:cxn modelId="{10705DB2-6D92-42D7-8669-25192C02DE2B}" type="presOf" srcId="{4B1309C0-D345-4F7A-8CDA-16C86640EB6F}" destId="{C01DE66E-599F-428D-989C-5C8154CADB44}" srcOrd="0" destOrd="0" presId="urn:microsoft.com/office/officeart/2009/3/layout/HorizontalOrganizationChart"/>
    <dgm:cxn modelId="{7D9BD4E3-FAC5-4682-84F1-B55C547DA460}" type="presOf" srcId="{8050344F-79BD-4F45-8DDE-DF22F6105D1E}" destId="{3FD7FC93-C326-4865-8636-004A4301D311}" srcOrd="0" destOrd="0" presId="urn:microsoft.com/office/officeart/2009/3/layout/HorizontalOrganizationChart"/>
    <dgm:cxn modelId="{B51E3ECC-931C-4A66-A230-96A0974540B1}" type="presOf" srcId="{9D996470-79A1-4130-B388-6F0F4F0E5342}" destId="{A6AF718B-E285-4265-B71C-CB3F52F2AAE6}" srcOrd="0" destOrd="0" presId="urn:microsoft.com/office/officeart/2009/3/layout/HorizontalOrganizationChart"/>
    <dgm:cxn modelId="{FD0F97C2-9EC0-4D98-9B52-C551F60B9956}" type="presOf" srcId="{E95B4828-078D-4351-9884-67AD333DF14D}" destId="{0228B6F6-AF17-455F-B16A-D51D84DEAEC2}" srcOrd="0" destOrd="0" presId="urn:microsoft.com/office/officeart/2009/3/layout/HorizontalOrganizationChart"/>
    <dgm:cxn modelId="{DE7C0049-4AE7-4883-9F99-84B9F8A3342E}" type="presOf" srcId="{A7B4B752-4DAA-4177-A58B-19778B5D3DB3}" destId="{65610EB4-7416-45B0-9C93-39454F7010D7}" srcOrd="0" destOrd="0" presId="urn:microsoft.com/office/officeart/2009/3/layout/HorizontalOrganizationChart"/>
    <dgm:cxn modelId="{04CE3E39-9D7A-4A9A-8483-743EEF88004B}" type="presOf" srcId="{91BBFB05-0FC9-4B60-A744-DAC58A99C7A6}" destId="{FDF943CE-802E-48E3-96C6-385600C948CD}" srcOrd="1" destOrd="0" presId="urn:microsoft.com/office/officeart/2009/3/layout/HorizontalOrganizationChart"/>
    <dgm:cxn modelId="{C40C7574-0E67-4C43-95ED-0D337F249E8E}" type="presOf" srcId="{9D996470-79A1-4130-B388-6F0F4F0E5342}" destId="{FE09780A-37D3-46FC-99F9-6C9B4537EB9F}" srcOrd="1" destOrd="0" presId="urn:microsoft.com/office/officeart/2009/3/layout/HorizontalOrganizationChart"/>
    <dgm:cxn modelId="{B763F3AE-F312-47E1-9EDC-616AEB8974C5}" type="presOf" srcId="{4346091B-ACDA-4BDC-8BF3-C90A98883B3B}" destId="{9DE39AE6-A5BB-40D4-BE2B-F2CC78BB2C3C}" srcOrd="1" destOrd="0" presId="urn:microsoft.com/office/officeart/2009/3/layout/HorizontalOrganizationChart"/>
    <dgm:cxn modelId="{CA6059C0-BD24-4FB9-897B-93DF6AB47BDF}" type="presOf" srcId="{347785E9-67EE-44F0-A466-95A2683D20A8}" destId="{7D1F90C2-1454-4DD6-B121-7D2B06B6391A}" srcOrd="0" destOrd="0" presId="urn:microsoft.com/office/officeart/2009/3/layout/HorizontalOrganizationChart"/>
    <dgm:cxn modelId="{5BEF2E9A-5823-4C74-B871-AB47FC563EEF}" type="presOf" srcId="{67968EB6-A862-42D0-ACAB-504363E8BAD7}" destId="{B7E7044B-4A1D-4E70-B320-D299BB186FDD}" srcOrd="0" destOrd="0" presId="urn:microsoft.com/office/officeart/2009/3/layout/HorizontalOrganizationChart"/>
    <dgm:cxn modelId="{3FC542C0-712C-48A9-9213-AD13FCEA2038}" type="presOf" srcId="{CEA9911F-A1DB-45F9-B63C-E20A61797213}" destId="{F35E55A4-6DF0-4BBE-AA03-771378CBEC05}" srcOrd="1" destOrd="0" presId="urn:microsoft.com/office/officeart/2009/3/layout/HorizontalOrganizationChart"/>
    <dgm:cxn modelId="{2D276A8B-77A3-4640-AB7E-BA8888EC5EF8}" type="presOf" srcId="{C9310770-156B-4024-927D-BA94BC73CE54}" destId="{84708932-EC1D-4A79-B2F3-7A4902D51918}" srcOrd="1" destOrd="0" presId="urn:microsoft.com/office/officeart/2009/3/layout/HorizontalOrganizationChart"/>
    <dgm:cxn modelId="{D140CEA0-42E5-46CF-9454-6ABE3F7E2444}" srcId="{24B14C22-C7BA-4299-925C-8B761083C57C}" destId="{C9310770-156B-4024-927D-BA94BC73CE54}" srcOrd="0" destOrd="0" parTransId="{6D6CFC52-59AD-4F57-BBE1-8446D422D4BD}" sibTransId="{C1F24C4F-26D3-439D-8644-21E35075223C}"/>
    <dgm:cxn modelId="{2AEC78DA-0F71-4C86-9072-315590C82EC7}" type="presOf" srcId="{23EDA099-B7C7-4CB8-9A0B-CB855714EBCA}" destId="{DA67408E-733B-452C-8096-9174D2DFD3AA}" srcOrd="0" destOrd="0" presId="urn:microsoft.com/office/officeart/2009/3/layout/HorizontalOrganizationChart"/>
    <dgm:cxn modelId="{8E80FEB7-6714-44A9-933D-88AF860C1D63}" type="presOf" srcId="{14C5BEDB-08FA-4B62-BEB7-FAB7A0DA45B1}" destId="{C1034218-7C1D-4258-B1C2-B43F4F8F496E}" srcOrd="0" destOrd="0" presId="urn:microsoft.com/office/officeart/2009/3/layout/HorizontalOrganizationChart"/>
    <dgm:cxn modelId="{ABB44643-CA5F-4ABA-B03C-EFC0A2B90F63}" type="presOf" srcId="{293BEA25-A585-4E57-B922-164DC47A7A53}" destId="{8FBB924D-0E24-4FA3-BB3A-E9F45BFF70D8}" srcOrd="0" destOrd="0" presId="urn:microsoft.com/office/officeart/2009/3/layout/HorizontalOrganizationChart"/>
    <dgm:cxn modelId="{652D61BD-5663-4BDE-A35F-FE90C3E22E8E}" type="presOf" srcId="{C5514173-2BE9-40FC-8057-B70D43EA5423}" destId="{A3686E10-8C73-4D6F-B0FF-8CECB040BDD5}" srcOrd="0" destOrd="0" presId="urn:microsoft.com/office/officeart/2009/3/layout/HorizontalOrganizationChart"/>
    <dgm:cxn modelId="{DFD05732-55DE-4C55-AD44-B46DE65BDAA3}" type="presOf" srcId="{C81560B0-2C3E-4D12-B56B-8CA44B0FA965}" destId="{581A6130-5149-41B8-B5D7-293C01B8A92E}" srcOrd="1" destOrd="0" presId="urn:microsoft.com/office/officeart/2009/3/layout/HorizontalOrganizationChart"/>
    <dgm:cxn modelId="{C96DA888-DE2C-4EE6-9024-D3C7F788BAAE}" type="presOf" srcId="{67968EB6-A862-42D0-ACAB-504363E8BAD7}" destId="{C5AAE3C5-ED44-4CAE-AC3E-9FD7B0BDFB8A}" srcOrd="1" destOrd="0" presId="urn:microsoft.com/office/officeart/2009/3/layout/HorizontalOrganizationChart"/>
    <dgm:cxn modelId="{D8CEBC8C-DA99-461C-9CF8-2028ED28B473}" srcId="{C9310770-156B-4024-927D-BA94BC73CE54}" destId="{219D6779-217F-4BDA-B441-315EF8425F37}" srcOrd="1" destOrd="0" parTransId="{75537D0E-89D7-453C-BCDA-7FB5A94E975B}" sibTransId="{65611E81-45DE-4993-A704-E9185857D4DA}"/>
    <dgm:cxn modelId="{A3AF133E-18AF-46CA-A35C-FA60A6E35177}" type="presOf" srcId="{9FE54653-000D-4A76-9BD3-C4DADBD205B5}" destId="{F64E32DA-607F-48F8-92B4-15B33DBF98FE}" srcOrd="1" destOrd="0" presId="urn:microsoft.com/office/officeart/2009/3/layout/HorizontalOrganizationChart"/>
    <dgm:cxn modelId="{6D8F63FF-CFEA-4692-97AE-F243B80BE0D5}" srcId="{C9310770-156B-4024-927D-BA94BC73CE54}" destId="{91BBFB05-0FC9-4B60-A744-DAC58A99C7A6}" srcOrd="0" destOrd="0" parTransId="{C5514173-2BE9-40FC-8057-B70D43EA5423}" sibTransId="{AA1FDC70-BF2D-4004-A286-40FBEF5E10D7}"/>
    <dgm:cxn modelId="{C434C369-268B-4533-AA72-2EF20051ECF2}" type="presOf" srcId="{23EDA099-B7C7-4CB8-9A0B-CB855714EBCA}" destId="{2E6CF20A-7366-449E-B283-EBDCFEBB5845}" srcOrd="1" destOrd="0" presId="urn:microsoft.com/office/officeart/2009/3/layout/HorizontalOrganizationChart"/>
    <dgm:cxn modelId="{52012A6E-6F4D-47C0-9838-8D014A1F214E}" type="presOf" srcId="{CA8A9515-C98D-46AE-9C28-A4ED0ED798D1}" destId="{738D5913-4A6F-481D-A267-6DD8C3DB8F13}" srcOrd="1" destOrd="0" presId="urn:microsoft.com/office/officeart/2009/3/layout/HorizontalOrganizationChart"/>
    <dgm:cxn modelId="{1433239E-D565-4F0F-9CBC-900B2F7521F8}" type="presParOf" srcId="{D65ECAE7-05C6-41B5-AF7C-3A71DEB482A3}" destId="{6338ADFA-B6EC-40EB-A031-B682AC7CF468}" srcOrd="0" destOrd="0" presId="urn:microsoft.com/office/officeart/2009/3/layout/HorizontalOrganizationChart"/>
    <dgm:cxn modelId="{7CF22A63-65FF-43D5-A31F-9AA40035F965}" type="presParOf" srcId="{6338ADFA-B6EC-40EB-A031-B682AC7CF468}" destId="{C956CE3D-2385-4ADB-AD82-82AAE2B1EF31}" srcOrd="0" destOrd="0" presId="urn:microsoft.com/office/officeart/2009/3/layout/HorizontalOrganizationChart"/>
    <dgm:cxn modelId="{6D167B5A-A568-4DF6-A9F4-006132ECD9DB}" type="presParOf" srcId="{C956CE3D-2385-4ADB-AD82-82AAE2B1EF31}" destId="{2AB4E2B4-60DD-452D-BE30-6F0B1BD1BF92}" srcOrd="0" destOrd="0" presId="urn:microsoft.com/office/officeart/2009/3/layout/HorizontalOrganizationChart"/>
    <dgm:cxn modelId="{0B864936-14EE-402F-85A0-0BBD52EADCD1}" type="presParOf" srcId="{C956CE3D-2385-4ADB-AD82-82AAE2B1EF31}" destId="{84708932-EC1D-4A79-B2F3-7A4902D51918}" srcOrd="1" destOrd="0" presId="urn:microsoft.com/office/officeart/2009/3/layout/HorizontalOrganizationChart"/>
    <dgm:cxn modelId="{DD363A25-57FA-4091-8017-B746C2FFE8B0}" type="presParOf" srcId="{6338ADFA-B6EC-40EB-A031-B682AC7CF468}" destId="{35648877-EEE8-4458-A9A1-FC2EF4960F90}" srcOrd="1" destOrd="0" presId="urn:microsoft.com/office/officeart/2009/3/layout/HorizontalOrganizationChart"/>
    <dgm:cxn modelId="{195651B9-573D-4270-92BE-95C54E0DD85D}" type="presParOf" srcId="{35648877-EEE8-4458-A9A1-FC2EF4960F90}" destId="{A3686E10-8C73-4D6F-B0FF-8CECB040BDD5}" srcOrd="0" destOrd="0" presId="urn:microsoft.com/office/officeart/2009/3/layout/HorizontalOrganizationChart"/>
    <dgm:cxn modelId="{8F14D680-9B68-4693-9C58-BAD074A8DF87}" type="presParOf" srcId="{35648877-EEE8-4458-A9A1-FC2EF4960F90}" destId="{59C50BBA-519C-4586-8EA3-E067D174E93D}" srcOrd="1" destOrd="0" presId="urn:microsoft.com/office/officeart/2009/3/layout/HorizontalOrganizationChart"/>
    <dgm:cxn modelId="{8A4DCABF-027C-4700-B02A-52C50FCE1541}" type="presParOf" srcId="{59C50BBA-519C-4586-8EA3-E067D174E93D}" destId="{EE3364FA-DF49-48F8-A5C8-62BBDE78EF8F}" srcOrd="0" destOrd="0" presId="urn:microsoft.com/office/officeart/2009/3/layout/HorizontalOrganizationChart"/>
    <dgm:cxn modelId="{1EB4B2E8-1F87-4F86-807D-E958D8DB0D15}" type="presParOf" srcId="{EE3364FA-DF49-48F8-A5C8-62BBDE78EF8F}" destId="{4FE8FC3F-D230-4E11-9187-48841F985BB7}" srcOrd="0" destOrd="0" presId="urn:microsoft.com/office/officeart/2009/3/layout/HorizontalOrganizationChart"/>
    <dgm:cxn modelId="{5168FDA0-CD44-44C8-BCC7-9F8E5C56F3EE}" type="presParOf" srcId="{EE3364FA-DF49-48F8-A5C8-62BBDE78EF8F}" destId="{FDF943CE-802E-48E3-96C6-385600C948CD}" srcOrd="1" destOrd="0" presId="urn:microsoft.com/office/officeart/2009/3/layout/HorizontalOrganizationChart"/>
    <dgm:cxn modelId="{EBEF594E-74AF-445E-BF71-96BD3054E1BE}" type="presParOf" srcId="{59C50BBA-519C-4586-8EA3-E067D174E93D}" destId="{2B9D6EE6-B180-4446-B39F-998B794DD44A}" srcOrd="1" destOrd="0" presId="urn:microsoft.com/office/officeart/2009/3/layout/HorizontalOrganizationChart"/>
    <dgm:cxn modelId="{EA548B99-4802-44A9-A5D3-97E27C65A9AD}" type="presParOf" srcId="{2B9D6EE6-B180-4446-B39F-998B794DD44A}" destId="{B04ACAE0-D4A0-4CF4-A5FD-A707AA14796C}" srcOrd="0" destOrd="0" presId="urn:microsoft.com/office/officeart/2009/3/layout/HorizontalOrganizationChart"/>
    <dgm:cxn modelId="{8681BF05-D050-47E9-B315-BE232BABD863}" type="presParOf" srcId="{2B9D6EE6-B180-4446-B39F-998B794DD44A}" destId="{BF444C7C-BA22-4669-9331-304B62556D8F}" srcOrd="1" destOrd="0" presId="urn:microsoft.com/office/officeart/2009/3/layout/HorizontalOrganizationChart"/>
    <dgm:cxn modelId="{2BE5F37F-344D-4A9B-AFF8-4CBE5C21A4C5}" type="presParOf" srcId="{BF444C7C-BA22-4669-9331-304B62556D8F}" destId="{63ECD9B7-A119-49FF-9380-21B94A221674}" srcOrd="0" destOrd="0" presId="urn:microsoft.com/office/officeart/2009/3/layout/HorizontalOrganizationChart"/>
    <dgm:cxn modelId="{5E33BC4E-A709-47B3-948C-9661A0F97527}" type="presParOf" srcId="{63ECD9B7-A119-49FF-9380-21B94A221674}" destId="{5A357D7F-166C-4DDE-8800-ED0FA0EEA4CA}" srcOrd="0" destOrd="0" presId="urn:microsoft.com/office/officeart/2009/3/layout/HorizontalOrganizationChart"/>
    <dgm:cxn modelId="{92800BE8-4CD2-4B9C-99F4-09E93A6D8BF1}" type="presParOf" srcId="{63ECD9B7-A119-49FF-9380-21B94A221674}" destId="{F35E55A4-6DF0-4BBE-AA03-771378CBEC05}" srcOrd="1" destOrd="0" presId="urn:microsoft.com/office/officeart/2009/3/layout/HorizontalOrganizationChart"/>
    <dgm:cxn modelId="{200B15E3-8D1E-4F05-8441-F606D9C7C0F9}" type="presParOf" srcId="{BF444C7C-BA22-4669-9331-304B62556D8F}" destId="{E6CFEC69-2D18-48EC-B7A2-4472447294E2}" srcOrd="1" destOrd="0" presId="urn:microsoft.com/office/officeart/2009/3/layout/HorizontalOrganizationChart"/>
    <dgm:cxn modelId="{48CDC941-700D-404B-A9B0-66B57989C622}" type="presParOf" srcId="{BF444C7C-BA22-4669-9331-304B62556D8F}" destId="{4D110822-632E-45AB-8671-8E9C6E11EA9A}" srcOrd="2" destOrd="0" presId="urn:microsoft.com/office/officeart/2009/3/layout/HorizontalOrganizationChart"/>
    <dgm:cxn modelId="{16B916DE-FA71-4DEB-B557-6CA96C13D995}" type="presParOf" srcId="{2B9D6EE6-B180-4446-B39F-998B794DD44A}" destId="{A369472D-87A6-409A-9837-D86BD6EF14FD}" srcOrd="2" destOrd="0" presId="urn:microsoft.com/office/officeart/2009/3/layout/HorizontalOrganizationChart"/>
    <dgm:cxn modelId="{CBE2270B-5099-4CB0-A570-AF069745869F}" type="presParOf" srcId="{2B9D6EE6-B180-4446-B39F-998B794DD44A}" destId="{2AC9DCF3-0561-4860-971A-6222B9438337}" srcOrd="3" destOrd="0" presId="urn:microsoft.com/office/officeart/2009/3/layout/HorizontalOrganizationChart"/>
    <dgm:cxn modelId="{24AEC45B-8D41-46E4-AED0-68586FC20F01}" type="presParOf" srcId="{2AC9DCF3-0561-4860-971A-6222B9438337}" destId="{B19E82FE-2147-4629-99E7-08B8E007671E}" srcOrd="0" destOrd="0" presId="urn:microsoft.com/office/officeart/2009/3/layout/HorizontalOrganizationChart"/>
    <dgm:cxn modelId="{B809D94A-0518-46E1-9C0B-D2A72B0C99CB}" type="presParOf" srcId="{B19E82FE-2147-4629-99E7-08B8E007671E}" destId="{0BD65624-C4EB-4FE6-BAC9-6DD122311CD0}" srcOrd="0" destOrd="0" presId="urn:microsoft.com/office/officeart/2009/3/layout/HorizontalOrganizationChart"/>
    <dgm:cxn modelId="{F3BEA84C-9EF2-4D5E-AD53-728988269D28}" type="presParOf" srcId="{B19E82FE-2147-4629-99E7-08B8E007671E}" destId="{F64E32DA-607F-48F8-92B4-15B33DBF98FE}" srcOrd="1" destOrd="0" presId="urn:microsoft.com/office/officeart/2009/3/layout/HorizontalOrganizationChart"/>
    <dgm:cxn modelId="{907F431C-5B67-4194-9C03-02D3CD68BDC7}" type="presParOf" srcId="{2AC9DCF3-0561-4860-971A-6222B9438337}" destId="{F6C1182E-A82F-46CA-AFE5-5713BAAB3016}" srcOrd="1" destOrd="0" presId="urn:microsoft.com/office/officeart/2009/3/layout/HorizontalOrganizationChart"/>
    <dgm:cxn modelId="{277CE056-ADE1-4E51-8A0D-9F017C4CC241}" type="presParOf" srcId="{2AC9DCF3-0561-4860-971A-6222B9438337}" destId="{A75F7058-DCDB-476E-903F-96ABEAE54436}" srcOrd="2" destOrd="0" presId="urn:microsoft.com/office/officeart/2009/3/layout/HorizontalOrganizationChart"/>
    <dgm:cxn modelId="{44997F78-36CD-4B13-A3B5-BE9D5EC2F385}" type="presParOf" srcId="{2B9D6EE6-B180-4446-B39F-998B794DD44A}" destId="{65610EB4-7416-45B0-9C93-39454F7010D7}" srcOrd="4" destOrd="0" presId="urn:microsoft.com/office/officeart/2009/3/layout/HorizontalOrganizationChart"/>
    <dgm:cxn modelId="{86195450-A2AC-4D5E-B05A-451056E64F43}" type="presParOf" srcId="{2B9D6EE6-B180-4446-B39F-998B794DD44A}" destId="{9C055FBC-3D87-44D0-9ECE-9D6CB24B0F17}" srcOrd="5" destOrd="0" presId="urn:microsoft.com/office/officeart/2009/3/layout/HorizontalOrganizationChart"/>
    <dgm:cxn modelId="{73209DA9-E3EF-4638-8B6F-618ED2CACEE7}" type="presParOf" srcId="{9C055FBC-3D87-44D0-9ECE-9D6CB24B0F17}" destId="{BBD6BA2C-B8C1-40B5-BC7C-5ECB8FD5815B}" srcOrd="0" destOrd="0" presId="urn:microsoft.com/office/officeart/2009/3/layout/HorizontalOrganizationChart"/>
    <dgm:cxn modelId="{FD0FFB74-4181-4678-A2F0-EC70E46CC973}" type="presParOf" srcId="{BBD6BA2C-B8C1-40B5-BC7C-5ECB8FD5815B}" destId="{878EA941-FDD2-40A5-9FE0-1EA6EF7E8349}" srcOrd="0" destOrd="0" presId="urn:microsoft.com/office/officeart/2009/3/layout/HorizontalOrganizationChart"/>
    <dgm:cxn modelId="{4B858113-9224-45FC-9B31-47D62692A58E}" type="presParOf" srcId="{BBD6BA2C-B8C1-40B5-BC7C-5ECB8FD5815B}" destId="{738D5913-4A6F-481D-A267-6DD8C3DB8F13}" srcOrd="1" destOrd="0" presId="urn:microsoft.com/office/officeart/2009/3/layout/HorizontalOrganizationChart"/>
    <dgm:cxn modelId="{2B590ED8-A136-45AC-91F6-ADDEEB0E1687}" type="presParOf" srcId="{9C055FBC-3D87-44D0-9ECE-9D6CB24B0F17}" destId="{12E6D0C4-C456-4134-A7AD-BF45E9DD24C6}" srcOrd="1" destOrd="0" presId="urn:microsoft.com/office/officeart/2009/3/layout/HorizontalOrganizationChart"/>
    <dgm:cxn modelId="{18C91E79-1988-4116-AEF7-F51886ABC48C}" type="presParOf" srcId="{9C055FBC-3D87-44D0-9ECE-9D6CB24B0F17}" destId="{79B85EAB-C997-47BE-ADC7-A7EAFEF86A60}" srcOrd="2" destOrd="0" presId="urn:microsoft.com/office/officeart/2009/3/layout/HorizontalOrganizationChart"/>
    <dgm:cxn modelId="{19914E78-8DE4-45A0-9216-AF1A4D0D292D}" type="presParOf" srcId="{2B9D6EE6-B180-4446-B39F-998B794DD44A}" destId="{8FBB924D-0E24-4FA3-BB3A-E9F45BFF70D8}" srcOrd="6" destOrd="0" presId="urn:microsoft.com/office/officeart/2009/3/layout/HorizontalOrganizationChart"/>
    <dgm:cxn modelId="{4798E3AF-3338-4414-BD02-B50441C4D1CB}" type="presParOf" srcId="{2B9D6EE6-B180-4446-B39F-998B794DD44A}" destId="{253823E8-CCB6-4DDC-8321-0F1DD6BB296C}" srcOrd="7" destOrd="0" presId="urn:microsoft.com/office/officeart/2009/3/layout/HorizontalOrganizationChart"/>
    <dgm:cxn modelId="{F277C5FF-F412-490B-A63E-70401D422B4A}" type="presParOf" srcId="{253823E8-CCB6-4DDC-8321-0F1DD6BB296C}" destId="{5A1F2669-4FB3-4BB1-8CB6-74E4C3A3032A}" srcOrd="0" destOrd="0" presId="urn:microsoft.com/office/officeart/2009/3/layout/HorizontalOrganizationChart"/>
    <dgm:cxn modelId="{07CD1167-1064-4CD7-BEFB-57CA47C7E468}" type="presParOf" srcId="{5A1F2669-4FB3-4BB1-8CB6-74E4C3A3032A}" destId="{9846997E-6A7F-4036-A17D-D4F57C6501BA}" srcOrd="0" destOrd="0" presId="urn:microsoft.com/office/officeart/2009/3/layout/HorizontalOrganizationChart"/>
    <dgm:cxn modelId="{3B2A92B8-8A2F-46C3-9990-4FE24CBAA9FE}" type="presParOf" srcId="{5A1F2669-4FB3-4BB1-8CB6-74E4C3A3032A}" destId="{581A6130-5149-41B8-B5D7-293C01B8A92E}" srcOrd="1" destOrd="0" presId="urn:microsoft.com/office/officeart/2009/3/layout/HorizontalOrganizationChart"/>
    <dgm:cxn modelId="{10A2FEEB-77EC-43B6-B90D-C7D8D9BC6582}" type="presParOf" srcId="{253823E8-CCB6-4DDC-8321-0F1DD6BB296C}" destId="{7437FC00-5677-491D-9E06-FD7C96220266}" srcOrd="1" destOrd="0" presId="urn:microsoft.com/office/officeart/2009/3/layout/HorizontalOrganizationChart"/>
    <dgm:cxn modelId="{88B2C5E7-7B64-41E5-A43A-25C37B8D62F4}" type="presParOf" srcId="{253823E8-CCB6-4DDC-8321-0F1DD6BB296C}" destId="{CC4C791D-42AC-4DEA-8A6A-B2206E308565}" srcOrd="2" destOrd="0" presId="urn:microsoft.com/office/officeart/2009/3/layout/HorizontalOrganizationChart"/>
    <dgm:cxn modelId="{E3BC8129-C426-414A-9215-2D50FB57BC7B}" type="presParOf" srcId="{2B9D6EE6-B180-4446-B39F-998B794DD44A}" destId="{C01DE66E-599F-428D-989C-5C8154CADB44}" srcOrd="8" destOrd="0" presId="urn:microsoft.com/office/officeart/2009/3/layout/HorizontalOrganizationChart"/>
    <dgm:cxn modelId="{C6E69025-6E67-4E07-A98A-B2BC2E2826DD}" type="presParOf" srcId="{2B9D6EE6-B180-4446-B39F-998B794DD44A}" destId="{24DAEF03-3997-400B-A262-1D40C12F15F7}" srcOrd="9" destOrd="0" presId="urn:microsoft.com/office/officeart/2009/3/layout/HorizontalOrganizationChart"/>
    <dgm:cxn modelId="{DA8177C9-B51E-460C-8CD7-45B9E17631F3}" type="presParOf" srcId="{24DAEF03-3997-400B-A262-1D40C12F15F7}" destId="{C5968F5F-A3AE-4EEB-9C42-40C92817E8BD}" srcOrd="0" destOrd="0" presId="urn:microsoft.com/office/officeart/2009/3/layout/HorizontalOrganizationChart"/>
    <dgm:cxn modelId="{93745E6A-7A21-434C-A4BB-ED002D683F6C}" type="presParOf" srcId="{C5968F5F-A3AE-4EEB-9C42-40C92817E8BD}" destId="{C815D660-FBD8-4496-86C9-2AEA77077A15}" srcOrd="0" destOrd="0" presId="urn:microsoft.com/office/officeart/2009/3/layout/HorizontalOrganizationChart"/>
    <dgm:cxn modelId="{0E69430B-2955-45E5-B0F0-8B7FDCB5F1E4}" type="presParOf" srcId="{C5968F5F-A3AE-4EEB-9C42-40C92817E8BD}" destId="{9DE39AE6-A5BB-40D4-BE2B-F2CC78BB2C3C}" srcOrd="1" destOrd="0" presId="urn:microsoft.com/office/officeart/2009/3/layout/HorizontalOrganizationChart"/>
    <dgm:cxn modelId="{944E28DD-7D7C-42E7-93E3-6BAE065BA843}" type="presParOf" srcId="{24DAEF03-3997-400B-A262-1D40C12F15F7}" destId="{8B5B1CBA-4D57-46B6-837F-5F0D279B91A5}" srcOrd="1" destOrd="0" presId="urn:microsoft.com/office/officeart/2009/3/layout/HorizontalOrganizationChart"/>
    <dgm:cxn modelId="{A7D014B0-87AC-42FD-B3CB-9D187B25727D}" type="presParOf" srcId="{24DAEF03-3997-400B-A262-1D40C12F15F7}" destId="{518335CC-E36F-48C5-BD07-4B74410EC6BF}" srcOrd="2" destOrd="0" presId="urn:microsoft.com/office/officeart/2009/3/layout/HorizontalOrganizationChart"/>
    <dgm:cxn modelId="{BB5336DE-A8D8-4482-AC1F-81115DA0CAF9}" type="presParOf" srcId="{59C50BBA-519C-4586-8EA3-E067D174E93D}" destId="{289ED6E8-A212-435C-B8E8-74AFE181BD9E}" srcOrd="2" destOrd="0" presId="urn:microsoft.com/office/officeart/2009/3/layout/HorizontalOrganizationChart"/>
    <dgm:cxn modelId="{EECFA501-F425-4EA5-85A5-C79BEF9FE325}" type="presParOf" srcId="{35648877-EEE8-4458-A9A1-FC2EF4960F90}" destId="{EB311508-F040-4488-94D5-E459838DC6A5}" srcOrd="2" destOrd="0" presId="urn:microsoft.com/office/officeart/2009/3/layout/HorizontalOrganizationChart"/>
    <dgm:cxn modelId="{337DD352-3D04-46DB-AB20-A4E8B6FF4586}" type="presParOf" srcId="{35648877-EEE8-4458-A9A1-FC2EF4960F90}" destId="{73665B13-A194-42A4-9587-D04BF9446193}" srcOrd="3" destOrd="0" presId="urn:microsoft.com/office/officeart/2009/3/layout/HorizontalOrganizationChart"/>
    <dgm:cxn modelId="{3494DA60-9F56-4938-ABCC-E714A3804E68}" type="presParOf" srcId="{73665B13-A194-42A4-9587-D04BF9446193}" destId="{8792622F-6F3C-43D2-BCDE-903F86FB74FE}" srcOrd="0" destOrd="0" presId="urn:microsoft.com/office/officeart/2009/3/layout/HorizontalOrganizationChart"/>
    <dgm:cxn modelId="{D502E7C3-8B72-41FF-9F85-90C8756B3CB4}" type="presParOf" srcId="{8792622F-6F3C-43D2-BCDE-903F86FB74FE}" destId="{13D6382A-9037-4406-BDCC-216703BAF96D}" srcOrd="0" destOrd="0" presId="urn:microsoft.com/office/officeart/2009/3/layout/HorizontalOrganizationChart"/>
    <dgm:cxn modelId="{1E33AC26-5617-47BE-9945-2C3E9BF63455}" type="presParOf" srcId="{8792622F-6F3C-43D2-BCDE-903F86FB74FE}" destId="{C5DD027A-BB9A-46F1-A605-1119161293E6}" srcOrd="1" destOrd="0" presId="urn:microsoft.com/office/officeart/2009/3/layout/HorizontalOrganizationChart"/>
    <dgm:cxn modelId="{82F4A7F2-B567-4AB1-BA48-E04327CA17F9}" type="presParOf" srcId="{73665B13-A194-42A4-9587-D04BF9446193}" destId="{CF9C7BFF-4B6D-4BA5-B573-57FC4BB5026D}" srcOrd="1" destOrd="0" presId="urn:microsoft.com/office/officeart/2009/3/layout/HorizontalOrganizationChart"/>
    <dgm:cxn modelId="{2A706BB2-2A87-4A69-9B09-C8F79B9B94DE}" type="presParOf" srcId="{CF9C7BFF-4B6D-4BA5-B573-57FC4BB5026D}" destId="{7D1F90C2-1454-4DD6-B121-7D2B06B6391A}" srcOrd="0" destOrd="0" presId="urn:microsoft.com/office/officeart/2009/3/layout/HorizontalOrganizationChart"/>
    <dgm:cxn modelId="{242CA0B8-AB7B-4E62-BD45-BDB24F2AB27C}" type="presParOf" srcId="{CF9C7BFF-4B6D-4BA5-B573-57FC4BB5026D}" destId="{138EBCAF-1DBA-4374-86E9-14D8753E3885}" srcOrd="1" destOrd="0" presId="urn:microsoft.com/office/officeart/2009/3/layout/HorizontalOrganizationChart"/>
    <dgm:cxn modelId="{23C542BB-EAF4-43ED-9774-848F8FEABB68}" type="presParOf" srcId="{138EBCAF-1DBA-4374-86E9-14D8753E3885}" destId="{716C7320-4FD7-4ADA-B349-B911C4803197}" srcOrd="0" destOrd="0" presId="urn:microsoft.com/office/officeart/2009/3/layout/HorizontalOrganizationChart"/>
    <dgm:cxn modelId="{EB298109-9510-43B3-8074-2A7B4B07C1B6}" type="presParOf" srcId="{716C7320-4FD7-4ADA-B349-B911C4803197}" destId="{3EB9D6CA-2E9D-4B41-B246-EDF22D55E2DE}" srcOrd="0" destOrd="0" presId="urn:microsoft.com/office/officeart/2009/3/layout/HorizontalOrganizationChart"/>
    <dgm:cxn modelId="{53C1B32C-05DA-4C1F-8698-716B1ABAFFA0}" type="presParOf" srcId="{716C7320-4FD7-4ADA-B349-B911C4803197}" destId="{F30958DF-52EC-41E3-A7C9-3B0E407B259A}" srcOrd="1" destOrd="0" presId="urn:microsoft.com/office/officeart/2009/3/layout/HorizontalOrganizationChart"/>
    <dgm:cxn modelId="{9DDE5C14-1AA8-4EF5-8DA6-F7668205FE01}" type="presParOf" srcId="{138EBCAF-1DBA-4374-86E9-14D8753E3885}" destId="{27B94C32-8D47-4B5E-985F-007D8CC03350}" srcOrd="1" destOrd="0" presId="urn:microsoft.com/office/officeart/2009/3/layout/HorizontalOrganizationChart"/>
    <dgm:cxn modelId="{A45AD06C-457B-42AF-B2FB-9FB72F515E0E}" type="presParOf" srcId="{138EBCAF-1DBA-4374-86E9-14D8753E3885}" destId="{7EBE55B9-3C12-4B11-8B2A-EE39F6E31BBB}" srcOrd="2" destOrd="0" presId="urn:microsoft.com/office/officeart/2009/3/layout/HorizontalOrganizationChart"/>
    <dgm:cxn modelId="{CCB1A231-2D39-4DA6-831C-55C12E0DAF75}" type="presParOf" srcId="{CF9C7BFF-4B6D-4BA5-B573-57FC4BB5026D}" destId="{3FD7FC93-C326-4865-8636-004A4301D311}" srcOrd="2" destOrd="0" presId="urn:microsoft.com/office/officeart/2009/3/layout/HorizontalOrganizationChart"/>
    <dgm:cxn modelId="{398EF92F-D247-42A2-9960-C98E2ECA0F0A}" type="presParOf" srcId="{CF9C7BFF-4B6D-4BA5-B573-57FC4BB5026D}" destId="{30494319-C48D-4AF0-84FA-7FC4F36A37AF}" srcOrd="3" destOrd="0" presId="urn:microsoft.com/office/officeart/2009/3/layout/HorizontalOrganizationChart"/>
    <dgm:cxn modelId="{26C43A8F-5783-43DD-9791-F655A872C5E3}" type="presParOf" srcId="{30494319-C48D-4AF0-84FA-7FC4F36A37AF}" destId="{EB416524-64B9-42B5-9649-EB1AAF6A89C8}" srcOrd="0" destOrd="0" presId="urn:microsoft.com/office/officeart/2009/3/layout/HorizontalOrganizationChart"/>
    <dgm:cxn modelId="{41A70E6B-3703-4073-9C8A-B2DA3311C0C2}" type="presParOf" srcId="{EB416524-64B9-42B5-9649-EB1AAF6A89C8}" destId="{A6AF718B-E285-4265-B71C-CB3F52F2AAE6}" srcOrd="0" destOrd="0" presId="urn:microsoft.com/office/officeart/2009/3/layout/HorizontalOrganizationChart"/>
    <dgm:cxn modelId="{C00B9F1F-69B3-419E-8CD3-447FEDD0FC3F}" type="presParOf" srcId="{EB416524-64B9-42B5-9649-EB1AAF6A89C8}" destId="{FE09780A-37D3-46FC-99F9-6C9B4537EB9F}" srcOrd="1" destOrd="0" presId="urn:microsoft.com/office/officeart/2009/3/layout/HorizontalOrganizationChart"/>
    <dgm:cxn modelId="{EACE158C-4458-453F-9E06-A39536814E27}" type="presParOf" srcId="{30494319-C48D-4AF0-84FA-7FC4F36A37AF}" destId="{77C66731-EC8A-499E-9E11-4D9AAF7744B1}" srcOrd="1" destOrd="0" presId="urn:microsoft.com/office/officeart/2009/3/layout/HorizontalOrganizationChart"/>
    <dgm:cxn modelId="{3201F83B-5CE2-4979-A8FB-5628945A0813}" type="presParOf" srcId="{30494319-C48D-4AF0-84FA-7FC4F36A37AF}" destId="{F53D1AB0-1E1B-4975-BDCD-073E39FA76DB}" srcOrd="2" destOrd="0" presId="urn:microsoft.com/office/officeart/2009/3/layout/HorizontalOrganizationChart"/>
    <dgm:cxn modelId="{001E52BE-4425-4E35-A255-06FBE775A31A}" type="presParOf" srcId="{CF9C7BFF-4B6D-4BA5-B573-57FC4BB5026D}" destId="{481FCD3F-9D3E-4B05-A4D7-1EE812B756FC}" srcOrd="4" destOrd="0" presId="urn:microsoft.com/office/officeart/2009/3/layout/HorizontalOrganizationChart"/>
    <dgm:cxn modelId="{78ACAF08-1CFD-4D75-96B8-AC60ACFAA9E9}" type="presParOf" srcId="{CF9C7BFF-4B6D-4BA5-B573-57FC4BB5026D}" destId="{1B6D66A5-E9C1-4574-AA0F-35E62E9E3892}" srcOrd="5" destOrd="0" presId="urn:microsoft.com/office/officeart/2009/3/layout/HorizontalOrganizationChart"/>
    <dgm:cxn modelId="{C8F67EA6-9646-436B-86A9-3E54D6FE7D01}" type="presParOf" srcId="{1B6D66A5-E9C1-4574-AA0F-35E62E9E3892}" destId="{7D822BB0-93A4-4208-B972-9154763F0EA2}" srcOrd="0" destOrd="0" presId="urn:microsoft.com/office/officeart/2009/3/layout/HorizontalOrganizationChart"/>
    <dgm:cxn modelId="{C6791774-C9E7-41AB-9A1F-74B8300AE54A}" type="presParOf" srcId="{7D822BB0-93A4-4208-B972-9154763F0EA2}" destId="{B7E7044B-4A1D-4E70-B320-D299BB186FDD}" srcOrd="0" destOrd="0" presId="urn:microsoft.com/office/officeart/2009/3/layout/HorizontalOrganizationChart"/>
    <dgm:cxn modelId="{69325710-61C5-41A3-BF84-EAF151026AC0}" type="presParOf" srcId="{7D822BB0-93A4-4208-B972-9154763F0EA2}" destId="{C5AAE3C5-ED44-4CAE-AC3E-9FD7B0BDFB8A}" srcOrd="1" destOrd="0" presId="urn:microsoft.com/office/officeart/2009/3/layout/HorizontalOrganizationChart"/>
    <dgm:cxn modelId="{2BCF1AB8-62EA-4671-A4AD-4573DFA18B55}" type="presParOf" srcId="{1B6D66A5-E9C1-4574-AA0F-35E62E9E3892}" destId="{89021195-9829-43CE-9D6E-955A89F4D3D3}" srcOrd="1" destOrd="0" presId="urn:microsoft.com/office/officeart/2009/3/layout/HorizontalOrganizationChart"/>
    <dgm:cxn modelId="{756F638F-78B6-4495-9A9A-10E8559696AB}" type="presParOf" srcId="{1B6D66A5-E9C1-4574-AA0F-35E62E9E3892}" destId="{96184751-35E8-4431-B46D-C2D0F74086DA}" srcOrd="2" destOrd="0" presId="urn:microsoft.com/office/officeart/2009/3/layout/HorizontalOrganizationChart"/>
    <dgm:cxn modelId="{1F00995E-BD47-41EB-8B36-A4C3A14D7315}" type="presParOf" srcId="{CF9C7BFF-4B6D-4BA5-B573-57FC4BB5026D}" destId="{C1034218-7C1D-4258-B1C2-B43F4F8F496E}" srcOrd="6" destOrd="0" presId="urn:microsoft.com/office/officeart/2009/3/layout/HorizontalOrganizationChart"/>
    <dgm:cxn modelId="{165CA78D-BCE0-4AE3-B3AA-55289BDD3BF2}" type="presParOf" srcId="{CF9C7BFF-4B6D-4BA5-B573-57FC4BB5026D}" destId="{FA7E1C76-208E-4962-B864-476223D14932}" srcOrd="7" destOrd="0" presId="urn:microsoft.com/office/officeart/2009/3/layout/HorizontalOrganizationChart"/>
    <dgm:cxn modelId="{D3CE96FD-5AEE-4332-81B2-C06185217A73}" type="presParOf" srcId="{FA7E1C76-208E-4962-B864-476223D14932}" destId="{C2793F46-E649-419D-BAB9-2445B5A8094C}" srcOrd="0" destOrd="0" presId="urn:microsoft.com/office/officeart/2009/3/layout/HorizontalOrganizationChart"/>
    <dgm:cxn modelId="{9A75B7EB-9095-459B-B16A-325059039546}" type="presParOf" srcId="{C2793F46-E649-419D-BAB9-2445B5A8094C}" destId="{30904A9A-36DC-4764-AB12-65F3565ADB79}" srcOrd="0" destOrd="0" presId="urn:microsoft.com/office/officeart/2009/3/layout/HorizontalOrganizationChart"/>
    <dgm:cxn modelId="{4563DD50-CE3E-4D34-A6F6-E85D1AAA2516}" type="presParOf" srcId="{C2793F46-E649-419D-BAB9-2445B5A8094C}" destId="{82D014A7-BEFC-49C8-AB97-7961A778208E}" srcOrd="1" destOrd="0" presId="urn:microsoft.com/office/officeart/2009/3/layout/HorizontalOrganizationChart"/>
    <dgm:cxn modelId="{146474E4-9863-47C5-97AB-90DE643AFDED}" type="presParOf" srcId="{FA7E1C76-208E-4962-B864-476223D14932}" destId="{3F48BEA9-A8D0-47FF-AFF6-BC531A96610D}" srcOrd="1" destOrd="0" presId="urn:microsoft.com/office/officeart/2009/3/layout/HorizontalOrganizationChart"/>
    <dgm:cxn modelId="{A10A13B7-1962-47A3-9C3F-1C2D6BBE89C5}" type="presParOf" srcId="{FA7E1C76-208E-4962-B864-476223D14932}" destId="{86F9C9EF-A17C-4181-9A84-A311803A7C49}" srcOrd="2" destOrd="0" presId="urn:microsoft.com/office/officeart/2009/3/layout/HorizontalOrganizationChart"/>
    <dgm:cxn modelId="{2BD61399-066B-43D1-95A6-C79AE61AF7F3}" type="presParOf" srcId="{CF9C7BFF-4B6D-4BA5-B573-57FC4BB5026D}" destId="{46E4260C-D79F-4FF9-94A0-578103BCE623}" srcOrd="8" destOrd="0" presId="urn:microsoft.com/office/officeart/2009/3/layout/HorizontalOrganizationChart"/>
    <dgm:cxn modelId="{F7026D3D-7889-4C5F-BB3C-EF2DB1C26D4B}" type="presParOf" srcId="{CF9C7BFF-4B6D-4BA5-B573-57FC4BB5026D}" destId="{9E24FB72-995A-456D-8E15-DA9BBB38B003}" srcOrd="9" destOrd="0" presId="urn:microsoft.com/office/officeart/2009/3/layout/HorizontalOrganizationChart"/>
    <dgm:cxn modelId="{660EE330-9BB8-4B95-A773-068657902F4D}" type="presParOf" srcId="{9E24FB72-995A-456D-8E15-DA9BBB38B003}" destId="{F8A12DC2-04E6-474D-8D30-544E62C31252}" srcOrd="0" destOrd="0" presId="urn:microsoft.com/office/officeart/2009/3/layout/HorizontalOrganizationChart"/>
    <dgm:cxn modelId="{6D1219B9-95FA-4A24-B16B-194695E396F9}" type="presParOf" srcId="{F8A12DC2-04E6-474D-8D30-544E62C31252}" destId="{A035BF05-2590-4FDE-95F3-DEEB6EBC9069}" srcOrd="0" destOrd="0" presId="urn:microsoft.com/office/officeart/2009/3/layout/HorizontalOrganizationChart"/>
    <dgm:cxn modelId="{E1F08515-4F39-410E-8EBB-883A009ABD9D}" type="presParOf" srcId="{F8A12DC2-04E6-474D-8D30-544E62C31252}" destId="{7B149A5D-196D-4C79-B848-AC3D62541E42}" srcOrd="1" destOrd="0" presId="urn:microsoft.com/office/officeart/2009/3/layout/HorizontalOrganizationChart"/>
    <dgm:cxn modelId="{B992DA0F-E00C-450A-8F8D-A9392F0A025E}" type="presParOf" srcId="{9E24FB72-995A-456D-8E15-DA9BBB38B003}" destId="{5C4C779E-C17A-4F4B-B410-233BD320D1FB}" srcOrd="1" destOrd="0" presId="urn:microsoft.com/office/officeart/2009/3/layout/HorizontalOrganizationChart"/>
    <dgm:cxn modelId="{4D4C58CC-9388-46F2-A4E9-4607D2699EB4}" type="presParOf" srcId="{9E24FB72-995A-456D-8E15-DA9BBB38B003}" destId="{102981BF-2FAF-4EF3-BE69-8B9E350FE599}" srcOrd="2" destOrd="0" presId="urn:microsoft.com/office/officeart/2009/3/layout/HorizontalOrganizationChart"/>
    <dgm:cxn modelId="{4FA2F56A-1ADB-4FE8-BA9C-D9E7CF3AE379}" type="presParOf" srcId="{73665B13-A194-42A4-9587-D04BF9446193}" destId="{028E2C09-5A55-431D-AFB1-0BDF6B96563E}" srcOrd="2" destOrd="0" presId="urn:microsoft.com/office/officeart/2009/3/layout/HorizontalOrganizationChart"/>
    <dgm:cxn modelId="{A91D25FC-8A86-4F48-ADAE-321C4526B85F}" type="presParOf" srcId="{35648877-EEE8-4458-A9A1-FC2EF4960F90}" destId="{0228B6F6-AF17-455F-B16A-D51D84DEAEC2}" srcOrd="4" destOrd="0" presId="urn:microsoft.com/office/officeart/2009/3/layout/HorizontalOrganizationChart"/>
    <dgm:cxn modelId="{2C321C0B-4E1F-4905-BF2B-FA239937186C}" type="presParOf" srcId="{35648877-EEE8-4458-A9A1-FC2EF4960F90}" destId="{96A0D9B0-EFA6-42E2-8BE7-B9B1C9050894}" srcOrd="5" destOrd="0" presId="urn:microsoft.com/office/officeart/2009/3/layout/HorizontalOrganizationChart"/>
    <dgm:cxn modelId="{8DA63642-2767-4BBC-B979-85564C5A424A}" type="presParOf" srcId="{96A0D9B0-EFA6-42E2-8BE7-B9B1C9050894}" destId="{D3D03560-B0BB-4D77-BA05-4FB0507C0C2A}" srcOrd="0" destOrd="0" presId="urn:microsoft.com/office/officeart/2009/3/layout/HorizontalOrganizationChart"/>
    <dgm:cxn modelId="{EC6B0DD8-731C-41AE-9B31-540A908437C0}" type="presParOf" srcId="{D3D03560-B0BB-4D77-BA05-4FB0507C0C2A}" destId="{DA67408E-733B-452C-8096-9174D2DFD3AA}" srcOrd="0" destOrd="0" presId="urn:microsoft.com/office/officeart/2009/3/layout/HorizontalOrganizationChart"/>
    <dgm:cxn modelId="{945ACF3A-A0DC-46E0-A31F-0F3BE9D237BE}" type="presParOf" srcId="{D3D03560-B0BB-4D77-BA05-4FB0507C0C2A}" destId="{2E6CF20A-7366-449E-B283-EBDCFEBB5845}" srcOrd="1" destOrd="0" presId="urn:microsoft.com/office/officeart/2009/3/layout/HorizontalOrganizationChart"/>
    <dgm:cxn modelId="{1CFDB144-E94C-4C3A-8C11-FBD6E6673823}" type="presParOf" srcId="{96A0D9B0-EFA6-42E2-8BE7-B9B1C9050894}" destId="{0ECD002B-CE1A-4DD6-A152-8DF1AAF0799D}" srcOrd="1" destOrd="0" presId="urn:microsoft.com/office/officeart/2009/3/layout/HorizontalOrganizationChart"/>
    <dgm:cxn modelId="{BABC8A65-BF07-4786-8E02-F849BFA0039E}" type="presParOf" srcId="{96A0D9B0-EFA6-42E2-8BE7-B9B1C9050894}" destId="{793CE264-BE17-4810-AE21-74EF5098AA8B}" srcOrd="2" destOrd="0" presId="urn:microsoft.com/office/officeart/2009/3/layout/HorizontalOrganizationChart"/>
    <dgm:cxn modelId="{D29568CC-DC08-48F2-BA5F-EDA6FFB4E3BC}" type="presParOf" srcId="{6338ADFA-B6EC-40EB-A031-B682AC7CF468}" destId="{69B673ED-441E-4E32-805A-8031E2FEA1DE}" srcOrd="2" destOrd="0" presId="urn:microsoft.com/office/officeart/2009/3/layout/HorizontalOrganizationChart"/>
  </dgm:cxnLst>
  <dgm:bg/>
  <dgm:whole/>
  <dgm:extLst>
    <a:ext uri="http://schemas.microsoft.com/office/drawing/2008/diagram">
      <dsp:dataModelExt xmlns:dsp="http://schemas.microsoft.com/office/drawing/2008/diagram" xmlns="" relId="rId1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28B6F6-AF17-455F-B16A-D51D84DEAEC2}">
      <dsp:nvSpPr>
        <dsp:cNvPr id="0" name=""/>
        <dsp:cNvSpPr/>
      </dsp:nvSpPr>
      <dsp:spPr>
        <a:xfrm>
          <a:off x="1659080" y="3567426"/>
          <a:ext cx="289816" cy="2665284"/>
        </a:xfrm>
        <a:custGeom>
          <a:avLst/>
          <a:gdLst/>
          <a:ahLst/>
          <a:cxnLst/>
          <a:rect l="0" t="0" r="0" b="0"/>
          <a:pathLst>
            <a:path>
              <a:moveTo>
                <a:pt x="0" y="0"/>
              </a:moveTo>
              <a:lnTo>
                <a:pt x="134941" y="0"/>
              </a:lnTo>
              <a:lnTo>
                <a:pt x="134941" y="2665284"/>
              </a:lnTo>
              <a:lnTo>
                <a:pt x="289816" y="2665284"/>
              </a:lnTo>
            </a:path>
          </a:pathLst>
        </a:custGeom>
        <a:noFill/>
        <a:ln w="285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E4260C-D79F-4FF9-94A0-578103BCE623}">
      <dsp:nvSpPr>
        <dsp:cNvPr id="0" name=""/>
        <dsp:cNvSpPr/>
      </dsp:nvSpPr>
      <dsp:spPr>
        <a:xfrm>
          <a:off x="3517571" y="4899345"/>
          <a:ext cx="309748" cy="1331918"/>
        </a:xfrm>
        <a:custGeom>
          <a:avLst/>
          <a:gdLst/>
          <a:ahLst/>
          <a:cxnLst/>
          <a:rect l="0" t="0" r="0" b="0"/>
          <a:pathLst>
            <a:path>
              <a:moveTo>
                <a:pt x="0" y="0"/>
              </a:moveTo>
              <a:lnTo>
                <a:pt x="154874" y="0"/>
              </a:lnTo>
              <a:lnTo>
                <a:pt x="154874" y="1331918"/>
              </a:lnTo>
              <a:lnTo>
                <a:pt x="309748" y="1331918"/>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34218-7C1D-4258-B1C2-B43F4F8F496E}">
      <dsp:nvSpPr>
        <dsp:cNvPr id="0" name=""/>
        <dsp:cNvSpPr/>
      </dsp:nvSpPr>
      <dsp:spPr>
        <a:xfrm>
          <a:off x="3517571" y="4899345"/>
          <a:ext cx="309748" cy="665959"/>
        </a:xfrm>
        <a:custGeom>
          <a:avLst/>
          <a:gdLst/>
          <a:ahLst/>
          <a:cxnLst/>
          <a:rect l="0" t="0" r="0" b="0"/>
          <a:pathLst>
            <a:path>
              <a:moveTo>
                <a:pt x="0" y="0"/>
              </a:moveTo>
              <a:lnTo>
                <a:pt x="154874" y="0"/>
              </a:lnTo>
              <a:lnTo>
                <a:pt x="154874" y="665959"/>
              </a:lnTo>
              <a:lnTo>
                <a:pt x="309748" y="665959"/>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FCD3F-9D3E-4B05-A4D7-1EE812B756FC}">
      <dsp:nvSpPr>
        <dsp:cNvPr id="0" name=""/>
        <dsp:cNvSpPr/>
      </dsp:nvSpPr>
      <dsp:spPr>
        <a:xfrm>
          <a:off x="3517571" y="4853625"/>
          <a:ext cx="309748" cy="91440"/>
        </a:xfrm>
        <a:custGeom>
          <a:avLst/>
          <a:gdLst/>
          <a:ahLst/>
          <a:cxnLst/>
          <a:rect l="0" t="0" r="0" b="0"/>
          <a:pathLst>
            <a:path>
              <a:moveTo>
                <a:pt x="0" y="45720"/>
              </a:moveTo>
              <a:lnTo>
                <a:pt x="309748" y="4572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D7FC93-C326-4865-8636-004A4301D311}">
      <dsp:nvSpPr>
        <dsp:cNvPr id="0" name=""/>
        <dsp:cNvSpPr/>
      </dsp:nvSpPr>
      <dsp:spPr>
        <a:xfrm>
          <a:off x="3517571" y="4233386"/>
          <a:ext cx="309748" cy="665959"/>
        </a:xfrm>
        <a:custGeom>
          <a:avLst/>
          <a:gdLst/>
          <a:ahLst/>
          <a:cxnLst/>
          <a:rect l="0" t="0" r="0" b="0"/>
          <a:pathLst>
            <a:path>
              <a:moveTo>
                <a:pt x="0" y="665959"/>
              </a:moveTo>
              <a:lnTo>
                <a:pt x="154874" y="665959"/>
              </a:lnTo>
              <a:lnTo>
                <a:pt x="154874" y="0"/>
              </a:lnTo>
              <a:lnTo>
                <a:pt x="309748" y="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1F90C2-1454-4DD6-B121-7D2B06B6391A}">
      <dsp:nvSpPr>
        <dsp:cNvPr id="0" name=""/>
        <dsp:cNvSpPr/>
      </dsp:nvSpPr>
      <dsp:spPr>
        <a:xfrm>
          <a:off x="3517571" y="3567426"/>
          <a:ext cx="309748" cy="1331918"/>
        </a:xfrm>
        <a:custGeom>
          <a:avLst/>
          <a:gdLst/>
          <a:ahLst/>
          <a:cxnLst/>
          <a:rect l="0" t="0" r="0" b="0"/>
          <a:pathLst>
            <a:path>
              <a:moveTo>
                <a:pt x="0" y="1331918"/>
              </a:moveTo>
              <a:lnTo>
                <a:pt x="154874" y="1331918"/>
              </a:lnTo>
              <a:lnTo>
                <a:pt x="154874" y="0"/>
              </a:lnTo>
              <a:lnTo>
                <a:pt x="309748" y="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311508-F040-4488-94D5-E459838DC6A5}">
      <dsp:nvSpPr>
        <dsp:cNvPr id="0" name=""/>
        <dsp:cNvSpPr/>
      </dsp:nvSpPr>
      <dsp:spPr>
        <a:xfrm>
          <a:off x="1659080" y="3567426"/>
          <a:ext cx="309748" cy="1331918"/>
        </a:xfrm>
        <a:custGeom>
          <a:avLst/>
          <a:gdLst/>
          <a:ahLst/>
          <a:cxnLst/>
          <a:rect l="0" t="0" r="0" b="0"/>
          <a:pathLst>
            <a:path>
              <a:moveTo>
                <a:pt x="0" y="0"/>
              </a:moveTo>
              <a:lnTo>
                <a:pt x="154874" y="0"/>
              </a:lnTo>
              <a:lnTo>
                <a:pt x="154874" y="1331918"/>
              </a:lnTo>
              <a:lnTo>
                <a:pt x="309748" y="1331918"/>
              </a:lnTo>
            </a:path>
          </a:pathLst>
        </a:custGeom>
        <a:noFill/>
        <a:ln w="285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DE66E-599F-428D-989C-5C8154CADB44}">
      <dsp:nvSpPr>
        <dsp:cNvPr id="0" name=""/>
        <dsp:cNvSpPr/>
      </dsp:nvSpPr>
      <dsp:spPr>
        <a:xfrm>
          <a:off x="3517571" y="1569548"/>
          <a:ext cx="309748" cy="1331918"/>
        </a:xfrm>
        <a:custGeom>
          <a:avLst/>
          <a:gdLst/>
          <a:ahLst/>
          <a:cxnLst/>
          <a:rect l="0" t="0" r="0" b="0"/>
          <a:pathLst>
            <a:path>
              <a:moveTo>
                <a:pt x="0" y="0"/>
              </a:moveTo>
              <a:lnTo>
                <a:pt x="154874" y="0"/>
              </a:lnTo>
              <a:lnTo>
                <a:pt x="154874" y="1331918"/>
              </a:lnTo>
              <a:lnTo>
                <a:pt x="309748" y="1331918"/>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BB924D-0E24-4FA3-BB3A-E9F45BFF70D8}">
      <dsp:nvSpPr>
        <dsp:cNvPr id="0" name=""/>
        <dsp:cNvSpPr/>
      </dsp:nvSpPr>
      <dsp:spPr>
        <a:xfrm>
          <a:off x="3517571" y="1569548"/>
          <a:ext cx="309748" cy="665959"/>
        </a:xfrm>
        <a:custGeom>
          <a:avLst/>
          <a:gdLst/>
          <a:ahLst/>
          <a:cxnLst/>
          <a:rect l="0" t="0" r="0" b="0"/>
          <a:pathLst>
            <a:path>
              <a:moveTo>
                <a:pt x="0" y="0"/>
              </a:moveTo>
              <a:lnTo>
                <a:pt x="154874" y="0"/>
              </a:lnTo>
              <a:lnTo>
                <a:pt x="154874" y="665959"/>
              </a:lnTo>
              <a:lnTo>
                <a:pt x="309748" y="665959"/>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610EB4-7416-45B0-9C93-39454F7010D7}">
      <dsp:nvSpPr>
        <dsp:cNvPr id="0" name=""/>
        <dsp:cNvSpPr/>
      </dsp:nvSpPr>
      <dsp:spPr>
        <a:xfrm>
          <a:off x="3517571" y="1523828"/>
          <a:ext cx="309748" cy="91440"/>
        </a:xfrm>
        <a:custGeom>
          <a:avLst/>
          <a:gdLst/>
          <a:ahLst/>
          <a:cxnLst/>
          <a:rect l="0" t="0" r="0" b="0"/>
          <a:pathLst>
            <a:path>
              <a:moveTo>
                <a:pt x="0" y="45720"/>
              </a:moveTo>
              <a:lnTo>
                <a:pt x="309748" y="4572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9472D-87A6-409A-9837-D86BD6EF14FD}">
      <dsp:nvSpPr>
        <dsp:cNvPr id="0" name=""/>
        <dsp:cNvSpPr/>
      </dsp:nvSpPr>
      <dsp:spPr>
        <a:xfrm>
          <a:off x="3517571" y="903589"/>
          <a:ext cx="309748" cy="665959"/>
        </a:xfrm>
        <a:custGeom>
          <a:avLst/>
          <a:gdLst/>
          <a:ahLst/>
          <a:cxnLst/>
          <a:rect l="0" t="0" r="0" b="0"/>
          <a:pathLst>
            <a:path>
              <a:moveTo>
                <a:pt x="0" y="665959"/>
              </a:moveTo>
              <a:lnTo>
                <a:pt x="154874" y="665959"/>
              </a:lnTo>
              <a:lnTo>
                <a:pt x="154874" y="0"/>
              </a:lnTo>
              <a:lnTo>
                <a:pt x="309748" y="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4ACAE0-D4A0-4CF4-A5FD-A707AA14796C}">
      <dsp:nvSpPr>
        <dsp:cNvPr id="0" name=""/>
        <dsp:cNvSpPr/>
      </dsp:nvSpPr>
      <dsp:spPr>
        <a:xfrm>
          <a:off x="3517571" y="237629"/>
          <a:ext cx="309748" cy="1331918"/>
        </a:xfrm>
        <a:custGeom>
          <a:avLst/>
          <a:gdLst/>
          <a:ahLst/>
          <a:cxnLst/>
          <a:rect l="0" t="0" r="0" b="0"/>
          <a:pathLst>
            <a:path>
              <a:moveTo>
                <a:pt x="0" y="1331918"/>
              </a:moveTo>
              <a:lnTo>
                <a:pt x="154874" y="1331918"/>
              </a:lnTo>
              <a:lnTo>
                <a:pt x="154874" y="0"/>
              </a:lnTo>
              <a:lnTo>
                <a:pt x="309748" y="0"/>
              </a:lnTo>
            </a:path>
          </a:pathLst>
        </a:custGeom>
        <a:noFill/>
        <a:ln w="2857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686E10-8C73-4D6F-B0FF-8CECB040BDD5}">
      <dsp:nvSpPr>
        <dsp:cNvPr id="0" name=""/>
        <dsp:cNvSpPr/>
      </dsp:nvSpPr>
      <dsp:spPr>
        <a:xfrm>
          <a:off x="1659080" y="1569548"/>
          <a:ext cx="309748" cy="1997878"/>
        </a:xfrm>
        <a:custGeom>
          <a:avLst/>
          <a:gdLst/>
          <a:ahLst/>
          <a:cxnLst/>
          <a:rect l="0" t="0" r="0" b="0"/>
          <a:pathLst>
            <a:path>
              <a:moveTo>
                <a:pt x="0" y="1997878"/>
              </a:moveTo>
              <a:lnTo>
                <a:pt x="154874" y="1997878"/>
              </a:lnTo>
              <a:lnTo>
                <a:pt x="154874" y="0"/>
              </a:lnTo>
              <a:lnTo>
                <a:pt x="309748" y="0"/>
              </a:lnTo>
            </a:path>
          </a:pathLst>
        </a:custGeom>
        <a:noFill/>
        <a:ln w="285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B4E2B4-60DD-452D-BE30-6F0B1BD1BF92}">
      <dsp:nvSpPr>
        <dsp:cNvPr id="0" name=""/>
        <dsp:cNvSpPr/>
      </dsp:nvSpPr>
      <dsp:spPr>
        <a:xfrm>
          <a:off x="110337" y="3331243"/>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a:t>
          </a:r>
        </a:p>
      </dsp:txBody>
      <dsp:txXfrm>
        <a:off x="110337" y="3331243"/>
        <a:ext cx="1548742" cy="472366"/>
      </dsp:txXfrm>
    </dsp:sp>
    <dsp:sp modelId="{4FE8FC3F-D230-4E11-9187-48841F985BB7}">
      <dsp:nvSpPr>
        <dsp:cNvPr id="0" name=""/>
        <dsp:cNvSpPr/>
      </dsp:nvSpPr>
      <dsp:spPr>
        <a:xfrm>
          <a:off x="1968828" y="1333365"/>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a:t>
          </a:r>
        </a:p>
      </dsp:txBody>
      <dsp:txXfrm>
        <a:off x="1968828" y="1333365"/>
        <a:ext cx="1548742" cy="472366"/>
      </dsp:txXfrm>
    </dsp:sp>
    <dsp:sp modelId="{5A357D7F-166C-4DDE-8800-ED0FA0EEA4CA}">
      <dsp:nvSpPr>
        <dsp:cNvPr id="0" name=""/>
        <dsp:cNvSpPr/>
      </dsp:nvSpPr>
      <dsp:spPr>
        <a:xfrm>
          <a:off x="3827319" y="1446"/>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MAJ_referentiel_ajout_continents...</a:t>
          </a:r>
        </a:p>
      </dsp:txBody>
      <dsp:txXfrm>
        <a:off x="3827319" y="1446"/>
        <a:ext cx="1548742" cy="472366"/>
      </dsp:txXfrm>
    </dsp:sp>
    <dsp:sp modelId="{0BD65624-C4EB-4FE6-BAC9-6DD122311CD0}">
      <dsp:nvSpPr>
        <dsp:cNvPr id="0" name=""/>
        <dsp:cNvSpPr/>
      </dsp:nvSpPr>
      <dsp:spPr>
        <a:xfrm>
          <a:off x="3827319" y="667406"/>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MAJ_referentiel_ajout_pays</a:t>
          </a:r>
        </a:p>
      </dsp:txBody>
      <dsp:txXfrm>
        <a:off x="3827319" y="667406"/>
        <a:ext cx="1548742" cy="472366"/>
      </dsp:txXfrm>
    </dsp:sp>
    <dsp:sp modelId="{878EA941-FDD2-40A5-9FE0-1EA6EF7E8349}">
      <dsp:nvSpPr>
        <dsp:cNvPr id="0" name=""/>
        <dsp:cNvSpPr/>
      </dsp:nvSpPr>
      <dsp:spPr>
        <a:xfrm>
          <a:off x="3827319" y="1333365"/>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MAJ_referentiel_ajout_regions</a:t>
          </a:r>
        </a:p>
      </dsp:txBody>
      <dsp:txXfrm>
        <a:off x="3827319" y="1333365"/>
        <a:ext cx="1548742" cy="472366"/>
      </dsp:txXfrm>
    </dsp:sp>
    <dsp:sp modelId="{9846997E-6A7F-4036-A17D-D4F57C6501BA}">
      <dsp:nvSpPr>
        <dsp:cNvPr id="0" name=""/>
        <dsp:cNvSpPr/>
      </dsp:nvSpPr>
      <dsp:spPr>
        <a:xfrm>
          <a:off x="3827319" y="1999324"/>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MAJ_referentiel_ajout_villes</a:t>
          </a:r>
        </a:p>
      </dsp:txBody>
      <dsp:txXfrm>
        <a:off x="3827319" y="1999324"/>
        <a:ext cx="1548742" cy="472366"/>
      </dsp:txXfrm>
    </dsp:sp>
    <dsp:sp modelId="{C815D660-FBD8-4496-86C9-2AEA77077A15}">
      <dsp:nvSpPr>
        <dsp:cNvPr id="0" name=""/>
        <dsp:cNvSpPr/>
      </dsp:nvSpPr>
      <dsp:spPr>
        <a:xfrm>
          <a:off x="3827319" y="2665284"/>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MAJ_referentiel_ajout_magasins</a:t>
          </a:r>
        </a:p>
      </dsp:txBody>
      <dsp:txXfrm>
        <a:off x="3827319" y="2665284"/>
        <a:ext cx="1548742" cy="472366"/>
      </dsp:txXfrm>
    </dsp:sp>
    <dsp:sp modelId="{13D6382A-9037-4406-BDCC-216703BAF96D}">
      <dsp:nvSpPr>
        <dsp:cNvPr id="0" name=""/>
        <dsp:cNvSpPr/>
      </dsp:nvSpPr>
      <dsp:spPr>
        <a:xfrm>
          <a:off x="1968828" y="4663162"/>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a:t>
          </a:r>
        </a:p>
      </dsp:txBody>
      <dsp:txXfrm>
        <a:off x="1968828" y="4663162"/>
        <a:ext cx="1548742" cy="472366"/>
      </dsp:txXfrm>
    </dsp:sp>
    <dsp:sp modelId="{3EB9D6CA-2E9D-4B41-B246-EDF22D55E2DE}">
      <dsp:nvSpPr>
        <dsp:cNvPr id="0" name=""/>
        <dsp:cNvSpPr/>
      </dsp:nvSpPr>
      <dsp:spPr>
        <a:xfrm>
          <a:off x="3827319" y="3331243"/>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MAJ_referentiel_maj_continents...</a:t>
          </a:r>
        </a:p>
      </dsp:txBody>
      <dsp:txXfrm>
        <a:off x="3827319" y="3331243"/>
        <a:ext cx="1548742" cy="472366"/>
      </dsp:txXfrm>
    </dsp:sp>
    <dsp:sp modelId="{A6AF718B-E285-4265-B71C-CB3F52F2AAE6}">
      <dsp:nvSpPr>
        <dsp:cNvPr id="0" name=""/>
        <dsp:cNvSpPr/>
      </dsp:nvSpPr>
      <dsp:spPr>
        <a:xfrm>
          <a:off x="3827319" y="3997202"/>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MAJ_referentiel_maj_pays</a:t>
          </a:r>
        </a:p>
      </dsp:txBody>
      <dsp:txXfrm>
        <a:off x="3827319" y="3997202"/>
        <a:ext cx="1548742" cy="472366"/>
      </dsp:txXfrm>
    </dsp:sp>
    <dsp:sp modelId="{B7E7044B-4A1D-4E70-B320-D299BB186FDD}">
      <dsp:nvSpPr>
        <dsp:cNvPr id="0" name=""/>
        <dsp:cNvSpPr/>
      </dsp:nvSpPr>
      <dsp:spPr>
        <a:xfrm>
          <a:off x="3827319" y="4663162"/>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MAJ_referentiel_maj_regions</a:t>
          </a:r>
        </a:p>
      </dsp:txBody>
      <dsp:txXfrm>
        <a:off x="3827319" y="4663162"/>
        <a:ext cx="1548742" cy="472366"/>
      </dsp:txXfrm>
    </dsp:sp>
    <dsp:sp modelId="{30904A9A-36DC-4764-AB12-65F3565ADB79}">
      <dsp:nvSpPr>
        <dsp:cNvPr id="0" name=""/>
        <dsp:cNvSpPr/>
      </dsp:nvSpPr>
      <dsp:spPr>
        <a:xfrm>
          <a:off x="3827319" y="5329121"/>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MAJ_referentiel_maj_villes</a:t>
          </a:r>
        </a:p>
      </dsp:txBody>
      <dsp:txXfrm>
        <a:off x="3827319" y="5329121"/>
        <a:ext cx="1548742" cy="472366"/>
      </dsp:txXfrm>
    </dsp:sp>
    <dsp:sp modelId="{A035BF05-2590-4FDE-95F3-DEEB6EBC9069}">
      <dsp:nvSpPr>
        <dsp:cNvPr id="0" name=""/>
        <dsp:cNvSpPr/>
      </dsp:nvSpPr>
      <dsp:spPr>
        <a:xfrm>
          <a:off x="3827319" y="5995080"/>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MAJ_referentiel_maj_magasins</a:t>
          </a:r>
        </a:p>
      </dsp:txBody>
      <dsp:txXfrm>
        <a:off x="3827319" y="5995080"/>
        <a:ext cx="1548742" cy="472366"/>
      </dsp:txXfrm>
    </dsp:sp>
    <dsp:sp modelId="{DA67408E-733B-452C-8096-9174D2DFD3AA}">
      <dsp:nvSpPr>
        <dsp:cNvPr id="0" name=""/>
        <dsp:cNvSpPr/>
      </dsp:nvSpPr>
      <dsp:spPr>
        <a:xfrm>
          <a:off x="1948896" y="5996527"/>
          <a:ext cx="1548742" cy="472366"/>
        </a:xfrm>
        <a:prstGeom prst="rect">
          <a:avLst/>
        </a:prstGeom>
        <a:solidFill>
          <a:schemeClr val="accent1">
            <a:hueOff val="0"/>
            <a:satOff val="0"/>
            <a:lumOff val="0"/>
            <a:alphaOff val="0"/>
          </a:schemeClr>
        </a:solidFill>
        <a:ln w="285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MAJ_referentiel_suppression</a:t>
          </a:r>
        </a:p>
      </dsp:txBody>
      <dsp:txXfrm>
        <a:off x="1948896" y="5996527"/>
        <a:ext cx="1548742" cy="472366"/>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2.xml><?xml version="1.0" encoding="utf-8"?>
<ds:datastoreItem xmlns:ds="http://schemas.openxmlformats.org/officeDocument/2006/customXml" ds:itemID="{B5DAF2DC-34D0-4771-BEA3-C39525127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2</TotalTime>
  <Pages>9</Pages>
  <Words>1095</Words>
  <Characters>6027</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Dossier Architecture</vt:lpstr>
    </vt:vector>
  </TitlesOfParts>
  <Company>Hewlett-Packard</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ETL - Talend</dc:title>
  <dc:subject>Projet Darties – Groupe2</dc:subject>
  <dc:creator>Valentin BERNARD, Romain GIRARD, Sylvain LE QUANG</dc:creator>
  <cp:lastModifiedBy>Borower</cp:lastModifiedBy>
  <cp:revision>3</cp:revision>
  <dcterms:created xsi:type="dcterms:W3CDTF">2011-02-28T15:49:00Z</dcterms:created>
  <dcterms:modified xsi:type="dcterms:W3CDTF">2011-02-28T16:00:00Z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
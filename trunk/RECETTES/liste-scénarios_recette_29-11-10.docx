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23A82C5E" wp14:editId="05BAD19E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B08481A" wp14:editId="37C3060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F53D4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556A50C" wp14:editId="1806BDCA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05395C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    <v:textbox>
                      <w:txbxContent>
                        <w:p w:rsidR="00794BC6" w:rsidRDefault="0005395C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CA383E" wp14:editId="1BDC813C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3216275</wp:posOffset>
                    </wp:positionV>
                    <wp:extent cx="6016625" cy="88646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05395C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2F0">
                                      <w:rPr>
                                        <w:sz w:val="56"/>
                                      </w:rPr>
                                      <w:t xml:space="preserve">Liste </w:t>
                                    </w:r>
                                    <w:r w:rsidR="002215CE">
                                      <w:rPr>
                                        <w:sz w:val="56"/>
                                      </w:rPr>
                                      <w:t>Scénarios Recette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7" type="#_x0000_t202" style="position:absolute;margin-left:11.25pt;margin-top:253.25pt;width:473.75pt;height:69.8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    <v:textbox>
                      <w:txbxContent>
                        <w:p w:rsidR="00794BC6" w:rsidRDefault="0005395C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62F0">
                                <w:rPr>
                                  <w:sz w:val="56"/>
                                </w:rPr>
                                <w:t xml:space="preserve">Liste </w:t>
                              </w:r>
                              <w:r w:rsidR="002215CE">
                                <w:rPr>
                                  <w:sz w:val="56"/>
                                </w:rPr>
                                <w:t>Scénarios Recette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5ABAE98" wp14:editId="3655F09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9FC6006" wp14:editId="01FC87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FE1FC09" wp14:editId="2B8ECBC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02C47FE" wp14:editId="5DD2A5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r w:rsidR="002215CE">
                                  <w:rPr>
                                    <w:b/>
                                  </w:rPr>
                                  <w:t xml:space="preserve">Florent </w:t>
                                </w:r>
                                <w:proofErr w:type="spellStart"/>
                                <w:r w:rsidR="002215CE">
                                  <w:rPr>
                                    <w:b/>
                                  </w:rPr>
                                  <w:t>Grigis</w:t>
                                </w:r>
                                <w:proofErr w:type="spellEnd"/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82377E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r w:rsidR="002215CE">
                            <w:rPr>
                              <w:b/>
                            </w:rPr>
                            <w:t xml:space="preserve">Florent </w:t>
                          </w:r>
                          <w:proofErr w:type="spellStart"/>
                          <w:r w:rsidR="002215CE">
                            <w:rPr>
                              <w:b/>
                            </w:rPr>
                            <w:t>Grigis</w:t>
                          </w:r>
                          <w:proofErr w:type="spellEnd"/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82377E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F862F0">
          <w:pPr>
            <w:pStyle w:val="Titre"/>
          </w:pPr>
          <w:r>
            <w:t>Liste Scénarios Recette</w:t>
          </w:r>
        </w:p>
      </w:sdtContent>
    </w:sdt>
    <w:p w:rsidR="00794BC6" w:rsidRDefault="0005395C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sdt>
      <w:sdtPr>
        <w:id w:val="1353924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3831EB" w:rsidRDefault="003831EB">
          <w:pPr>
            <w:pStyle w:val="En-ttedetabledesmatires"/>
          </w:pPr>
          <w:r>
            <w:t>Contenu</w:t>
          </w:r>
        </w:p>
        <w:p w:rsidR="003831EB" w:rsidRDefault="003831EB">
          <w:pPr>
            <w:pStyle w:val="TM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Pr="005D0130">
            <w:rPr>
              <w:rStyle w:val="Lienhypertexte"/>
              <w:noProof/>
            </w:rPr>
            <w:fldChar w:fldCharType="begin"/>
          </w:r>
          <w:r w:rsidRPr="005D0130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"_Toc280131539"</w:instrText>
          </w:r>
          <w:r w:rsidRPr="005D0130">
            <w:rPr>
              <w:rStyle w:val="Lienhypertexte"/>
              <w:noProof/>
            </w:rPr>
            <w:instrText xml:space="preserve"> </w:instrText>
          </w:r>
          <w:r w:rsidRPr="005D0130">
            <w:rPr>
              <w:rStyle w:val="Lienhypertexte"/>
              <w:noProof/>
            </w:rPr>
          </w:r>
          <w:r w:rsidRPr="005D0130">
            <w:rPr>
              <w:rStyle w:val="Lienhypertexte"/>
              <w:noProof/>
            </w:rPr>
            <w:fldChar w:fldCharType="separate"/>
          </w:r>
          <w:r w:rsidRPr="005D0130">
            <w:rPr>
              <w:rStyle w:val="Lienhypertexte"/>
              <w:noProof/>
            </w:rPr>
            <w:t>II.</w:t>
          </w:r>
          <w:r>
            <w:rPr>
              <w:noProof/>
            </w:rPr>
            <w:tab/>
          </w:r>
          <w:r w:rsidRPr="005D0130">
            <w:rPr>
              <w:rStyle w:val="Lienhypertexte"/>
              <w:noProof/>
            </w:rPr>
            <w:t>Ergonomie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_Toc280131539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5D0130">
            <w:rPr>
              <w:rStyle w:val="Lienhypertexte"/>
              <w:noProof/>
            </w:rPr>
            <w:fldChar w:fldCharType="end"/>
          </w:r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0" w:history="1">
            <w:r w:rsidRPr="005D013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A.1 : Lors de 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1" w:history="1">
            <w:r w:rsidRPr="005D013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A.2 : Profil Responsable Magasin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2" w:history="1">
            <w:r w:rsidRPr="005D013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A.3 : Profil Responsable Régional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3" w:history="1">
            <w:r w:rsidRPr="005D013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A.4 : Profil Directeur Commercial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4" w:history="1">
            <w:r w:rsidRPr="005D0130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A.5 : Profil Chef de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5" w:history="1">
            <w:r w:rsidRPr="005D0130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A.6 :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6" w:history="1">
            <w:r w:rsidRPr="005D0130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7" w:history="1">
            <w:r w:rsidRPr="005D013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B.1 : Lors de 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8" w:history="1">
            <w:r w:rsidRPr="005D013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B.2 : Profil Responsable Magasin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49" w:history="1">
            <w:r w:rsidRPr="005D013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B.3 : Profil Responsable Régional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0" w:history="1">
            <w:r w:rsidRPr="005D013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B.4 : Profil Directeur Commercial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1" w:history="1">
            <w:r w:rsidRPr="005D0130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B.4 : Profil Chef de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2" w:history="1">
            <w:r w:rsidRPr="005D0130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B.5 :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3" w:history="1">
            <w:r w:rsidRPr="005D0130">
              <w:rPr>
                <w:rStyle w:val="Lienhypertexte"/>
                <w:noProof/>
              </w:rPr>
              <w:t>7.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B.6 : 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1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4" w:history="1">
            <w:r w:rsidRPr="005D0130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5" w:history="1">
            <w:r w:rsidRPr="005D013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C.1: Alimentation annuelle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6" w:history="1">
            <w:r w:rsidRPr="005D013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C.2 : Alimentation mensuelle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pPr>
            <w:pStyle w:val="TM2"/>
            <w:tabs>
              <w:tab w:val="left" w:pos="660"/>
              <w:tab w:val="right" w:leader="dot" w:pos="9797"/>
            </w:tabs>
            <w:rPr>
              <w:noProof/>
            </w:rPr>
          </w:pPr>
          <w:hyperlink w:anchor="_Toc280131557" w:history="1">
            <w:r w:rsidRPr="005D013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5D0130">
              <w:rPr>
                <w:rStyle w:val="Lienhypertexte"/>
                <w:noProof/>
              </w:rPr>
              <w:t>C.3 : Alimentation exceptionnelle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EB" w:rsidRDefault="003831EB">
          <w:r>
            <w:rPr>
              <w:b/>
              <w:bCs/>
            </w:rPr>
            <w:fldChar w:fldCharType="end"/>
          </w:r>
        </w:p>
      </w:sdtContent>
    </w:sdt>
    <w:p w:rsidR="003831EB" w:rsidRDefault="003831EB" w:rsidP="003831EB"/>
    <w:p w:rsidR="003831EB" w:rsidRDefault="003831EB" w:rsidP="003831EB"/>
    <w:p w:rsidR="003831EB" w:rsidRDefault="003831EB" w:rsidP="003831EB"/>
    <w:p w:rsidR="003831EB" w:rsidRPr="003831EB" w:rsidRDefault="003831EB" w:rsidP="003831EB"/>
    <w:p w:rsidR="0068089B" w:rsidRDefault="0068089B" w:rsidP="003831EB">
      <w:pPr>
        <w:pStyle w:val="Titre1"/>
      </w:pPr>
      <w:bookmarkStart w:id="1" w:name="_Toc280131539"/>
      <w:r>
        <w:lastRenderedPageBreak/>
        <w:t>Ergonomie</w:t>
      </w:r>
      <w:bookmarkEnd w:id="1"/>
    </w:p>
    <w:p w:rsidR="0068089B" w:rsidRDefault="0068089B" w:rsidP="003831EB">
      <w:pPr>
        <w:pStyle w:val="Titre2"/>
      </w:pPr>
      <w:bookmarkStart w:id="2" w:name="_Toc280131540"/>
      <w:r>
        <w:t>A.1 : Lors de la connexion</w:t>
      </w:r>
      <w:bookmarkEnd w:id="2"/>
    </w:p>
    <w:p w:rsidR="0068089B" w:rsidRDefault="0068089B" w:rsidP="0068089B">
      <w:r>
        <w:t xml:space="preserve">- interface principale </w:t>
      </w:r>
      <w:proofErr w:type="gramStart"/>
      <w:r>
        <w:t>( =</w:t>
      </w:r>
      <w:proofErr w:type="gramEnd"/>
      <w:r>
        <w:t xml:space="preserve"> de connexion)</w:t>
      </w:r>
    </w:p>
    <w:p w:rsidR="0068089B" w:rsidRDefault="0068089B" w:rsidP="0068089B">
      <w:r>
        <w:t>- interface mot de passe oublié (partie 1)</w:t>
      </w:r>
    </w:p>
    <w:p w:rsidR="0068089B" w:rsidRDefault="0068089B" w:rsidP="0068089B">
      <w:r>
        <w:t>- interface mot de passe oublié (partie 2)</w:t>
      </w:r>
    </w:p>
    <w:p w:rsidR="0068089B" w:rsidRDefault="0068089B" w:rsidP="0068089B">
      <w:r>
        <w:t>- interface avertissement mot de passe</w:t>
      </w:r>
    </w:p>
    <w:p w:rsidR="0068089B" w:rsidRDefault="0068089B" w:rsidP="0068089B">
      <w:r>
        <w:t>- interface de changement de mot de passe obligatoire</w:t>
      </w:r>
    </w:p>
    <w:p w:rsidR="0068089B" w:rsidRDefault="0068089B" w:rsidP="0068089B">
      <w:r>
        <w:t>- interface mot de passe oublié</w:t>
      </w:r>
    </w:p>
    <w:p w:rsidR="0068089B" w:rsidRDefault="0068089B" w:rsidP="0068089B">
      <w:r>
        <w:t>- interface de changement de mot de passe</w:t>
      </w:r>
    </w:p>
    <w:p w:rsidR="0068089B" w:rsidRDefault="0068089B" w:rsidP="0068089B"/>
    <w:p w:rsidR="0068089B" w:rsidRDefault="0068089B" w:rsidP="003831EB">
      <w:pPr>
        <w:pStyle w:val="Titre2"/>
      </w:pPr>
      <w:bookmarkStart w:id="3" w:name="_Toc280131541"/>
      <w:r>
        <w:t>A.2 : Profil Responsable Magasin</w:t>
      </w:r>
      <w:bookmarkEnd w:id="3"/>
    </w:p>
    <w:p w:rsidR="0068089B" w:rsidRDefault="0068089B" w:rsidP="0068089B">
      <w:r>
        <w:t>- page d'accueil du responsable magasin</w:t>
      </w:r>
    </w:p>
    <w:p w:rsidR="0068089B" w:rsidRDefault="0068089B" w:rsidP="0068089B">
      <w:r>
        <w:t>- page d'accueil du responsable magasin / onglet palmarès</w:t>
      </w:r>
    </w:p>
    <w:p w:rsidR="0068089B" w:rsidRDefault="0068089B" w:rsidP="0068089B">
      <w:r>
        <w:t>- page d'accueil du responsable magasin / onglet palmarès – mode graphique</w:t>
      </w:r>
    </w:p>
    <w:p w:rsidR="0068089B" w:rsidRDefault="0068089B" w:rsidP="0068089B">
      <w:r>
        <w:t>- page d'accueil du responsable magasin / onglet historique</w:t>
      </w:r>
    </w:p>
    <w:p w:rsidR="0068089B" w:rsidRDefault="0068089B" w:rsidP="0068089B">
      <w:r>
        <w:t>- page d'accueil du responsable magasin / onglet historique – mode graphique</w:t>
      </w:r>
    </w:p>
    <w:p w:rsidR="0068089B" w:rsidRDefault="0068089B" w:rsidP="0068089B">
      <w:r>
        <w:t>- page d'accueil du responsable magasin / onglet détails</w:t>
      </w:r>
    </w:p>
    <w:p w:rsidR="0068089B" w:rsidRDefault="0068089B" w:rsidP="0068089B">
      <w:r>
        <w:t>- page d'accueil du responsable magasin / onglet détails – mode graphique</w:t>
      </w:r>
    </w:p>
    <w:p w:rsidR="0068089B" w:rsidRDefault="0068089B" w:rsidP="0068089B">
      <w:r>
        <w:t>- page d'accueil du responsable magasin / onglet études</w:t>
      </w:r>
    </w:p>
    <w:p w:rsidR="0068089B" w:rsidRDefault="0068089B" w:rsidP="0068089B"/>
    <w:p w:rsidR="0068089B" w:rsidRDefault="0068089B" w:rsidP="003831EB">
      <w:pPr>
        <w:pStyle w:val="Titre2"/>
      </w:pPr>
      <w:bookmarkStart w:id="4" w:name="_Toc280131542"/>
      <w:r>
        <w:t>A.3 : Profil Responsable Régional</w:t>
      </w:r>
      <w:bookmarkEnd w:id="4"/>
    </w:p>
    <w:p w:rsidR="0068089B" w:rsidRDefault="0068089B" w:rsidP="0068089B">
      <w:r>
        <w:t>- page d'accueil du responsable régional</w:t>
      </w:r>
    </w:p>
    <w:p w:rsidR="0068089B" w:rsidRDefault="0068089B" w:rsidP="0068089B">
      <w:r>
        <w:t>- page d'accueil du responsable régional / onglet palmarès</w:t>
      </w:r>
    </w:p>
    <w:p w:rsidR="0068089B" w:rsidRDefault="0068089B" w:rsidP="0068089B">
      <w:r>
        <w:t>- page d'accueil du responsable régional / onglet palmarès – mode graphique</w:t>
      </w:r>
    </w:p>
    <w:p w:rsidR="0068089B" w:rsidRDefault="0068089B" w:rsidP="0068089B">
      <w:r>
        <w:t>- page d'accueil du responsable régional / onglet historique</w:t>
      </w:r>
    </w:p>
    <w:p w:rsidR="0068089B" w:rsidRDefault="0068089B" w:rsidP="0068089B">
      <w:r>
        <w:t>- page d'accueil du responsable régional / onglet historique – mode graphique</w:t>
      </w:r>
    </w:p>
    <w:p w:rsidR="0068089B" w:rsidRDefault="0068089B" w:rsidP="0068089B">
      <w:r>
        <w:t>- page d'accueil du responsable régional / onglet détails</w:t>
      </w:r>
    </w:p>
    <w:p w:rsidR="0068089B" w:rsidRDefault="0068089B" w:rsidP="0068089B">
      <w:r>
        <w:t>- page d'accueil du responsable régional / onglet détails – mode graphique</w:t>
      </w:r>
    </w:p>
    <w:p w:rsidR="0068089B" w:rsidRDefault="0068089B" w:rsidP="0068089B">
      <w:r>
        <w:t>- page d'accueil du responsable régional / onglet études</w:t>
      </w:r>
    </w:p>
    <w:p w:rsidR="0068089B" w:rsidRDefault="0068089B" w:rsidP="003831EB">
      <w:pPr>
        <w:pStyle w:val="Titre2"/>
        <w:numPr>
          <w:ilvl w:val="0"/>
          <w:numId w:val="0"/>
        </w:numPr>
        <w:ind w:left="1440"/>
      </w:pPr>
    </w:p>
    <w:p w:rsidR="0068089B" w:rsidRDefault="0068089B" w:rsidP="003831EB">
      <w:pPr>
        <w:pStyle w:val="Titre2"/>
      </w:pPr>
      <w:bookmarkStart w:id="5" w:name="_Toc280131543"/>
      <w:r>
        <w:t>A.4 : Profil Directeur Commercial</w:t>
      </w:r>
      <w:bookmarkEnd w:id="5"/>
    </w:p>
    <w:p w:rsidR="0068089B" w:rsidRDefault="0068089B" w:rsidP="0068089B">
      <w:r>
        <w:t>- page d'accueil du directeur commercial</w:t>
      </w:r>
    </w:p>
    <w:p w:rsidR="0068089B" w:rsidRDefault="0068089B" w:rsidP="0068089B">
      <w:r>
        <w:t>- page d'accueil du directeur commercial / onglet palmarès</w:t>
      </w:r>
    </w:p>
    <w:p w:rsidR="0068089B" w:rsidRDefault="0068089B" w:rsidP="0068089B">
      <w:r>
        <w:t>- page d'accueil du directeur commercial / onglet palmarès – mode graphique</w:t>
      </w:r>
    </w:p>
    <w:p w:rsidR="0068089B" w:rsidRDefault="0068089B" w:rsidP="0068089B">
      <w:r>
        <w:t>- page d'accueil du directeur commercial / onglet historique</w:t>
      </w:r>
    </w:p>
    <w:p w:rsidR="0068089B" w:rsidRDefault="0068089B" w:rsidP="0068089B">
      <w:r>
        <w:t>- page d'accueil du directeur commercial / onglet historique – mode graphique</w:t>
      </w:r>
    </w:p>
    <w:p w:rsidR="0068089B" w:rsidRDefault="0068089B" w:rsidP="0068089B">
      <w:r>
        <w:t>- page d'accueil du directeur commercial / onglet détails</w:t>
      </w:r>
    </w:p>
    <w:p w:rsidR="0068089B" w:rsidRDefault="0068089B" w:rsidP="0068089B">
      <w:r>
        <w:t>- page d'accueil du directeur commercial / onglet détails – mode graphique</w:t>
      </w:r>
    </w:p>
    <w:p w:rsidR="0068089B" w:rsidRDefault="0068089B" w:rsidP="0068089B">
      <w:r>
        <w:t>- page d'accueil du directeur commercial / onglet études</w:t>
      </w:r>
    </w:p>
    <w:p w:rsidR="0068089B" w:rsidRDefault="0068089B" w:rsidP="0068089B"/>
    <w:p w:rsidR="0068089B" w:rsidRDefault="0068089B" w:rsidP="0068089B"/>
    <w:p w:rsidR="0068089B" w:rsidRDefault="0068089B" w:rsidP="003831EB">
      <w:pPr>
        <w:pStyle w:val="Titre2"/>
      </w:pPr>
      <w:bookmarkStart w:id="6" w:name="_Toc280131544"/>
      <w:r>
        <w:t>A.5 : Profil Chef de produit</w:t>
      </w:r>
      <w:bookmarkEnd w:id="6"/>
    </w:p>
    <w:p w:rsidR="0068089B" w:rsidRDefault="0068089B" w:rsidP="0068089B">
      <w:r>
        <w:t>- page d'accueil du chef de produit</w:t>
      </w:r>
    </w:p>
    <w:p w:rsidR="0068089B" w:rsidRDefault="0068089B" w:rsidP="0068089B">
      <w:r>
        <w:t>- page d'accueil du chef de produit – nouvelle étude</w:t>
      </w:r>
    </w:p>
    <w:p w:rsidR="0068089B" w:rsidRDefault="0068089B" w:rsidP="0068089B">
      <w:r>
        <w:t>- page d'accueil du chef de produit – étude en cours de rédaction</w:t>
      </w:r>
    </w:p>
    <w:p w:rsidR="0068089B" w:rsidRDefault="0068089B" w:rsidP="0068089B">
      <w:r>
        <w:t>- page d'accueil du chef de produit – exportation de données</w:t>
      </w:r>
    </w:p>
    <w:p w:rsidR="0068089B" w:rsidRDefault="0068089B" w:rsidP="0068089B">
      <w:r>
        <w:t>- page d'accueil du chef de produit – importation de données</w:t>
      </w:r>
    </w:p>
    <w:p w:rsidR="0068089B" w:rsidRDefault="0068089B" w:rsidP="0068089B"/>
    <w:p w:rsidR="0068089B" w:rsidRDefault="0068089B" w:rsidP="003831EB">
      <w:pPr>
        <w:pStyle w:val="Titre2"/>
      </w:pPr>
      <w:bookmarkStart w:id="7" w:name="_Toc280131545"/>
      <w:r>
        <w:t>A.6 : Aide</w:t>
      </w:r>
      <w:bookmarkEnd w:id="7"/>
    </w:p>
    <w:p w:rsidR="0068089B" w:rsidRDefault="0068089B" w:rsidP="0068089B">
      <w:r>
        <w:t>- page d'accueil de l'aide</w:t>
      </w:r>
    </w:p>
    <w:p w:rsidR="0068089B" w:rsidRDefault="0068089B" w:rsidP="0068089B">
      <w:r>
        <w:t>- page d'accueil de l'aide – sommaire</w:t>
      </w:r>
    </w:p>
    <w:p w:rsidR="0068089B" w:rsidRDefault="0068089B" w:rsidP="0068089B">
      <w:r>
        <w:t>- page d'accueil de l'aide – fonction rechercher</w:t>
      </w:r>
    </w:p>
    <w:p w:rsidR="0068089B" w:rsidRDefault="0068089B" w:rsidP="0068089B">
      <w:r>
        <w:t>- page d'accueil de l'aide - index</w:t>
      </w:r>
    </w:p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>
      <w:r>
        <w:t> </w:t>
      </w:r>
    </w:p>
    <w:p w:rsidR="0068089B" w:rsidRDefault="0068089B" w:rsidP="003831EB">
      <w:pPr>
        <w:pStyle w:val="Titre1"/>
      </w:pPr>
      <w:bookmarkStart w:id="8" w:name="_Toc280131546"/>
      <w:r>
        <w:t>Navigation</w:t>
      </w:r>
      <w:bookmarkEnd w:id="8"/>
    </w:p>
    <w:p w:rsidR="0068089B" w:rsidRDefault="0068089B" w:rsidP="003831EB">
      <w:pPr>
        <w:pStyle w:val="Titre2"/>
        <w:numPr>
          <w:ilvl w:val="0"/>
          <w:numId w:val="7"/>
        </w:numPr>
      </w:pPr>
      <w:bookmarkStart w:id="9" w:name="_Toc280131547"/>
      <w:r>
        <w:t>B.1 : Lors de la connexion</w:t>
      </w:r>
      <w:bookmarkEnd w:id="9"/>
    </w:p>
    <w:p w:rsidR="0068089B" w:rsidRDefault="0068089B" w:rsidP="0068089B">
      <w:r>
        <w:t>- affichage de l'interface de connexion au lancement du programme</w:t>
      </w:r>
    </w:p>
    <w:p w:rsidR="0068089B" w:rsidRDefault="0068089B" w:rsidP="0068089B">
      <w:r>
        <w:t>- affichage de l'interface de connexion après identifiant ou mot de passe incorrect</w:t>
      </w:r>
    </w:p>
    <w:p w:rsidR="0068089B" w:rsidRDefault="0068089B" w:rsidP="0068089B">
      <w:r>
        <w:t>- affichage de l'interface d'avertissement mot de passe</w:t>
      </w:r>
    </w:p>
    <w:p w:rsidR="0068089B" w:rsidRDefault="0068089B" w:rsidP="0068089B">
      <w:r>
        <w:t>- changement de mot de passe obligatoire</w:t>
      </w:r>
    </w:p>
    <w:p w:rsidR="0068089B" w:rsidRDefault="0068089B" w:rsidP="0068089B">
      <w:r>
        <w:t>- mot de passe oublié</w:t>
      </w:r>
    </w:p>
    <w:p w:rsidR="0068089B" w:rsidRDefault="0068089B" w:rsidP="0068089B">
      <w:r>
        <w:t>- changement de mot de passe</w:t>
      </w:r>
    </w:p>
    <w:p w:rsidR="0068089B" w:rsidRDefault="0068089B" w:rsidP="0068089B">
      <w:r>
        <w:t>- sortie de l'application</w:t>
      </w:r>
    </w:p>
    <w:p w:rsidR="0068089B" w:rsidRDefault="0068089B" w:rsidP="0068089B"/>
    <w:p w:rsidR="0068089B" w:rsidRDefault="0068089B" w:rsidP="003831EB">
      <w:pPr>
        <w:pStyle w:val="Titre2"/>
      </w:pPr>
      <w:bookmarkStart w:id="10" w:name="_Toc280131548"/>
      <w:r>
        <w:t>B.2 : Profil Responsable Magasin</w:t>
      </w:r>
      <w:bookmarkEnd w:id="10"/>
    </w:p>
    <w:p w:rsidR="0068089B" w:rsidRDefault="0068089B" w:rsidP="0068089B">
      <w:r>
        <w:t>- affichage de la page d'accueil du responsable magasin</w:t>
      </w:r>
    </w:p>
    <w:p w:rsidR="0068089B" w:rsidRDefault="0068089B" w:rsidP="0068089B">
      <w:r>
        <w:t>- affichage du palmarès (filtres par défaut, avec différents filtres)</w:t>
      </w:r>
    </w:p>
    <w:p w:rsidR="0068089B" w:rsidRDefault="0068089B" w:rsidP="0068089B">
      <w:r>
        <w:t>- affichage du palmarès – graphique</w:t>
      </w:r>
    </w:p>
    <w:p w:rsidR="0068089B" w:rsidRDefault="0068089B" w:rsidP="0068089B">
      <w:r>
        <w:t>- affichage de l'historique (filtres par défaut, avec différents filtres)</w:t>
      </w:r>
    </w:p>
    <w:p w:rsidR="0068089B" w:rsidRDefault="0068089B" w:rsidP="0068089B">
      <w:r>
        <w:t>- affichage de l'historique – graphique</w:t>
      </w:r>
    </w:p>
    <w:p w:rsidR="0068089B" w:rsidRDefault="0068089B" w:rsidP="0068089B">
      <w:r>
        <w:t xml:space="preserve">- affichage des détails (filtres par </w:t>
      </w:r>
      <w:proofErr w:type="gramStart"/>
      <w:r>
        <w:t>défaut ,</w:t>
      </w:r>
      <w:proofErr w:type="gramEnd"/>
      <w:r>
        <w:t xml:space="preserve"> avec différents filtres)</w:t>
      </w:r>
    </w:p>
    <w:p w:rsidR="0068089B" w:rsidRDefault="0068089B" w:rsidP="0068089B">
      <w:r>
        <w:t>- affichage des détails – graphique</w:t>
      </w:r>
    </w:p>
    <w:p w:rsidR="0068089B" w:rsidRDefault="0068089B" w:rsidP="0068089B">
      <w:r>
        <w:t>- affichage d'une demande d'étude</w:t>
      </w:r>
    </w:p>
    <w:p w:rsidR="0068089B" w:rsidRDefault="0068089B" w:rsidP="0068089B"/>
    <w:p w:rsidR="0068089B" w:rsidRDefault="0068089B" w:rsidP="003831EB">
      <w:pPr>
        <w:pStyle w:val="Titre2"/>
      </w:pPr>
      <w:bookmarkStart w:id="11" w:name="_Toc280131549"/>
      <w:r>
        <w:lastRenderedPageBreak/>
        <w:t>B.3 : Profil Responsable Régional</w:t>
      </w:r>
      <w:bookmarkEnd w:id="11"/>
    </w:p>
    <w:p w:rsidR="0068089B" w:rsidRDefault="0068089B" w:rsidP="0068089B">
      <w:r>
        <w:t>- affichage de la page d'accueil du responsable régional</w:t>
      </w:r>
    </w:p>
    <w:p w:rsidR="0068089B" w:rsidRDefault="0068089B" w:rsidP="0068089B">
      <w:r>
        <w:t>- indisponibilité du filtre "famille d'article" et disponibilité uniquement des éléments "régional" et "national" dans le filtre "localisation"</w:t>
      </w:r>
    </w:p>
    <w:p w:rsidR="0068089B" w:rsidRDefault="0068089B" w:rsidP="0068089B">
      <w:r>
        <w:t>- affichage du palmarès (filtres par défaut, avec différents filtres)</w:t>
      </w:r>
    </w:p>
    <w:p w:rsidR="0068089B" w:rsidRDefault="0068089B" w:rsidP="0068089B">
      <w:r>
        <w:t>- affichage du palmarès – graphique (avec modification par clic droit)</w:t>
      </w:r>
    </w:p>
    <w:p w:rsidR="0068089B" w:rsidRDefault="0068089B" w:rsidP="0068089B">
      <w:r>
        <w:t>- affichage de l'historique (avec différents filtres, uniquement en €)</w:t>
      </w:r>
    </w:p>
    <w:p w:rsidR="0068089B" w:rsidRDefault="0068089B" w:rsidP="0068089B">
      <w:r>
        <w:t>- affichage de l'historique– graphique (avec modification par clic droit)</w:t>
      </w:r>
    </w:p>
    <w:p w:rsidR="0068089B" w:rsidRDefault="0068089B" w:rsidP="0068089B">
      <w:r>
        <w:t>- affichage des détails (filtres par défaut, avec différents filtres)</w:t>
      </w:r>
    </w:p>
    <w:p w:rsidR="0068089B" w:rsidRDefault="0068089B" w:rsidP="0068089B">
      <w:r>
        <w:t>- affichage d'une demande d'étude</w:t>
      </w:r>
    </w:p>
    <w:p w:rsidR="0068089B" w:rsidRDefault="0068089B" w:rsidP="003831EB">
      <w:pPr>
        <w:pStyle w:val="Titre2"/>
      </w:pPr>
      <w:bookmarkStart w:id="12" w:name="_Toc280131550"/>
      <w:r>
        <w:t>B.4 : Profil Directeur Commercial</w:t>
      </w:r>
      <w:bookmarkEnd w:id="12"/>
    </w:p>
    <w:p w:rsidR="003831EB" w:rsidRPr="003831EB" w:rsidRDefault="003831EB" w:rsidP="003831EB"/>
    <w:p w:rsidR="0068089B" w:rsidRDefault="0068089B" w:rsidP="0068089B">
      <w:r>
        <w:t>- affichage de la page d'accueil du responsable commercial (filtres par défaut, avec différents filtres)</w:t>
      </w:r>
    </w:p>
    <w:p w:rsidR="0068089B" w:rsidRDefault="0068089B" w:rsidP="0068089B">
      <w:r>
        <w:t>- affichage du palmarès (filtres par défaut, avec différents filtres)</w:t>
      </w:r>
    </w:p>
    <w:p w:rsidR="0068089B" w:rsidRDefault="0068089B" w:rsidP="0068089B">
      <w:r>
        <w:t>- affichage du palmarès – graphique</w:t>
      </w:r>
    </w:p>
    <w:p w:rsidR="0068089B" w:rsidRDefault="0068089B" w:rsidP="0068089B">
      <w:r>
        <w:t>- affichage de l'historique (avec différents filtres, uniquement en €)</w:t>
      </w:r>
    </w:p>
    <w:p w:rsidR="0068089B" w:rsidRDefault="0068089B" w:rsidP="0068089B">
      <w:r>
        <w:t>- affichage de l'historique– graphique</w:t>
      </w:r>
    </w:p>
    <w:p w:rsidR="0068089B" w:rsidRDefault="0068089B" w:rsidP="0068089B">
      <w:r>
        <w:t>- affichage des détails (filtres par défaut, avec différents filtres)</w:t>
      </w:r>
    </w:p>
    <w:p w:rsidR="0068089B" w:rsidRDefault="0068089B" w:rsidP="0068089B">
      <w:r>
        <w:t>- affichage d'une demande d'étude</w:t>
      </w:r>
    </w:p>
    <w:p w:rsidR="0068089B" w:rsidRDefault="0068089B" w:rsidP="003831EB">
      <w:pPr>
        <w:pStyle w:val="Titre2"/>
      </w:pPr>
      <w:bookmarkStart w:id="13" w:name="_Toc280131551"/>
      <w:r>
        <w:t>B.4 : Profil Chef de produit</w:t>
      </w:r>
      <w:bookmarkEnd w:id="13"/>
      <w:r>
        <w:t xml:space="preserve"> </w:t>
      </w:r>
    </w:p>
    <w:p w:rsidR="003831EB" w:rsidRPr="003831EB" w:rsidRDefault="003831EB" w:rsidP="003831EB"/>
    <w:p w:rsidR="0068089B" w:rsidRDefault="0068089B" w:rsidP="0068089B">
      <w:r>
        <w:t xml:space="preserve">- affichage de l'écran principal du chef de produit </w:t>
      </w:r>
    </w:p>
    <w:p w:rsidR="0068089B" w:rsidRDefault="0068089B" w:rsidP="0068089B">
      <w:r>
        <w:t>- affichage du contenu d'une étude "nouvelle"</w:t>
      </w:r>
    </w:p>
    <w:p w:rsidR="0068089B" w:rsidRDefault="0068089B" w:rsidP="0068089B">
      <w:r>
        <w:t>- affichage du contenu d'une étude "en cours de réalisation"</w:t>
      </w:r>
    </w:p>
    <w:p w:rsidR="0068089B" w:rsidRDefault="0068089B" w:rsidP="0068089B">
      <w:r>
        <w:t>- refus d'une étude</w:t>
      </w:r>
    </w:p>
    <w:p w:rsidR="0068089B" w:rsidRDefault="0068089B" w:rsidP="0068089B">
      <w:r>
        <w:t>- ajout de statistiques à une étude</w:t>
      </w:r>
    </w:p>
    <w:p w:rsidR="0068089B" w:rsidRDefault="0068089B" w:rsidP="003831EB">
      <w:pPr>
        <w:pStyle w:val="Titre2"/>
      </w:pPr>
      <w:bookmarkStart w:id="14" w:name="_Toc280131552"/>
      <w:r>
        <w:t>B.5 : Aide</w:t>
      </w:r>
      <w:bookmarkEnd w:id="14"/>
    </w:p>
    <w:p w:rsidR="003831EB" w:rsidRPr="003831EB" w:rsidRDefault="003831EB" w:rsidP="003831EB"/>
    <w:p w:rsidR="0068089B" w:rsidRDefault="0068089B" w:rsidP="0068089B">
      <w:r>
        <w:t>- affichage de l'aide</w:t>
      </w:r>
    </w:p>
    <w:p w:rsidR="0068089B" w:rsidRDefault="0068089B" w:rsidP="0068089B">
      <w:r>
        <w:t>- navigation dans l'aide</w:t>
      </w:r>
    </w:p>
    <w:p w:rsidR="0068089B" w:rsidRDefault="0068089B" w:rsidP="0068089B">
      <w:r>
        <w:lastRenderedPageBreak/>
        <w:t>- index de l'aide</w:t>
      </w:r>
    </w:p>
    <w:p w:rsidR="0068089B" w:rsidRDefault="0068089B" w:rsidP="0068089B">
      <w:r>
        <w:t>- recherche dans l'aide</w:t>
      </w:r>
    </w:p>
    <w:p w:rsidR="0068089B" w:rsidRDefault="0068089B" w:rsidP="0068089B"/>
    <w:p w:rsidR="0068089B" w:rsidRDefault="0068089B" w:rsidP="003831EB">
      <w:pPr>
        <w:pStyle w:val="Titre2"/>
      </w:pPr>
      <w:bookmarkStart w:id="15" w:name="_Toc280131553"/>
      <w:r>
        <w:t>B.6 : Autres</w:t>
      </w:r>
      <w:bookmarkEnd w:id="15"/>
    </w:p>
    <w:p w:rsidR="0068089B" w:rsidRDefault="0068089B" w:rsidP="0068089B">
      <w:r>
        <w:t>- impression</w:t>
      </w:r>
    </w:p>
    <w:p w:rsidR="0068089B" w:rsidRDefault="0068089B" w:rsidP="0068089B">
      <w:r>
        <w:t>- exporter sous (Word, Excel et PDF)</w:t>
      </w:r>
    </w:p>
    <w:p w:rsidR="0068089B" w:rsidRDefault="0068089B" w:rsidP="0068089B">
      <w:r>
        <w:t>- envoyer par mail (Word, Excel et PDF)</w:t>
      </w:r>
    </w:p>
    <w:p w:rsidR="0068089B" w:rsidRDefault="0068089B" w:rsidP="0068089B">
      <w:r>
        <w:t>- déconnexion</w:t>
      </w:r>
    </w:p>
    <w:p w:rsidR="0068089B" w:rsidRDefault="0068089B" w:rsidP="0068089B">
      <w:r>
        <w:t>- page précédente</w:t>
      </w:r>
    </w:p>
    <w:p w:rsidR="0068089B" w:rsidRDefault="0068089B" w:rsidP="0068089B">
      <w:r>
        <w:t>- page suivante</w:t>
      </w:r>
    </w:p>
    <w:p w:rsidR="0068089B" w:rsidRDefault="0068089B" w:rsidP="0068089B">
      <w:r>
        <w:t>- haut de page</w:t>
      </w:r>
    </w:p>
    <w:p w:rsidR="0068089B" w:rsidRDefault="0068089B" w:rsidP="0068089B">
      <w:r>
        <w:t> </w:t>
      </w:r>
    </w:p>
    <w:p w:rsidR="0068089B" w:rsidRDefault="0068089B" w:rsidP="003831EB">
      <w:pPr>
        <w:pStyle w:val="Titre1"/>
      </w:pPr>
      <w:bookmarkStart w:id="16" w:name="_Toc280131554"/>
      <w:r>
        <w:t>Alimentation</w:t>
      </w:r>
      <w:bookmarkEnd w:id="16"/>
    </w:p>
    <w:p w:rsidR="0068089B" w:rsidRDefault="0068089B" w:rsidP="003831EB">
      <w:pPr>
        <w:pStyle w:val="Titre2"/>
        <w:numPr>
          <w:ilvl w:val="0"/>
          <w:numId w:val="8"/>
        </w:numPr>
      </w:pPr>
      <w:bookmarkStart w:id="17" w:name="_Toc280131555"/>
      <w:r>
        <w:t>C.1: Alimentation annuelle</w:t>
      </w:r>
      <w:bookmarkEnd w:id="17"/>
      <w:r>
        <w:t xml:space="preserve"> </w:t>
      </w:r>
    </w:p>
    <w:p w:rsidR="003831EB" w:rsidRPr="003831EB" w:rsidRDefault="003831EB" w:rsidP="003831EB"/>
    <w:p w:rsidR="0068089B" w:rsidRDefault="0068089B" w:rsidP="0068089B">
      <w:r>
        <w:t>- importation de données</w:t>
      </w:r>
    </w:p>
    <w:p w:rsidR="0068089B" w:rsidRDefault="0068089B" w:rsidP="0068089B">
      <w:r>
        <w:t xml:space="preserve">- importation de données avec fichier défectueux </w:t>
      </w:r>
    </w:p>
    <w:p w:rsidR="0068089B" w:rsidRDefault="0068089B" w:rsidP="003831EB">
      <w:pPr>
        <w:pStyle w:val="Titre2"/>
      </w:pPr>
      <w:bookmarkStart w:id="18" w:name="_Toc280131556"/>
      <w:r>
        <w:t>C.2 : Alimentation mensuelle</w:t>
      </w:r>
      <w:bookmarkEnd w:id="18"/>
      <w:r>
        <w:t xml:space="preserve"> </w:t>
      </w:r>
    </w:p>
    <w:p w:rsidR="003831EB" w:rsidRPr="003831EB" w:rsidRDefault="003831EB" w:rsidP="003831EB"/>
    <w:p w:rsidR="0068089B" w:rsidRDefault="0068089B" w:rsidP="0068089B">
      <w:r>
        <w:t>- importation de données</w:t>
      </w:r>
    </w:p>
    <w:p w:rsidR="0068089B" w:rsidRDefault="0068089B" w:rsidP="0068089B">
      <w:r>
        <w:t xml:space="preserve">- importation de données avec fichier défectueux </w:t>
      </w:r>
    </w:p>
    <w:p w:rsidR="0068089B" w:rsidRDefault="0068089B" w:rsidP="0068089B"/>
    <w:p w:rsidR="0068089B" w:rsidRDefault="0068089B" w:rsidP="0068089B"/>
    <w:p w:rsidR="0068089B" w:rsidRDefault="0068089B" w:rsidP="003831EB">
      <w:pPr>
        <w:pStyle w:val="Titre2"/>
      </w:pPr>
      <w:bookmarkStart w:id="19" w:name="_Toc280131557"/>
      <w:r>
        <w:t>C.3 : Alimentation exceptionnelle</w:t>
      </w:r>
      <w:bookmarkEnd w:id="19"/>
      <w:r>
        <w:t xml:space="preserve"> </w:t>
      </w:r>
    </w:p>
    <w:p w:rsidR="0068089B" w:rsidRDefault="0068089B" w:rsidP="0068089B">
      <w:r>
        <w:t>- ajout d'un nouvel utilisateur</w:t>
      </w:r>
    </w:p>
    <w:p w:rsidR="0068089B" w:rsidRDefault="0068089B" w:rsidP="0068089B">
      <w:r>
        <w:t>- ajout d'un nouveau profil</w:t>
      </w:r>
    </w:p>
    <w:p w:rsidR="0068089B" w:rsidRDefault="0068089B" w:rsidP="0068089B">
      <w:r>
        <w:t>- ajout d'un nouveau magasin</w:t>
      </w:r>
    </w:p>
    <w:p w:rsidR="0068089B" w:rsidRDefault="0068089B" w:rsidP="0068089B">
      <w:r>
        <w:t>- ajout d'une nouvelle enseigne</w:t>
      </w:r>
    </w:p>
    <w:p w:rsidR="0068089B" w:rsidRDefault="0068089B" w:rsidP="0068089B">
      <w:r>
        <w:lastRenderedPageBreak/>
        <w:t>- ajout d'une nouvelle devise</w:t>
      </w:r>
    </w:p>
    <w:p w:rsidR="0068089B" w:rsidRDefault="0068089B" w:rsidP="0068089B">
      <w:r>
        <w:t>- ajout d'un nouveau continent</w:t>
      </w:r>
    </w:p>
    <w:p w:rsidR="0068089B" w:rsidRDefault="0068089B" w:rsidP="0068089B">
      <w:r>
        <w:t>- ajout d'un nouveau pays</w:t>
      </w:r>
    </w:p>
    <w:p w:rsidR="0068089B" w:rsidRDefault="0068089B" w:rsidP="0068089B">
      <w:r>
        <w:t>- ajout d'une nouvelle région</w:t>
      </w:r>
    </w:p>
    <w:p w:rsidR="0068089B" w:rsidRDefault="0068089B" w:rsidP="0068089B">
      <w:r>
        <w:t>- ajout d'une nouvelle ville</w:t>
      </w:r>
    </w:p>
    <w:p w:rsidR="0068089B" w:rsidRDefault="0068089B" w:rsidP="0068089B">
      <w:r>
        <w:t>- ajout d'une nouvelle langue</w:t>
      </w:r>
    </w:p>
    <w:p w:rsidR="0068089B" w:rsidRDefault="0068089B" w:rsidP="0068089B">
      <w:r>
        <w:t>- ajout d'une nouvelle traduction</w:t>
      </w:r>
    </w:p>
    <w:p w:rsidR="0068089B" w:rsidRDefault="0068089B" w:rsidP="0068089B">
      <w:r>
        <w:t>- ajout d'une famille d'article</w:t>
      </w:r>
    </w:p>
    <w:p w:rsidR="0068089B" w:rsidRDefault="0068089B" w:rsidP="0068089B"/>
    <w:p w:rsidR="0068089B" w:rsidRDefault="0068089B" w:rsidP="0068089B">
      <w:r>
        <w:t>- modification d'un utilisateur</w:t>
      </w:r>
    </w:p>
    <w:p w:rsidR="0068089B" w:rsidRDefault="0068089B" w:rsidP="0068089B">
      <w:r>
        <w:t>- modification d'un profil</w:t>
      </w:r>
    </w:p>
    <w:p w:rsidR="0068089B" w:rsidRDefault="0068089B" w:rsidP="0068089B">
      <w:r>
        <w:t>- modification d'un magasin</w:t>
      </w:r>
    </w:p>
    <w:p w:rsidR="0068089B" w:rsidRDefault="0068089B" w:rsidP="0068089B">
      <w:r>
        <w:t>- modification d'une enseigne</w:t>
      </w:r>
    </w:p>
    <w:p w:rsidR="0068089B" w:rsidRDefault="0068089B" w:rsidP="0068089B">
      <w:r>
        <w:t>- modification d'une devise</w:t>
      </w:r>
    </w:p>
    <w:p w:rsidR="0068089B" w:rsidRDefault="0068089B" w:rsidP="0068089B">
      <w:r>
        <w:t>- modification d'un continent</w:t>
      </w:r>
    </w:p>
    <w:p w:rsidR="0068089B" w:rsidRDefault="0068089B" w:rsidP="0068089B">
      <w:r>
        <w:t>- modification d'un pays</w:t>
      </w:r>
    </w:p>
    <w:p w:rsidR="0068089B" w:rsidRDefault="0068089B" w:rsidP="0068089B">
      <w:r>
        <w:t>- modification d'une région</w:t>
      </w:r>
    </w:p>
    <w:p w:rsidR="0068089B" w:rsidRDefault="0068089B" w:rsidP="0068089B">
      <w:r>
        <w:t>- modification d'une ville</w:t>
      </w:r>
    </w:p>
    <w:p w:rsidR="0068089B" w:rsidRDefault="0068089B" w:rsidP="0068089B">
      <w:r>
        <w:t>- modification d'une langue</w:t>
      </w:r>
    </w:p>
    <w:p w:rsidR="0068089B" w:rsidRDefault="0068089B" w:rsidP="0068089B">
      <w:r>
        <w:t>- modification d'une traduction</w:t>
      </w:r>
    </w:p>
    <w:p w:rsidR="0068089B" w:rsidRDefault="0068089B" w:rsidP="0068089B">
      <w:r>
        <w:t>- modification d'une famille d'article</w:t>
      </w:r>
    </w:p>
    <w:p w:rsidR="0068089B" w:rsidRDefault="0068089B" w:rsidP="0068089B">
      <w:r>
        <w:t>- révision des objectifs (CA, marge brute et ventes)</w:t>
      </w:r>
    </w:p>
    <w:p w:rsidR="0068089B" w:rsidRDefault="0068089B" w:rsidP="0068089B"/>
    <w:p w:rsidR="0068089B" w:rsidRDefault="0068089B" w:rsidP="0068089B">
      <w:r>
        <w:t>- suppression d'un utilisateur</w:t>
      </w:r>
    </w:p>
    <w:p w:rsidR="0068089B" w:rsidRDefault="0068089B" w:rsidP="0068089B">
      <w:r>
        <w:t>- suppression d'un profil</w:t>
      </w:r>
    </w:p>
    <w:p w:rsidR="0068089B" w:rsidRDefault="0068089B" w:rsidP="0068089B">
      <w:r>
        <w:t>- suppression d'un magasin</w:t>
      </w:r>
    </w:p>
    <w:p w:rsidR="0068089B" w:rsidRDefault="0068089B" w:rsidP="0068089B">
      <w:r>
        <w:t>- suppression d'une enseigne</w:t>
      </w:r>
    </w:p>
    <w:p w:rsidR="0068089B" w:rsidRDefault="0068089B" w:rsidP="0068089B">
      <w:r>
        <w:t>- suppression d'une devise</w:t>
      </w:r>
    </w:p>
    <w:p w:rsidR="0068089B" w:rsidRDefault="0068089B" w:rsidP="0068089B">
      <w:r>
        <w:t>- suppression d'un continent</w:t>
      </w:r>
    </w:p>
    <w:p w:rsidR="0068089B" w:rsidRDefault="0068089B" w:rsidP="0068089B">
      <w:r>
        <w:lastRenderedPageBreak/>
        <w:t>- suppression d'un pays</w:t>
      </w:r>
    </w:p>
    <w:p w:rsidR="0068089B" w:rsidRDefault="0068089B" w:rsidP="0068089B">
      <w:r>
        <w:t>- suppression d'une région</w:t>
      </w:r>
    </w:p>
    <w:p w:rsidR="0068089B" w:rsidRDefault="0068089B" w:rsidP="0068089B">
      <w:r>
        <w:t>- suppression d'une ville</w:t>
      </w:r>
    </w:p>
    <w:p w:rsidR="0068089B" w:rsidRDefault="0068089B" w:rsidP="0068089B">
      <w:r>
        <w:t>- suppression d'une langue</w:t>
      </w:r>
    </w:p>
    <w:p w:rsidR="0068089B" w:rsidRDefault="0068089B" w:rsidP="0068089B">
      <w:r>
        <w:t>- suppression d'une traduction</w:t>
      </w:r>
    </w:p>
    <w:p w:rsidR="0068089B" w:rsidRDefault="0068089B" w:rsidP="0068089B">
      <w:r>
        <w:t>- suppression d'une famille d'article</w:t>
      </w:r>
    </w:p>
    <w:p w:rsidR="0068089B" w:rsidRDefault="0068089B" w:rsidP="0068089B"/>
    <w:p w:rsidR="0068089B" w:rsidRDefault="0068089B" w:rsidP="0068089B"/>
    <w:p w:rsidR="0068089B" w:rsidRDefault="0068089B" w:rsidP="0068089B"/>
    <w:p w:rsidR="0068089B" w:rsidRDefault="0068089B" w:rsidP="0068089B"/>
    <w:p w:rsidR="00484C7C" w:rsidRPr="00484C7C" w:rsidRDefault="00484C7C" w:rsidP="0068089B"/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95C" w:rsidRDefault="0005395C">
      <w:pPr>
        <w:spacing w:after="0" w:line="240" w:lineRule="auto"/>
      </w:pPr>
      <w:r>
        <w:separator/>
      </w:r>
    </w:p>
  </w:endnote>
  <w:endnote w:type="continuationSeparator" w:id="0">
    <w:p w:rsidR="0005395C" w:rsidRDefault="0005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831EB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831EB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95C" w:rsidRDefault="0005395C">
      <w:pPr>
        <w:spacing w:after="0" w:line="240" w:lineRule="auto"/>
      </w:pPr>
      <w:r>
        <w:separator/>
      </w:r>
    </w:p>
  </w:footnote>
  <w:footnote w:type="continuationSeparator" w:id="0">
    <w:p w:rsidR="0005395C" w:rsidRDefault="0005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40B66"/>
    <w:multiLevelType w:val="hybridMultilevel"/>
    <w:tmpl w:val="808269EE"/>
    <w:lvl w:ilvl="0" w:tplc="8652932C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5395C"/>
    <w:rsid w:val="000D7D00"/>
    <w:rsid w:val="001055BA"/>
    <w:rsid w:val="001A35BD"/>
    <w:rsid w:val="00213538"/>
    <w:rsid w:val="002215CE"/>
    <w:rsid w:val="003831EB"/>
    <w:rsid w:val="00484C7C"/>
    <w:rsid w:val="0068036F"/>
    <w:rsid w:val="0068089B"/>
    <w:rsid w:val="006F2B48"/>
    <w:rsid w:val="00794BC6"/>
    <w:rsid w:val="0082377E"/>
    <w:rsid w:val="008465B9"/>
    <w:rsid w:val="009A50D4"/>
    <w:rsid w:val="00B75488"/>
    <w:rsid w:val="00B86357"/>
    <w:rsid w:val="00C2606C"/>
    <w:rsid w:val="00E07AB7"/>
    <w:rsid w:val="00F53D42"/>
    <w:rsid w:val="00F8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table" w:styleId="Grilledutableau">
    <w:name w:val="Table Grid"/>
    <w:basedOn w:val="TableauNormal"/>
    <w:uiPriority w:val="59"/>
    <w:rsid w:val="002215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2215C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  <w:style w:type="table" w:styleId="Grilledutableau">
    <w:name w:val="Table Grid"/>
    <w:basedOn w:val="TableauNormal"/>
    <w:uiPriority w:val="59"/>
    <w:rsid w:val="002215C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2215C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3F5BB6"/>
    <w:rsid w:val="0096295F"/>
    <w:rsid w:val="009F6018"/>
    <w:rsid w:val="00E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9E03C-8416-4647-A963-6E1802C3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2</TotalTime>
  <Pages>9</Pages>
  <Words>1248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Scénarios Recette</vt:lpstr>
    </vt:vector>
  </TitlesOfParts>
  <Company>Hewlett-Packard</Company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Scénarios Recette</dc:title>
  <dc:subject>Projet Darties – Groupe2</dc:subject>
  <dc:creator>pierre</dc:creator>
  <cp:lastModifiedBy>pierre</cp:lastModifiedBy>
  <cp:revision>4</cp:revision>
  <dcterms:created xsi:type="dcterms:W3CDTF">2010-12-14T22:07:00Z</dcterms:created>
  <dcterms:modified xsi:type="dcterms:W3CDTF">2010-12-14T22:09:00Z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
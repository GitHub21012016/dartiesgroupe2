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5355A872" wp14:editId="182BEF63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 wp14:anchorId="688B77DD" wp14:editId="49823D64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4BC6" w:rsidRDefault="00E219C0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4E02701" wp14:editId="06452D74">
                    <wp:simplePos x="0" y="0"/>
                    <wp:positionH relativeFrom="margin">
                      <wp:posOffset>142875</wp:posOffset>
                    </wp:positionH>
                    <wp:positionV relativeFrom="margin">
                      <wp:posOffset>2738120</wp:posOffset>
                    </wp:positionV>
                    <wp:extent cx="6016625" cy="1362710"/>
                    <wp:effectExtent l="0" t="0" r="0" b="889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362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922F78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-83199285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19C0">
                                      <w:rPr>
                                        <w:sz w:val="56"/>
                                      </w:rPr>
                                      <w:t>Cas utilisation mensuelle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6" o:spid="_x0000_s1026" type="#_x0000_t202" style="position:absolute;margin-left:11.25pt;margin-top:215.6pt;width:473.75pt;height:107.3pt;z-index:251669504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" filled="f" stroked="f">
                    <v:textbox>
                      <w:txbxContent>
                        <w:p w:rsidR="00794BC6" w:rsidRDefault="00922F78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-83199285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19C0">
                                <w:rPr>
                                  <w:sz w:val="56"/>
                                </w:rPr>
                                <w:t>Cas utilisation mensuelle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53D4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479F295" wp14:editId="755BFC04">
                    <wp:simplePos x="0" y="0"/>
                    <wp:positionH relativeFrom="margin">
                      <wp:posOffset>221615</wp:posOffset>
                    </wp:positionH>
                    <wp:positionV relativeFrom="margin">
                      <wp:posOffset>4092575</wp:posOffset>
                    </wp:positionV>
                    <wp:extent cx="6272530" cy="566420"/>
                    <wp:effectExtent l="0" t="0" r="0" b="508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922F78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97402432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4C7C">
                                      <w:t>Projet Darties – Groupe2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27" type="#_x0000_t202" style="position:absolute;margin-left:17.45pt;margin-top:322.25pt;width:493.9pt;height:44.6pt;z-index:251674624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" filled="f" stroked="f">
                    <v:textbox>
                      <w:txbxContent>
                        <w:p w:rsidR="00794BC6" w:rsidRDefault="00922F78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97402432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4C7C">
                                <w:t>Projet Darties – Groupe2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6ED77AF" wp14:editId="7F15456B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E1519B2" wp14:editId="3A87BD5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478BB29" wp14:editId="26B0B89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4A712A9" wp14:editId="7883BD0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Création du document : </w:t>
                                </w:r>
                                <w:proofErr w:type="spellStart"/>
                                <w:r w:rsidR="00E04DB6">
                                  <w:rPr>
                                    <w:b/>
                                  </w:rPr>
                                  <w:t>Laurat</w:t>
                                </w:r>
                                <w:proofErr w:type="spellEnd"/>
                                <w:r w:rsidR="00E04DB6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="00E04DB6">
                                  <w:rPr>
                                    <w:b/>
                                  </w:rPr>
                                  <w:t>Requet</w:t>
                                </w:r>
                                <w:proofErr w:type="spellEnd"/>
                                <w:r w:rsidR="00E04DB6">
                                  <w:rPr>
                                    <w:b/>
                                  </w:rPr>
                                  <w:t xml:space="preserve"> – Chef de projet Alimentation</w:t>
                                </w:r>
                              </w:p>
                              <w:p w:rsidR="00B75488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Date : </w:t>
                                </w:r>
                                <w:r w:rsidRPr="0082377E">
                                  <w:rPr>
                                    <w:b/>
                                  </w:rPr>
                                  <w:t>15/12/2010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    <v:textbox>
                      <w:txbxContent>
                        <w:p w:rsidR="00794BC6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Création du document : </w:t>
                          </w:r>
                          <w:proofErr w:type="spellStart"/>
                          <w:r w:rsidR="00E04DB6">
                            <w:rPr>
                              <w:b/>
                            </w:rPr>
                            <w:t>Laurat</w:t>
                          </w:r>
                          <w:proofErr w:type="spellEnd"/>
                          <w:r w:rsidR="00E04DB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04DB6">
                            <w:rPr>
                              <w:b/>
                            </w:rPr>
                            <w:t>Requet</w:t>
                          </w:r>
                          <w:proofErr w:type="spellEnd"/>
                          <w:r w:rsidR="00E04DB6">
                            <w:rPr>
                              <w:b/>
                            </w:rPr>
                            <w:t xml:space="preserve"> – Chef de projet Alimentation</w:t>
                          </w:r>
                        </w:p>
                        <w:p w:rsidR="00B75488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Date : </w:t>
                          </w:r>
                          <w:r w:rsidRPr="0082377E">
                            <w:rPr>
                              <w:b/>
                            </w:rPr>
                            <w:t>15/12/2010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89FDEBBF775B45DAB2F630E3E88090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94BC6" w:rsidRDefault="00E219C0">
          <w:pPr>
            <w:pStyle w:val="Titre"/>
          </w:pPr>
          <w:r>
            <w:t>Cas utilisation mensuelle</w:t>
          </w:r>
        </w:p>
      </w:sdtContent>
    </w:sdt>
    <w:p w:rsidR="00794BC6" w:rsidRDefault="00922F78">
      <w:pPr>
        <w:pStyle w:val="Sous-titre"/>
      </w:pPr>
      <w:sdt>
        <w:sdtPr>
          <w:id w:val="1161806749"/>
          <w:placeholder>
            <w:docPart w:val="9EA02C67AC0D42ABBD5C30FD213609B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84C7C">
            <w:t>Projet Darties – Groupe2</w:t>
          </w:r>
        </w:sdtContent>
      </w:sdt>
      <w:r w:rsidR="00213538">
        <w:t xml:space="preserve"> </w:t>
      </w:r>
    </w:p>
    <w:bookmarkStart w:id="0" w:name="_Toc280130414" w:displacedByCustomXml="next"/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4C7C" w:rsidRDefault="00484C7C" w:rsidP="00484C7C">
          <w:pPr>
            <w:pStyle w:val="Titre1"/>
          </w:pPr>
          <w:r>
            <w:t>Contenu</w:t>
          </w:r>
          <w:bookmarkEnd w:id="0"/>
        </w:p>
        <w:p w:rsidR="004C2F27" w:rsidRDefault="00484C7C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4C2F27" w:rsidRPr="007B456A">
            <w:rPr>
              <w:rStyle w:val="Lienhypertexte"/>
              <w:noProof/>
            </w:rPr>
            <w:fldChar w:fldCharType="begin"/>
          </w:r>
          <w:r w:rsidR="004C2F27" w:rsidRPr="007B456A">
            <w:rPr>
              <w:rStyle w:val="Lienhypertexte"/>
              <w:noProof/>
            </w:rPr>
            <w:instrText xml:space="preserve"> </w:instrText>
          </w:r>
          <w:r w:rsidR="004C2F27">
            <w:rPr>
              <w:noProof/>
            </w:rPr>
            <w:instrText>HYPERLINK \l "_Toc280130414"</w:instrText>
          </w:r>
          <w:r w:rsidR="004C2F27" w:rsidRPr="007B456A">
            <w:rPr>
              <w:rStyle w:val="Lienhypertexte"/>
              <w:noProof/>
            </w:rPr>
            <w:instrText xml:space="preserve"> </w:instrText>
          </w:r>
          <w:r w:rsidR="004C2F27" w:rsidRPr="007B456A">
            <w:rPr>
              <w:rStyle w:val="Lienhypertexte"/>
              <w:noProof/>
            </w:rPr>
          </w:r>
          <w:r w:rsidR="004C2F27" w:rsidRPr="007B456A">
            <w:rPr>
              <w:rStyle w:val="Lienhypertexte"/>
              <w:noProof/>
            </w:rPr>
            <w:fldChar w:fldCharType="separate"/>
          </w:r>
          <w:r w:rsidR="004C2F27" w:rsidRPr="007B456A">
            <w:rPr>
              <w:rStyle w:val="Lienhypertexte"/>
              <w:noProof/>
            </w:rPr>
            <w:t>I.</w:t>
          </w:r>
          <w:r w:rsidR="004C2F27">
            <w:rPr>
              <w:noProof/>
            </w:rPr>
            <w:tab/>
          </w:r>
          <w:r w:rsidR="004C2F27" w:rsidRPr="007B456A">
            <w:rPr>
              <w:rStyle w:val="Lienhypertexte"/>
              <w:noProof/>
            </w:rPr>
            <w:t>Contenu</w:t>
          </w:r>
          <w:r w:rsidR="004C2F27">
            <w:rPr>
              <w:noProof/>
              <w:webHidden/>
            </w:rPr>
            <w:tab/>
          </w:r>
          <w:r w:rsidR="004C2F27">
            <w:rPr>
              <w:noProof/>
              <w:webHidden/>
            </w:rPr>
            <w:fldChar w:fldCharType="begin"/>
          </w:r>
          <w:r w:rsidR="004C2F27">
            <w:rPr>
              <w:noProof/>
              <w:webHidden/>
            </w:rPr>
            <w:instrText xml:space="preserve"> PAGEREF _Toc280130414 \h </w:instrText>
          </w:r>
          <w:r w:rsidR="004C2F27">
            <w:rPr>
              <w:noProof/>
              <w:webHidden/>
            </w:rPr>
          </w:r>
          <w:r w:rsidR="004C2F27">
            <w:rPr>
              <w:noProof/>
              <w:webHidden/>
            </w:rPr>
            <w:fldChar w:fldCharType="separate"/>
          </w:r>
          <w:r w:rsidR="004C2F27">
            <w:rPr>
              <w:noProof/>
              <w:webHidden/>
            </w:rPr>
            <w:t>1</w:t>
          </w:r>
          <w:r w:rsidR="004C2F27">
            <w:rPr>
              <w:noProof/>
              <w:webHidden/>
            </w:rPr>
            <w:fldChar w:fldCharType="end"/>
          </w:r>
          <w:r w:rsidR="004C2F27" w:rsidRPr="007B456A">
            <w:rPr>
              <w:rStyle w:val="Lienhypertexte"/>
              <w:noProof/>
            </w:rPr>
            <w:fldChar w:fldCharType="end"/>
          </w:r>
        </w:p>
        <w:p w:rsidR="004C2F27" w:rsidRDefault="004C2F27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0130415" w:history="1">
            <w:r w:rsidRPr="007B456A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7B456A">
              <w:rPr>
                <w:rStyle w:val="Lienhypertexte"/>
                <w:noProof/>
              </w:rPr>
              <w:t>Les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4C2F27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0416" w:history="1">
            <w:r w:rsidRPr="007B456A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7B456A">
              <w:rPr>
                <w:rStyle w:val="Lienhypertexte"/>
                <w:noProof/>
              </w:rPr>
              <w:t>Avec un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4C2F27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7" w:history="1">
            <w:r w:rsidRPr="007B456A">
              <w:rPr>
                <w:rStyle w:val="Lienhypertexte"/>
                <w:noProof/>
              </w:rPr>
              <w:t>L’alimentation mensuelle des magnétoscopes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4C2F27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8" w:history="1">
            <w:r w:rsidRPr="007B456A">
              <w:rPr>
                <w:rStyle w:val="Lienhypertexte"/>
                <w:noProof/>
              </w:rPr>
              <w:t>L’alimentation mensuelle de la hifi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27" w:rsidRDefault="004C2F27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30419" w:history="1">
            <w:r w:rsidRPr="007B456A">
              <w:rPr>
                <w:rStyle w:val="Lienhypertexte"/>
                <w:noProof/>
              </w:rPr>
              <w:t>L’alimentation mensuelle des fours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C7C" w:rsidRDefault="00484C7C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E219C0" w:rsidRDefault="00E219C0" w:rsidP="00E219C0">
      <w:pPr>
        <w:pStyle w:val="Titre1"/>
      </w:pPr>
      <w:bookmarkStart w:id="2" w:name="_Toc280130415"/>
      <w:r>
        <w:lastRenderedPageBreak/>
        <w:t>Les Cas d’utilisation</w:t>
      </w:r>
      <w:bookmarkEnd w:id="2"/>
    </w:p>
    <w:p w:rsidR="00E219C0" w:rsidRDefault="00E219C0" w:rsidP="00E219C0">
      <w:pPr>
        <w:pStyle w:val="Titre2"/>
      </w:pPr>
      <w:bookmarkStart w:id="3" w:name="_Toc280130416"/>
      <w:r>
        <w:t>Avec un batch</w:t>
      </w:r>
      <w:bookmarkEnd w:id="3"/>
    </w:p>
    <w:p w:rsidR="00AF294B" w:rsidRPr="00AF294B" w:rsidRDefault="00AF294B" w:rsidP="00AF294B"/>
    <w:p w:rsidR="00E219C0" w:rsidRDefault="00E219C0" w:rsidP="00E219C0">
      <w:pPr>
        <w:pStyle w:val="Titre3"/>
      </w:pPr>
      <w:bookmarkStart w:id="4" w:name="_Toc280130417"/>
      <w:r>
        <w:t>L’alimentation mensuelle des magnétoscopes</w:t>
      </w:r>
      <w:bookmarkEnd w:id="4"/>
    </w:p>
    <w:p w:rsidR="00E219C0" w:rsidRDefault="00E219C0" w:rsidP="00E219C0"/>
    <w:p w:rsidR="00E219C0" w:rsidRDefault="00E219C0" w:rsidP="00E219C0">
      <w:r>
        <w:t>Mise à jour des faits chaque mois m-1 des magnétoscopes.</w:t>
      </w:r>
    </w:p>
    <w:p w:rsidR="00E219C0" w:rsidRDefault="00E219C0" w:rsidP="00E219C0"/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Intervenant</w:t>
      </w:r>
      <w:r>
        <w:t> : Le batch</w:t>
      </w:r>
    </w:p>
    <w:p w:rsidR="00E219C0" w:rsidRDefault="00E219C0" w:rsidP="00E219C0"/>
    <w:p w:rsidR="00E219C0" w:rsidRDefault="00E219C0" w:rsidP="00E219C0">
      <w:proofErr w:type="spellStart"/>
      <w:r>
        <w:rPr>
          <w:u w:val="single"/>
        </w:rPr>
        <w:t>Préconditions</w:t>
      </w:r>
      <w:proofErr w:type="spellEnd"/>
      <w:r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E219C0" w:rsidRDefault="00E219C0" w:rsidP="00E219C0">
      <w:r>
        <w:rPr>
          <w:u w:val="single"/>
        </w:rPr>
        <w:t>Garantie minimale </w:t>
      </w:r>
      <w:r>
        <w:t>: La base de données reste en l’état du dernier jour du mois m-1 et un message d’information explique que la mise à jour n’a pas fonctionné.</w:t>
      </w:r>
    </w:p>
    <w:p w:rsidR="00E219C0" w:rsidRDefault="00E219C0" w:rsidP="00E219C0">
      <w:r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E219C0" w:rsidRDefault="00E219C0" w:rsidP="00E219C0"/>
    <w:p w:rsidR="00E219C0" w:rsidRDefault="00E219C0" w:rsidP="00E219C0">
      <w:r>
        <w:rPr>
          <w:u w:val="single"/>
        </w:rPr>
        <w:t>Déclencheur</w:t>
      </w:r>
      <w:r>
        <w:t> : Exécution automatique durant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Scénario</w:t>
      </w:r>
      <w:r>
        <w:t xml:space="preserve"> : 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Le fichier est récupéré dans le dossier adéquat.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Connexion à la base de données </w:t>
      </w:r>
      <w:proofErr w:type="spellStart"/>
      <w:r>
        <w:t>Darties</w:t>
      </w:r>
      <w:proofErr w:type="spellEnd"/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chaque ligne du fichier Excel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Récupérer l’identifiant IDFAMILLEARTICLE table FAMILLE_ARTICLE de la famille produit « </w:t>
      </w:r>
      <w:proofErr w:type="spellStart"/>
      <w:r>
        <w:t>Magnetoscope</w:t>
      </w:r>
      <w:proofErr w:type="spellEnd"/>
      <w:r>
        <w:t xml:space="preserve"> »,  nom de la feuille Excel. 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Récupérer l’identifiant de la ville IDVILLE table VILLE à partir du nom présent dans le champ de la colonne « Villes » du fichier Excel.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l’identifiant du mois à partir du numéro de mois présent dans le champ de la colonne « Mois »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Vérifier l’existence du fait table FAIT identifiant IDFAMILLEARTICLE, IDVILLE, IDMOIS.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</w:t>
      </w:r>
      <w:proofErr w:type="spellStart"/>
      <w:r>
        <w:t>R_ventes</w:t>
      </w:r>
      <w:proofErr w:type="spellEnd"/>
      <w:r>
        <w:t xml:space="preserve">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la donnée contient que des chiffres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le nombre est entre 0 et 500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Si valeur entière, arrondir : type attendu entier.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Insertion dans la base de données table FAITS,  champ VENTESREELFAITS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lastRenderedPageBreak/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Vérification le nombre est entre 0 et 1000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Insertion dans la base de données table Faits,  champ CAREELFAITS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R_MB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&lt;= 50% du chiffre d’affaires réel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entre -10 et 10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Insertion dans la base de données table Faits,  champ MBREELFAITS</w:t>
      </w:r>
    </w:p>
    <w:p w:rsidR="00E219C0" w:rsidRDefault="00E219C0" w:rsidP="00E219C0"/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Inscription de la réussite de l’insertion dans le journal de log.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Envoi du journal de log au directeur de France.</w:t>
      </w:r>
    </w:p>
    <w:p w:rsidR="00E219C0" w:rsidRDefault="00E219C0" w:rsidP="00E219C0">
      <w:pPr>
        <w:rPr>
          <w:u w:val="single"/>
        </w:rPr>
      </w:pPr>
      <w:r>
        <w:rPr>
          <w:u w:val="single"/>
        </w:rPr>
        <w:t>Extension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1. Le fichier n’existe pas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u w:val="single"/>
        </w:rPr>
      </w:pPr>
      <w:r>
        <w:t>Envoi d’un mail au gestionnaire de fichier indiquant que le fichier était introuvable et de fait les insertions dans la base de données n’ont pas pu avoir lieu.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Tentative de reconnexion : toutes les 10 minutes pendant 1 heure tant qu’il n’y a pas de succès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Si après toutes les tentatives, la connexion n’a pas eu lieu, envoi d’un message d’alerte au technicien. 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</w:pP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Le fait n’existe pas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 xml:space="preserve">Création du fait pour ce mois 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e à j L’insertion n’a pas pu se faire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/>
    <w:p w:rsidR="00E219C0" w:rsidRDefault="00E219C0" w:rsidP="00E219C0">
      <w:pPr>
        <w:pStyle w:val="Titre3"/>
      </w:pPr>
      <w:bookmarkStart w:id="5" w:name="_Toc280130418"/>
      <w:r>
        <w:t>L’alimentation mensuelle de la hifi</w:t>
      </w:r>
      <w:bookmarkEnd w:id="5"/>
    </w:p>
    <w:p w:rsidR="00E219C0" w:rsidRDefault="00E219C0" w:rsidP="00E219C0"/>
    <w:p w:rsidR="00E219C0" w:rsidRDefault="00E219C0" w:rsidP="00E219C0">
      <w:r>
        <w:t>Mise à jour des faits chaque mois m-1 de la hifi.</w:t>
      </w:r>
    </w:p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Intervenant</w:t>
      </w:r>
      <w:r>
        <w:t> : Le batch</w:t>
      </w:r>
    </w:p>
    <w:p w:rsidR="00E219C0" w:rsidRDefault="00E219C0" w:rsidP="00E219C0">
      <w:proofErr w:type="spellStart"/>
      <w:r>
        <w:rPr>
          <w:u w:val="single"/>
        </w:rPr>
        <w:t>Préconditions</w:t>
      </w:r>
      <w:proofErr w:type="spellEnd"/>
      <w:r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E219C0" w:rsidRDefault="00E219C0" w:rsidP="00E219C0">
      <w:r>
        <w:rPr>
          <w:u w:val="single"/>
        </w:rPr>
        <w:t>Garantie minimale </w:t>
      </w:r>
      <w:r>
        <w:t>: La base de données reste en l’état du dernier jour du mois m-1 et un message d’information explique que la mise à jour n’a pas fonctionné.</w:t>
      </w:r>
    </w:p>
    <w:p w:rsidR="00E219C0" w:rsidRDefault="00E219C0" w:rsidP="00E219C0">
      <w:r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E219C0" w:rsidRDefault="00E219C0" w:rsidP="00E219C0"/>
    <w:p w:rsidR="00E219C0" w:rsidRDefault="00E219C0" w:rsidP="00E219C0">
      <w:r>
        <w:rPr>
          <w:u w:val="single"/>
        </w:rPr>
        <w:t>Déclencheur</w:t>
      </w:r>
      <w:r>
        <w:t> : Exécution automatique durant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/>
    <w:p w:rsidR="00E219C0" w:rsidRDefault="00E219C0" w:rsidP="00E219C0">
      <w:r>
        <w:rPr>
          <w:u w:val="single"/>
        </w:rPr>
        <w:t>Scénario</w:t>
      </w:r>
      <w:r>
        <w:t xml:space="preserve"> : 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lastRenderedPageBreak/>
        <w:t>Le fichier est récupéré dans le dossier adéquat.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Connexion à la base de données </w:t>
      </w:r>
      <w:proofErr w:type="spellStart"/>
      <w:r>
        <w:t>Darties</w:t>
      </w:r>
      <w:proofErr w:type="spellEnd"/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chaque ligne du fichier Excel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Récupérer l’identifiant IDFAMILLEARTICLE table FAMILLE_ARTICLE de la famille produit « Hifi »,  nom de la feuille Excel. 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Récupérer l’identifiant de la ville IDVILLE table VILLE à partir du nom présent dans le champ de la colonne « Villes » du fichier Excel.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l’identifiant du mois à partir du numéro de mois présent dans le champ de la colonne « Mois »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Vérifier l’existence du fait table FAIT identifiant IDFAMILLEARTICLE, IDVILLE, IDMOIS.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</w:t>
      </w:r>
      <w:proofErr w:type="spellStart"/>
      <w:r>
        <w:t>R_ventes</w:t>
      </w:r>
      <w:proofErr w:type="spellEnd"/>
      <w:r>
        <w:t xml:space="preserve"> »,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la donnée contient que des chiffres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le nombre est entre 0 et 1000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Si valeur non entière, arrondir : type attendu entier.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Insertion dans la base de données table FAITS,  champ VENTESREELFAITS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Vérification le nombre est entre 0 et 1000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Insertion dans la base de données table Faits,  champ CAREELFAITS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R_MB »,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&lt;= 50% du chiffre d’affaires réel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entre -10 et 10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Insertion dans la base de données table Faits,  champ MBREELFAITS</w:t>
      </w:r>
    </w:p>
    <w:p w:rsidR="00E219C0" w:rsidRDefault="00E219C0" w:rsidP="00E219C0"/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Inscription de la réussite de l’insertion dans le journal de log.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Envoi du journal de log au directeur de France.</w:t>
      </w:r>
    </w:p>
    <w:p w:rsidR="00E219C0" w:rsidRDefault="00E219C0" w:rsidP="00E219C0">
      <w:pPr>
        <w:rPr>
          <w:u w:val="single"/>
        </w:rPr>
      </w:pPr>
      <w:r>
        <w:rPr>
          <w:u w:val="single"/>
        </w:rPr>
        <w:t>Extension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1. Le fichier n’existe pas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u w:val="single"/>
        </w:rPr>
      </w:pPr>
      <w:r>
        <w:t>Envoi d’un mail au gestionnaire de fichier indiquant que le fichier était introuvable et de fait les insertions dans la base de données n’ont pas pu avoir lieu.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Tentative de reconnexion : toutes les 10 minutes pendant 1 heure tant qu’il n’y a pas de succès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Si après toutes les tentatives, la connexion n’a pas eu lieu, envoi d’un message d’alerte au technicien. 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</w:pP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Le fait n’existe pas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 xml:space="preserve">Création du fait pour ce mois 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L’insertion n’a pas pu se faire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4C2F27" w:rsidRDefault="004C2F27" w:rsidP="00E219C0">
      <w:pPr>
        <w:rPr>
          <w:u w:val="single"/>
        </w:rPr>
      </w:pP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pStyle w:val="Titre3"/>
      </w:pPr>
      <w:bookmarkStart w:id="6" w:name="_Toc280130419"/>
      <w:r>
        <w:lastRenderedPageBreak/>
        <w:t>L’alimentation mensuelle des fours</w:t>
      </w:r>
      <w:bookmarkEnd w:id="6"/>
    </w:p>
    <w:p w:rsidR="00E219C0" w:rsidRPr="00E219C0" w:rsidRDefault="00E219C0" w:rsidP="00E219C0"/>
    <w:p w:rsidR="00E219C0" w:rsidRDefault="00E219C0" w:rsidP="00E219C0">
      <w:r>
        <w:t>Mise à jour des faits chaque mois m-1 des fours.</w:t>
      </w:r>
    </w:p>
    <w:p w:rsidR="00E219C0" w:rsidRDefault="00E219C0" w:rsidP="00E219C0">
      <w:r>
        <w:t>Ce cas d’utilisation se produit une fois par mois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>
      <w:r>
        <w:rPr>
          <w:u w:val="single"/>
        </w:rPr>
        <w:t>Intervenant</w:t>
      </w:r>
      <w:r>
        <w:t> : Le batch</w:t>
      </w:r>
    </w:p>
    <w:p w:rsidR="00E219C0" w:rsidRDefault="00E219C0" w:rsidP="00E219C0">
      <w:proofErr w:type="spellStart"/>
      <w:r>
        <w:rPr>
          <w:u w:val="single"/>
        </w:rPr>
        <w:t>Préconditions</w:t>
      </w:r>
      <w:proofErr w:type="spellEnd"/>
      <w:r>
        <w:rPr>
          <w:u w:val="single"/>
        </w:rPr>
        <w:t> </w:t>
      </w:r>
      <w:r>
        <w:t xml:space="preserve">: Il faut que le fichier </w:t>
      </w:r>
      <w:proofErr w:type="spellStart"/>
      <w:r>
        <w:t>xls</w:t>
      </w:r>
      <w:proofErr w:type="spellEnd"/>
      <w:r>
        <w:t xml:space="preserve">(x) existe et soit au bon endroit, nommé selon l’année en cours.  </w:t>
      </w:r>
    </w:p>
    <w:p w:rsidR="00E219C0" w:rsidRDefault="00E219C0" w:rsidP="00E219C0">
      <w:r>
        <w:rPr>
          <w:u w:val="single"/>
        </w:rPr>
        <w:t>Garantie minimale </w:t>
      </w:r>
      <w:r>
        <w:t>: La base de données reste en l’état du dernier jour du mois m-1 et un message d’information explique que la mise à jour n’a pas fonctionné.</w:t>
      </w:r>
    </w:p>
    <w:p w:rsidR="00E219C0" w:rsidRDefault="00E219C0" w:rsidP="00E219C0">
      <w:r>
        <w:rPr>
          <w:u w:val="single"/>
        </w:rPr>
        <w:t>Garantie en cas de succès </w:t>
      </w:r>
      <w:r>
        <w:t>: Les informations contenues dans le fichier Excel sont présentes dans la base de données.</w:t>
      </w:r>
    </w:p>
    <w:p w:rsidR="00E219C0" w:rsidRDefault="00E219C0" w:rsidP="00E219C0">
      <w:r>
        <w:rPr>
          <w:u w:val="single"/>
        </w:rPr>
        <w:t>Déclencheur</w:t>
      </w:r>
      <w:r>
        <w:t> : Exécution automatique durant le 1</w:t>
      </w:r>
      <w:r>
        <w:rPr>
          <w:vertAlign w:val="superscript"/>
        </w:rPr>
        <w:t>er</w:t>
      </w:r>
      <w:r>
        <w:t xml:space="preserve"> de chaque mois m</w:t>
      </w:r>
    </w:p>
    <w:p w:rsidR="00E219C0" w:rsidRDefault="00E219C0" w:rsidP="00E219C0">
      <w:r>
        <w:rPr>
          <w:u w:val="single"/>
        </w:rPr>
        <w:t>Scénario</w:t>
      </w:r>
      <w:r>
        <w:t xml:space="preserve"> : 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Le fichier est récupéré dans le dossier adéquat.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Connexion à la base de données </w:t>
      </w:r>
      <w:proofErr w:type="spellStart"/>
      <w:r>
        <w:t>Darties</w:t>
      </w:r>
      <w:proofErr w:type="spellEnd"/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Répéter pour chaque ligne du fichier Excel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Récupérer l’identifiant IDFAMILLEARTICLE table FAMILLE_ARTICLE de la famille produit « Fours »,  nom de la feuille Excel. 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Récupérer l’identifiant de la ville IDVILLE table VILLE à partir du nom présent dans le champ de la colonne « Villes » du fichier Excel.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l’identifiant du mois à partir du numéro de mois présent dans le champ de la colonne « Mois »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Vérifier l’existence du fait table FAIT identifiant IDFAMILLEARTICLE, IDVILLE, IDMOIS.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>Récupération de la donnée à la Colonne « </w:t>
      </w:r>
      <w:proofErr w:type="spellStart"/>
      <w:r>
        <w:t>R_ventes</w:t>
      </w:r>
      <w:proofErr w:type="spellEnd"/>
      <w:r>
        <w:t xml:space="preserve">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la donnée contient que des chiffres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Vérification le nombre est entre 0 et 1000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Si valeur non entière, arrondir : type attendu entier.</w:t>
      </w:r>
    </w:p>
    <w:p w:rsidR="00E219C0" w:rsidRDefault="00E219C0" w:rsidP="00E219C0">
      <w:pPr>
        <w:pStyle w:val="Paragraphedeliste"/>
        <w:numPr>
          <w:ilvl w:val="0"/>
          <w:numId w:val="7"/>
        </w:numPr>
        <w:spacing w:after="0" w:line="240" w:lineRule="auto"/>
      </w:pPr>
      <w:r>
        <w:t>Insertion dans la base de données table FAITS,  champ VENTESREELFAITS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R_CA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Vérification le nombre est entre 0 et 2000</w:t>
      </w:r>
    </w:p>
    <w:p w:rsidR="00E219C0" w:rsidRDefault="00E219C0" w:rsidP="00E219C0">
      <w:pPr>
        <w:pStyle w:val="Paragraphedeliste"/>
        <w:numPr>
          <w:ilvl w:val="0"/>
          <w:numId w:val="8"/>
        </w:numPr>
        <w:spacing w:after="0" w:line="240" w:lineRule="auto"/>
      </w:pPr>
      <w:r>
        <w:t>Insertion dans la base de données table Faits,  champ CAREELFAITS</w:t>
      </w:r>
    </w:p>
    <w:p w:rsidR="00E219C0" w:rsidRDefault="00E219C0" w:rsidP="00E219C0">
      <w:pPr>
        <w:pStyle w:val="Paragraphedeliste"/>
        <w:numPr>
          <w:ilvl w:val="1"/>
          <w:numId w:val="6"/>
        </w:numPr>
        <w:spacing w:after="0" w:line="240" w:lineRule="auto"/>
      </w:pPr>
      <w:r>
        <w:t xml:space="preserve">Récupération de la donnée à la Colonne « R_MB </w:t>
      </w:r>
      <w:proofErr w:type="gramStart"/>
      <w:r>
        <w:t>» ,</w:t>
      </w:r>
      <w:proofErr w:type="gramEnd"/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Vérification la donnée contient que des chiffres et une </w:t>
      </w:r>
      <w:proofErr w:type="gramStart"/>
      <w:r>
        <w:t>« ,</w:t>
      </w:r>
      <w:proofErr w:type="gramEnd"/>
      <w:r>
        <w:t> » ou « .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 xml:space="preserve">Remplacer </w:t>
      </w:r>
      <w:proofErr w:type="gramStart"/>
      <w:r>
        <w:t>« .</w:t>
      </w:r>
      <w:proofErr w:type="gramEnd"/>
      <w:r>
        <w:t> » par « , »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&lt;= 50% du chiffre d’affaires réel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Vérification la marge est entre -10 et 10</w:t>
      </w:r>
    </w:p>
    <w:p w:rsidR="00E219C0" w:rsidRDefault="00E219C0" w:rsidP="00E219C0">
      <w:pPr>
        <w:pStyle w:val="Paragraphedeliste"/>
        <w:numPr>
          <w:ilvl w:val="0"/>
          <w:numId w:val="9"/>
        </w:numPr>
        <w:spacing w:after="0" w:line="240" w:lineRule="auto"/>
      </w:pPr>
      <w:r>
        <w:t>Insertion dans la base de données table Faits,  champ MBREELFAITS</w:t>
      </w:r>
    </w:p>
    <w:p w:rsidR="00E219C0" w:rsidRDefault="00E219C0" w:rsidP="00E219C0"/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Inscription de la réussite de l’insertion dans le journal de log.</w:t>
      </w:r>
    </w:p>
    <w:p w:rsidR="00E219C0" w:rsidRDefault="00E219C0" w:rsidP="00E219C0">
      <w:pPr>
        <w:pStyle w:val="Paragraphedeliste"/>
        <w:numPr>
          <w:ilvl w:val="0"/>
          <w:numId w:val="6"/>
        </w:numPr>
        <w:spacing w:after="0" w:line="240" w:lineRule="auto"/>
      </w:pPr>
      <w:r>
        <w:t>Envoi du journal de log au directeur de France.</w:t>
      </w:r>
    </w:p>
    <w:p w:rsidR="00E219C0" w:rsidRDefault="00E219C0" w:rsidP="00E219C0">
      <w:pPr>
        <w:rPr>
          <w:u w:val="single"/>
        </w:rPr>
      </w:pPr>
      <w:r>
        <w:rPr>
          <w:u w:val="single"/>
        </w:rPr>
        <w:t>Extension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1. Le fichier n’existe pas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  <w:rPr>
          <w:u w:val="single"/>
        </w:rPr>
      </w:pPr>
      <w:r>
        <w:lastRenderedPageBreak/>
        <w:t>Envoi d’un mail au gestionnaire de fichier indiquant que le fichier était introuvable et de fait les insertions dans la base de données n’ont pas pu avoir lieu.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  <w:rPr>
          <w:u w:val="single"/>
        </w:rPr>
      </w:pPr>
      <w:r>
        <w:t>La connexion à la base de données échoue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Tentative de reconnexion : toutes les 10 minutes pendant 1 heure tant qu’il n’y a pas de succès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Si après toutes les tentatives, la connexion n’a pas eu lieu, envoi d’un message d’alerte au technicien. </w:t>
      </w:r>
    </w:p>
    <w:p w:rsidR="00E219C0" w:rsidRDefault="00E219C0" w:rsidP="00E219C0">
      <w:pPr>
        <w:pStyle w:val="Paragraphedeliste"/>
        <w:numPr>
          <w:ilvl w:val="0"/>
          <w:numId w:val="10"/>
        </w:numPr>
        <w:spacing w:after="0" w:line="240" w:lineRule="auto"/>
      </w:pP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Le fait n’existe pas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 xml:space="preserve">Création du fait pour ce mois </w:t>
      </w:r>
    </w:p>
    <w:p w:rsidR="00E219C0" w:rsidRDefault="00E219C0" w:rsidP="00E219C0">
      <w:pPr>
        <w:pStyle w:val="Paragraphedeliste"/>
        <w:numPr>
          <w:ilvl w:val="1"/>
          <w:numId w:val="10"/>
        </w:numPr>
        <w:spacing w:after="0" w:line="240" w:lineRule="auto"/>
      </w:pPr>
      <w:r>
        <w:t>L’insertion n’a pas pu se faire</w:t>
      </w:r>
    </w:p>
    <w:p w:rsidR="00E219C0" w:rsidRDefault="00E219C0" w:rsidP="00E219C0">
      <w:pPr>
        <w:pStyle w:val="Paragraphedeliste"/>
        <w:numPr>
          <w:ilvl w:val="2"/>
          <w:numId w:val="10"/>
        </w:numPr>
        <w:spacing w:after="0" w:line="240" w:lineRule="auto"/>
      </w:pPr>
      <w:r>
        <w:t>Inscription de l’erreur selon le format explicité dans le fichier de log erreur.</w:t>
      </w:r>
    </w:p>
    <w:p w:rsidR="00E219C0" w:rsidRDefault="00E219C0" w:rsidP="00E219C0">
      <w:pPr>
        <w:rPr>
          <w:u w:val="single"/>
        </w:rPr>
      </w:pPr>
    </w:p>
    <w:p w:rsidR="00E219C0" w:rsidRDefault="00E219C0" w:rsidP="00E219C0">
      <w:pPr>
        <w:pStyle w:val="Paragraphedeliste"/>
        <w:ind w:left="1440"/>
        <w:rPr>
          <w:u w:val="single"/>
        </w:rPr>
      </w:pPr>
    </w:p>
    <w:p w:rsidR="00484C7C" w:rsidRPr="00484C7C" w:rsidRDefault="00484C7C" w:rsidP="00484C7C"/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>
      <w:footerReference w:type="default" r:id="rId1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F78" w:rsidRDefault="00922F78">
      <w:pPr>
        <w:spacing w:after="0" w:line="240" w:lineRule="auto"/>
      </w:pPr>
      <w:r>
        <w:separator/>
      </w:r>
    </w:p>
  </w:endnote>
  <w:endnote w:type="continuationSeparator" w:id="0">
    <w:p w:rsidR="00922F78" w:rsidRDefault="0092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C6" w:rsidRDefault="0021353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794BC6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794BC6" w:rsidRDefault="00794BC6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213538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4C2F27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794BC6" w:rsidRDefault="00213538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4C2F27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F78" w:rsidRDefault="00922F78">
      <w:pPr>
        <w:spacing w:after="0" w:line="240" w:lineRule="auto"/>
      </w:pPr>
      <w:r>
        <w:separator/>
      </w:r>
    </w:p>
  </w:footnote>
  <w:footnote w:type="continuationSeparator" w:id="0">
    <w:p w:rsidR="00922F78" w:rsidRDefault="00922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466AE"/>
    <w:multiLevelType w:val="hybridMultilevel"/>
    <w:tmpl w:val="D930C0C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5731B5A"/>
    <w:multiLevelType w:val="hybridMultilevel"/>
    <w:tmpl w:val="27B264A0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71401"/>
    <w:multiLevelType w:val="hybridMultilevel"/>
    <w:tmpl w:val="614AF00E"/>
    <w:lvl w:ilvl="0" w:tplc="14C63330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B15B9"/>
    <w:multiLevelType w:val="hybridMultilevel"/>
    <w:tmpl w:val="34CE1A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DC746D"/>
    <w:multiLevelType w:val="hybridMultilevel"/>
    <w:tmpl w:val="6FC2F5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BD"/>
    <w:rsid w:val="000D7D00"/>
    <w:rsid w:val="001A35BD"/>
    <w:rsid w:val="00213538"/>
    <w:rsid w:val="00484C7C"/>
    <w:rsid w:val="004C2F27"/>
    <w:rsid w:val="0068036F"/>
    <w:rsid w:val="006F2B48"/>
    <w:rsid w:val="00794BC6"/>
    <w:rsid w:val="0082377E"/>
    <w:rsid w:val="00922F78"/>
    <w:rsid w:val="009A50D4"/>
    <w:rsid w:val="00AF294B"/>
    <w:rsid w:val="00B75488"/>
    <w:rsid w:val="00B86357"/>
    <w:rsid w:val="00E04DB6"/>
    <w:rsid w:val="00E07AB7"/>
    <w:rsid w:val="00E219C0"/>
    <w:rsid w:val="00F5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19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FDEBBF775B45DAB2F630E3E88090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55C8AD-D80B-410D-B89A-CA5976E4846F}"/>
      </w:docPartPr>
      <w:docPartBody>
        <w:p w:rsidR="0096295F" w:rsidRDefault="009F6018">
          <w:pPr>
            <w:pStyle w:val="89FDEBBF775B45DAB2F630E3E8809046"/>
          </w:pPr>
          <w: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18"/>
    <w:rsid w:val="00346846"/>
    <w:rsid w:val="0096295F"/>
    <w:rsid w:val="009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6E347A-8F8C-413A-AD30-F2AD10876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1</TotalTime>
  <Pages>7</Pages>
  <Words>1406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utilisation mensuelle</vt:lpstr>
    </vt:vector>
  </TitlesOfParts>
  <Company>Hewlett-Packard</Company>
  <LinksUpToDate>false</LinksUpToDate>
  <CharactersWithSpaces>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utilisation mensuelle</dc:title>
  <dc:subject>Projet Darties – Groupe2</dc:subject>
  <dc:creator>pierre</dc:creator>
  <cp:lastModifiedBy>pierre</cp:lastModifiedBy>
  <cp:revision>5</cp:revision>
  <dcterms:created xsi:type="dcterms:W3CDTF">2010-12-14T21:50:00Z</dcterms:created>
  <dcterms:modified xsi:type="dcterms:W3CDTF">2010-12-14T21:51:00Z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
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AD1" w:rsidRDefault="003D1AD1" w:rsidP="003D1AD1">
      <w:pPr>
        <w:pStyle w:val="Titre1"/>
      </w:pPr>
      <w:r>
        <w:t>Les Cas d’Utilisation Annuels</w:t>
      </w:r>
    </w:p>
    <w:p w:rsidR="003D1AD1" w:rsidRDefault="003D1AD1" w:rsidP="003D1AD1"/>
    <w:p w:rsidR="003D1AD1" w:rsidRDefault="003D1AD1" w:rsidP="003D1AD1">
      <w:pPr>
        <w:pStyle w:val="Titre2"/>
      </w:pPr>
      <w:r>
        <w:t>Avec un batch</w:t>
      </w:r>
    </w:p>
    <w:p w:rsidR="003D1AD1" w:rsidRDefault="003D1AD1" w:rsidP="003D1AD1">
      <w:pPr>
        <w:pStyle w:val="Titre2"/>
      </w:pPr>
    </w:p>
    <w:p w:rsidR="003D1AD1" w:rsidRDefault="003D1AD1" w:rsidP="003D1AD1">
      <w:pPr>
        <w:pStyle w:val="Titre3"/>
      </w:pPr>
      <w:r>
        <w:t xml:space="preserve">L’alimentation annuel </w:t>
      </w:r>
    </w:p>
    <w:p w:rsidR="003D1AD1" w:rsidRDefault="003D1AD1" w:rsidP="003D1AD1"/>
    <w:p w:rsidR="003D1AD1" w:rsidRDefault="003D1AD1" w:rsidP="003D1AD1">
      <w:r>
        <w:t>Ce cas d’utilisation se produit lors de l’obtention des objectifs qui sont définitifs le 1</w:t>
      </w:r>
      <w:r w:rsidRPr="008F5C46">
        <w:rPr>
          <w:vertAlign w:val="superscript"/>
        </w:rPr>
        <w:t>er</w:t>
      </w:r>
      <w:r>
        <w:t xml:space="preserve"> Décembre de l’année précédente </w:t>
      </w:r>
    </w:p>
    <w:p w:rsidR="003D1AD1" w:rsidRDefault="003D1AD1" w:rsidP="003D1AD1"/>
    <w:p w:rsidR="003D1AD1" w:rsidRDefault="003D1AD1" w:rsidP="003D1AD1">
      <w:r w:rsidRPr="002D335A">
        <w:rPr>
          <w:u w:val="single"/>
        </w:rPr>
        <w:t>Intervenant</w:t>
      </w:r>
      <w:r>
        <w:t> : Le batch</w:t>
      </w:r>
    </w:p>
    <w:p w:rsidR="003D1AD1" w:rsidRDefault="003D1AD1" w:rsidP="003D1AD1"/>
    <w:p w:rsidR="003D1AD1" w:rsidRDefault="003D1AD1" w:rsidP="003D1AD1">
      <w:proofErr w:type="spellStart"/>
      <w:r w:rsidRPr="002D335A">
        <w:rPr>
          <w:u w:val="single"/>
        </w:rPr>
        <w:t>Préconditions</w:t>
      </w:r>
      <w:proofErr w:type="spellEnd"/>
      <w:r w:rsidRPr="002D335A">
        <w:rPr>
          <w:u w:val="single"/>
        </w:rPr>
        <w:t> </w:t>
      </w:r>
      <w:r>
        <w:t xml:space="preserve">: Il faut que le fichier </w:t>
      </w:r>
      <w:proofErr w:type="spellStart"/>
      <w:r>
        <w:t>xls</w:t>
      </w:r>
      <w:proofErr w:type="spellEnd"/>
      <w:r>
        <w:t xml:space="preserve">(x) existe et soit au bon endroit, nommé selon l’année suivante.  </w:t>
      </w:r>
    </w:p>
    <w:p w:rsidR="003D1AD1" w:rsidRDefault="003D1AD1" w:rsidP="003D1AD1">
      <w:r w:rsidRPr="002D335A">
        <w:rPr>
          <w:u w:val="single"/>
        </w:rPr>
        <w:t>Garantie minimale </w:t>
      </w:r>
      <w:r>
        <w:t>: La base de données reste en l’état sans aucune données objectifs pour l’année en cours un message d’information explique que la mise à jour n’a pas fonctionné.</w:t>
      </w:r>
    </w:p>
    <w:p w:rsidR="003D1AD1" w:rsidRDefault="003D1AD1" w:rsidP="003D1AD1">
      <w:r w:rsidRPr="002D335A">
        <w:rPr>
          <w:u w:val="single"/>
        </w:rPr>
        <w:t>Garantie en cas de succès </w:t>
      </w:r>
      <w:r>
        <w:t>: Les informations contenues dans le fichier Excel sont présentes dans la base de données.</w:t>
      </w:r>
    </w:p>
    <w:p w:rsidR="003D1AD1" w:rsidRDefault="003D1AD1" w:rsidP="003D1AD1"/>
    <w:p w:rsidR="003D1AD1" w:rsidRDefault="003D1AD1" w:rsidP="003D1AD1">
      <w:r w:rsidRPr="002D335A">
        <w:rPr>
          <w:u w:val="single"/>
        </w:rPr>
        <w:t>Déclencheur</w:t>
      </w:r>
      <w:r>
        <w:t> : Exécution une fois que les objectifs ont été déterminés par la direction (Mois de novembre).</w:t>
      </w:r>
    </w:p>
    <w:p w:rsidR="003D1AD1" w:rsidRDefault="003D1AD1" w:rsidP="003D1AD1"/>
    <w:p w:rsidR="003D1AD1" w:rsidRDefault="003D1AD1" w:rsidP="003D1AD1">
      <w:r w:rsidRPr="002D335A">
        <w:rPr>
          <w:u w:val="single"/>
        </w:rPr>
        <w:t>Scénario</w:t>
      </w:r>
      <w:r>
        <w:t xml:space="preserve"> : </w:t>
      </w:r>
    </w:p>
    <w:p w:rsidR="003D1AD1" w:rsidRDefault="003D1AD1" w:rsidP="003D1AD1">
      <w:pPr>
        <w:pStyle w:val="Paragraphedeliste"/>
        <w:numPr>
          <w:ilvl w:val="0"/>
          <w:numId w:val="1"/>
        </w:numPr>
      </w:pPr>
      <w:r>
        <w:t>Le fichier est récupéré dans le dossier adéquat.</w:t>
      </w:r>
    </w:p>
    <w:p w:rsidR="003D1AD1" w:rsidRDefault="003D1AD1" w:rsidP="003D1AD1">
      <w:pPr>
        <w:pStyle w:val="Paragraphedeliste"/>
        <w:numPr>
          <w:ilvl w:val="0"/>
          <w:numId w:val="1"/>
        </w:numPr>
      </w:pPr>
      <w:r>
        <w:t xml:space="preserve">Connexion à la base de données </w:t>
      </w:r>
      <w:proofErr w:type="spellStart"/>
      <w:r>
        <w:t>Darties</w:t>
      </w:r>
      <w:proofErr w:type="spellEnd"/>
    </w:p>
    <w:p w:rsidR="003D1AD1" w:rsidRDefault="003D1AD1" w:rsidP="003D1AD1">
      <w:pPr>
        <w:pStyle w:val="Paragraphedeliste"/>
        <w:numPr>
          <w:ilvl w:val="0"/>
          <w:numId w:val="1"/>
        </w:numPr>
      </w:pPr>
      <w:r>
        <w:t>Répéter pour chacune des feuilles Excel</w:t>
      </w:r>
    </w:p>
    <w:p w:rsidR="003D1AD1" w:rsidRDefault="003D1AD1" w:rsidP="003D1AD1">
      <w:pPr>
        <w:pStyle w:val="Paragraphedeliste"/>
        <w:numPr>
          <w:ilvl w:val="1"/>
          <w:numId w:val="1"/>
        </w:numPr>
      </w:pPr>
      <w:r>
        <w:t>Récupération de l’année à travers le nom de fichier ex : Annees_2011. L’année récupérée doit être de la forme N+1.</w:t>
      </w:r>
    </w:p>
    <w:p w:rsidR="003D1AD1" w:rsidRDefault="003D1AD1" w:rsidP="003D1AD1">
      <w:pPr>
        <w:pStyle w:val="Paragraphedeliste"/>
        <w:numPr>
          <w:ilvl w:val="1"/>
          <w:numId w:val="1"/>
        </w:numPr>
      </w:pPr>
      <w:r>
        <w:t xml:space="preserve">Récupérer l’identifiant IDFAMILLEARTICLE table FAMILLE_ARTICLE de la famille produit correspondant au nom de la feuille Excel. </w:t>
      </w:r>
    </w:p>
    <w:p w:rsidR="003D1AD1" w:rsidRDefault="003D1AD1" w:rsidP="003D1AD1">
      <w:pPr>
        <w:pStyle w:val="Paragraphedeliste"/>
        <w:numPr>
          <w:ilvl w:val="1"/>
          <w:numId w:val="1"/>
        </w:numPr>
      </w:pPr>
      <w:r>
        <w:t>Récupérer l’identifiant de la ville IDVILLE table VILLE à partir du nom présent dans le champ de la colonne « Villes » du fichier Excel.</w:t>
      </w:r>
    </w:p>
    <w:p w:rsidR="003D1AD1" w:rsidRDefault="003D1AD1" w:rsidP="003D1AD1">
      <w:pPr>
        <w:pStyle w:val="Paragraphedeliste"/>
        <w:numPr>
          <w:ilvl w:val="1"/>
          <w:numId w:val="1"/>
        </w:numPr>
      </w:pPr>
      <w:r>
        <w:t xml:space="preserve">Récupération de l’identifiant du mois à partir de l’analyse du nom du mois dans la feuille : </w:t>
      </w:r>
      <w:proofErr w:type="spellStart"/>
      <w:r>
        <w:t>O_janvier</w:t>
      </w:r>
      <w:proofErr w:type="spellEnd"/>
      <w:r>
        <w:t xml:space="preserve"> ---&gt; 0</w:t>
      </w:r>
    </w:p>
    <w:p w:rsidR="003D1AD1" w:rsidRDefault="003D1AD1" w:rsidP="003D1AD1">
      <w:pPr>
        <w:pStyle w:val="Paragraphedeliste"/>
        <w:numPr>
          <w:ilvl w:val="1"/>
          <w:numId w:val="1"/>
        </w:numPr>
      </w:pPr>
      <w:r>
        <w:t>Vérifier l’existence du fait table FAIT identifiant IDFAMILLEARTICLE, IDVILLE, IDMOIS.</w:t>
      </w:r>
    </w:p>
    <w:p w:rsidR="003D1AD1" w:rsidRDefault="003D1AD1" w:rsidP="003D1AD1"/>
    <w:p w:rsidR="003D1AD1" w:rsidRPr="0040602B" w:rsidRDefault="003D1AD1" w:rsidP="003D1AD1">
      <w:pPr>
        <w:rPr>
          <w:u w:val="single"/>
        </w:rPr>
      </w:pPr>
      <w:proofErr w:type="gramStart"/>
      <w:r w:rsidRPr="0040602B">
        <w:rPr>
          <w:u w:val="single"/>
        </w:rPr>
        <w:t>Ventes</w:t>
      </w:r>
      <w:proofErr w:type="gramEnd"/>
      <w:r w:rsidRPr="0040602B">
        <w:rPr>
          <w:u w:val="single"/>
        </w:rPr>
        <w:t> :</w:t>
      </w:r>
    </w:p>
    <w:p w:rsidR="003D1AD1" w:rsidRDefault="003D1AD1" w:rsidP="003D1AD1">
      <w:pPr>
        <w:pStyle w:val="Paragraphedeliste"/>
        <w:numPr>
          <w:ilvl w:val="1"/>
          <w:numId w:val="1"/>
        </w:numPr>
      </w:pPr>
      <w:r>
        <w:t>Récupération des données pour chaque mois et chaque ville :</w:t>
      </w:r>
    </w:p>
    <w:p w:rsidR="003D1AD1" w:rsidRDefault="003D1AD1" w:rsidP="003D1AD1">
      <w:pPr>
        <w:pStyle w:val="Paragraphedeliste"/>
        <w:numPr>
          <w:ilvl w:val="0"/>
          <w:numId w:val="3"/>
        </w:numPr>
      </w:pPr>
      <w:r>
        <w:t>Vérification la donnée contient que des chiffres.</w:t>
      </w:r>
    </w:p>
    <w:p w:rsidR="003D1AD1" w:rsidRDefault="003D1AD1" w:rsidP="003D1AD1">
      <w:pPr>
        <w:pStyle w:val="Paragraphedeliste"/>
        <w:numPr>
          <w:ilvl w:val="0"/>
          <w:numId w:val="3"/>
        </w:numPr>
      </w:pPr>
      <w:r>
        <w:t>Vérification sur le nombre :</w:t>
      </w:r>
    </w:p>
    <w:p w:rsidR="003D1AD1" w:rsidRDefault="003D1AD1" w:rsidP="003D1AD1">
      <w:pPr>
        <w:pStyle w:val="Paragraphedeliste"/>
        <w:numPr>
          <w:ilvl w:val="1"/>
          <w:numId w:val="3"/>
        </w:numPr>
      </w:pPr>
      <w:r>
        <w:t>Supérieur à 1.</w:t>
      </w:r>
    </w:p>
    <w:p w:rsidR="003D1AD1" w:rsidRDefault="003D1AD1" w:rsidP="003D1AD1">
      <w:pPr>
        <w:pStyle w:val="Paragraphedeliste"/>
        <w:numPr>
          <w:ilvl w:val="1"/>
          <w:numId w:val="3"/>
        </w:numPr>
      </w:pPr>
      <w:r>
        <w:t>Ne peut être x2 de N-1.</w:t>
      </w:r>
    </w:p>
    <w:p w:rsidR="003D1AD1" w:rsidRDefault="003D1AD1" w:rsidP="003D1AD1">
      <w:pPr>
        <w:pStyle w:val="Paragraphedeliste"/>
        <w:numPr>
          <w:ilvl w:val="0"/>
          <w:numId w:val="3"/>
        </w:numPr>
      </w:pPr>
      <w:r>
        <w:t>Si valeur entière, arrondir : type attendu entier.</w:t>
      </w:r>
    </w:p>
    <w:p w:rsidR="003D1AD1" w:rsidRDefault="003D1AD1" w:rsidP="003D1AD1">
      <w:pPr>
        <w:pStyle w:val="Paragraphedeliste"/>
        <w:numPr>
          <w:ilvl w:val="0"/>
          <w:numId w:val="3"/>
        </w:numPr>
      </w:pPr>
      <w:r>
        <w:t>Insertion dans la base de données table FAITS,  champ VENTESOBJECTIFFAITS</w:t>
      </w:r>
    </w:p>
    <w:p w:rsidR="003D1AD1" w:rsidRPr="0040602B" w:rsidRDefault="003D1AD1" w:rsidP="003D1AD1">
      <w:pPr>
        <w:rPr>
          <w:u w:val="single"/>
        </w:rPr>
      </w:pPr>
      <w:r w:rsidRPr="0040602B">
        <w:rPr>
          <w:u w:val="single"/>
        </w:rPr>
        <w:t>Chiffre Affaire :</w:t>
      </w:r>
    </w:p>
    <w:p w:rsidR="003D1AD1" w:rsidRDefault="003D1AD1" w:rsidP="003D1AD1">
      <w:pPr>
        <w:pStyle w:val="Paragraphedeliste"/>
        <w:numPr>
          <w:ilvl w:val="1"/>
          <w:numId w:val="1"/>
        </w:numPr>
      </w:pPr>
      <w:r>
        <w:t>Récupération des données pour chaque mois et chaque ville :</w:t>
      </w:r>
    </w:p>
    <w:p w:rsidR="003D1AD1" w:rsidRDefault="003D1AD1" w:rsidP="003D1AD1">
      <w:pPr>
        <w:pStyle w:val="Paragraphedeliste"/>
        <w:numPr>
          <w:ilvl w:val="0"/>
          <w:numId w:val="5"/>
        </w:numPr>
      </w:pPr>
      <w:r>
        <w:t xml:space="preserve">Le formatage des donnée ne doit contenir que des chiffres et une </w:t>
      </w:r>
      <w:proofErr w:type="gramStart"/>
      <w:r>
        <w:t>« ,</w:t>
      </w:r>
      <w:proofErr w:type="gramEnd"/>
      <w:r>
        <w:t> » ou « . »</w:t>
      </w:r>
    </w:p>
    <w:p w:rsidR="003D1AD1" w:rsidRDefault="003D1AD1" w:rsidP="003D1AD1">
      <w:pPr>
        <w:pStyle w:val="Paragraphedeliste"/>
        <w:numPr>
          <w:ilvl w:val="0"/>
          <w:numId w:val="5"/>
        </w:numPr>
      </w:pPr>
      <w:r>
        <w:t xml:space="preserve">Remplacer </w:t>
      </w:r>
      <w:proofErr w:type="gramStart"/>
      <w:r>
        <w:t>« .</w:t>
      </w:r>
      <w:proofErr w:type="gramEnd"/>
      <w:r>
        <w:t> » par « , »</w:t>
      </w:r>
    </w:p>
    <w:p w:rsidR="003D1AD1" w:rsidRDefault="003D1AD1" w:rsidP="003D1AD1">
      <w:pPr>
        <w:pStyle w:val="Paragraphedeliste"/>
        <w:numPr>
          <w:ilvl w:val="0"/>
          <w:numId w:val="5"/>
        </w:numPr>
      </w:pPr>
      <w:r>
        <w:t xml:space="preserve">Vérification le nombre </w:t>
      </w:r>
      <w:proofErr w:type="gramStart"/>
      <w:r>
        <w:t>est ]0</w:t>
      </w:r>
      <w:proofErr w:type="gramEnd"/>
      <w:r>
        <w:t> ;1000]</w:t>
      </w:r>
    </w:p>
    <w:p w:rsidR="003D1AD1" w:rsidRDefault="003D1AD1" w:rsidP="003D1AD1">
      <w:pPr>
        <w:pStyle w:val="Paragraphedeliste"/>
        <w:numPr>
          <w:ilvl w:val="0"/>
          <w:numId w:val="5"/>
        </w:numPr>
      </w:pPr>
      <w:r>
        <w:t>Convertir la donnée par *1000 (k€ ----&gt; €)</w:t>
      </w:r>
    </w:p>
    <w:p w:rsidR="003D1AD1" w:rsidRDefault="003D1AD1" w:rsidP="003D1AD1">
      <w:pPr>
        <w:pStyle w:val="Paragraphedeliste"/>
        <w:numPr>
          <w:ilvl w:val="0"/>
          <w:numId w:val="5"/>
        </w:numPr>
      </w:pPr>
      <w:r>
        <w:t>Insertion dans la base de données table FAITS,  champ CAOBJECTIFFAITS</w:t>
      </w:r>
    </w:p>
    <w:p w:rsidR="003D1AD1" w:rsidRPr="002C6F67" w:rsidRDefault="003D1AD1" w:rsidP="003D1AD1">
      <w:pPr>
        <w:rPr>
          <w:u w:val="single"/>
        </w:rPr>
      </w:pPr>
      <w:r w:rsidRPr="002C6F67">
        <w:rPr>
          <w:u w:val="single"/>
        </w:rPr>
        <w:t>Marge</w:t>
      </w:r>
      <w:r>
        <w:rPr>
          <w:u w:val="single"/>
        </w:rPr>
        <w:t>s</w:t>
      </w:r>
      <w:r w:rsidRPr="002C6F67">
        <w:rPr>
          <w:u w:val="single"/>
        </w:rPr>
        <w:t xml:space="preserve"> Brute</w:t>
      </w:r>
      <w:r>
        <w:rPr>
          <w:u w:val="single"/>
        </w:rPr>
        <w:t>s</w:t>
      </w:r>
      <w:r w:rsidRPr="002C6F67">
        <w:rPr>
          <w:u w:val="single"/>
        </w:rPr>
        <w:t> :</w:t>
      </w:r>
    </w:p>
    <w:p w:rsidR="003D1AD1" w:rsidRDefault="003D1AD1" w:rsidP="003D1AD1">
      <w:pPr>
        <w:pStyle w:val="Paragraphedeliste"/>
        <w:numPr>
          <w:ilvl w:val="1"/>
          <w:numId w:val="1"/>
        </w:numPr>
      </w:pPr>
      <w:r>
        <w:t>Récupération des données pour chaque mois et chaque ville :</w:t>
      </w:r>
    </w:p>
    <w:p w:rsidR="003D1AD1" w:rsidRDefault="003D1AD1" w:rsidP="003D1AD1">
      <w:pPr>
        <w:pStyle w:val="Paragraphedeliste"/>
        <w:numPr>
          <w:ilvl w:val="0"/>
          <w:numId w:val="7"/>
        </w:numPr>
      </w:pPr>
      <w:r>
        <w:t xml:space="preserve">Le formatage des donnée ne doit contenir que des chiffres et une </w:t>
      </w:r>
      <w:proofErr w:type="gramStart"/>
      <w:r>
        <w:t>« ,</w:t>
      </w:r>
      <w:proofErr w:type="gramEnd"/>
      <w:r>
        <w:t> » ou « . »</w:t>
      </w:r>
    </w:p>
    <w:p w:rsidR="003D1AD1" w:rsidRDefault="003D1AD1" w:rsidP="003D1AD1">
      <w:pPr>
        <w:pStyle w:val="Paragraphedeliste"/>
        <w:numPr>
          <w:ilvl w:val="0"/>
          <w:numId w:val="7"/>
        </w:numPr>
      </w:pPr>
      <w:r>
        <w:t xml:space="preserve">Remplacer </w:t>
      </w:r>
      <w:proofErr w:type="gramStart"/>
      <w:r>
        <w:t>« .</w:t>
      </w:r>
      <w:proofErr w:type="gramEnd"/>
      <w:r>
        <w:t> » par « , »</w:t>
      </w:r>
    </w:p>
    <w:p w:rsidR="003D1AD1" w:rsidRDefault="003D1AD1" w:rsidP="003D1AD1">
      <w:pPr>
        <w:pStyle w:val="Paragraphedeliste"/>
        <w:numPr>
          <w:ilvl w:val="0"/>
          <w:numId w:val="7"/>
        </w:numPr>
      </w:pPr>
      <w:r>
        <w:t xml:space="preserve">Vérification la marge est &lt;= 50% du chiffre d’affaires objectif correspondant </w:t>
      </w:r>
    </w:p>
    <w:p w:rsidR="003D1AD1" w:rsidRDefault="003D1AD1" w:rsidP="003D1AD1">
      <w:pPr>
        <w:pStyle w:val="Paragraphedeliste"/>
        <w:numPr>
          <w:ilvl w:val="0"/>
          <w:numId w:val="7"/>
        </w:numPr>
      </w:pPr>
      <w:r>
        <w:t xml:space="preserve">Vérification la marge est </w:t>
      </w:r>
      <w:proofErr w:type="gramStart"/>
      <w:r>
        <w:t>entre ]</w:t>
      </w:r>
      <w:proofErr w:type="gramEnd"/>
      <w:r>
        <w:t>0 ;10].</w:t>
      </w:r>
    </w:p>
    <w:p w:rsidR="003D1AD1" w:rsidRDefault="003D1AD1" w:rsidP="003D1AD1">
      <w:pPr>
        <w:pStyle w:val="Paragraphedeliste"/>
        <w:numPr>
          <w:ilvl w:val="0"/>
          <w:numId w:val="7"/>
        </w:numPr>
      </w:pPr>
      <w:r>
        <w:t>Convertir la donnée par *1000 (k€ ----&gt; €)</w:t>
      </w:r>
    </w:p>
    <w:p w:rsidR="003D1AD1" w:rsidRDefault="003D1AD1" w:rsidP="003D1AD1">
      <w:pPr>
        <w:pStyle w:val="Paragraphedeliste"/>
        <w:numPr>
          <w:ilvl w:val="0"/>
          <w:numId w:val="7"/>
        </w:numPr>
      </w:pPr>
      <w:r>
        <w:t>Insertion dans la base de données table FAITS,  champ MBOBJECTIFFAITS</w:t>
      </w:r>
    </w:p>
    <w:p w:rsidR="003D1AD1" w:rsidRDefault="003D1AD1" w:rsidP="003D1AD1"/>
    <w:p w:rsidR="003D1AD1" w:rsidRDefault="003D1AD1" w:rsidP="003D1AD1">
      <w:pPr>
        <w:pStyle w:val="Paragraphedeliste"/>
        <w:numPr>
          <w:ilvl w:val="0"/>
          <w:numId w:val="1"/>
        </w:numPr>
      </w:pPr>
      <w:r>
        <w:t>Inscription de la réussite de l’insertion dans le journal de log.</w:t>
      </w:r>
    </w:p>
    <w:p w:rsidR="003D1AD1" w:rsidRDefault="003D1AD1" w:rsidP="003D1AD1">
      <w:pPr>
        <w:pStyle w:val="Paragraphedeliste"/>
        <w:numPr>
          <w:ilvl w:val="0"/>
          <w:numId w:val="1"/>
        </w:numPr>
      </w:pPr>
      <w:r>
        <w:t>Envoi du journal de log au directeur de France.</w:t>
      </w:r>
    </w:p>
    <w:p w:rsidR="003D1AD1" w:rsidRDefault="003D1AD1" w:rsidP="003D1AD1"/>
    <w:p w:rsidR="003D1AD1" w:rsidRDefault="003D1AD1" w:rsidP="003D1AD1"/>
    <w:p w:rsidR="003D1AD1" w:rsidRDefault="003D1AD1" w:rsidP="003D1AD1"/>
    <w:p w:rsidR="003D1AD1" w:rsidRDefault="003D1AD1" w:rsidP="003D1AD1">
      <w:pPr>
        <w:rPr>
          <w:u w:val="single"/>
        </w:rPr>
      </w:pPr>
      <w:r w:rsidRPr="007D7988">
        <w:rPr>
          <w:u w:val="single"/>
        </w:rPr>
        <w:t>Extension</w:t>
      </w:r>
    </w:p>
    <w:p w:rsidR="003D1AD1" w:rsidRPr="00CA6517" w:rsidRDefault="003D1AD1" w:rsidP="003D1AD1">
      <w:pPr>
        <w:pStyle w:val="Paragraphedeliste"/>
        <w:numPr>
          <w:ilvl w:val="0"/>
          <w:numId w:val="2"/>
        </w:numPr>
        <w:rPr>
          <w:u w:val="single"/>
        </w:rPr>
      </w:pPr>
      <w:r>
        <w:t>1. Le fichier n’existe pas</w:t>
      </w:r>
    </w:p>
    <w:p w:rsidR="003D1AD1" w:rsidRPr="00CA6517" w:rsidRDefault="003D1AD1" w:rsidP="003D1AD1">
      <w:pPr>
        <w:pStyle w:val="Paragraphedeliste"/>
        <w:numPr>
          <w:ilvl w:val="1"/>
          <w:numId w:val="2"/>
        </w:numPr>
        <w:rPr>
          <w:u w:val="single"/>
        </w:rPr>
      </w:pPr>
      <w:r>
        <w:t>Envoi d’un mail au gestionnaire de fichier indiquant que le fichier était introuvable et de fait les insertions dans la base de données n’ont pas pu avoir lieu.</w:t>
      </w:r>
    </w:p>
    <w:p w:rsidR="003D1AD1" w:rsidRPr="00CA6517" w:rsidRDefault="003D1AD1" w:rsidP="003D1AD1">
      <w:pPr>
        <w:pStyle w:val="Paragraphedeliste"/>
        <w:numPr>
          <w:ilvl w:val="0"/>
          <w:numId w:val="2"/>
        </w:numPr>
        <w:rPr>
          <w:u w:val="single"/>
        </w:rPr>
      </w:pPr>
      <w:r>
        <w:t>La connexion à la base de données échoue</w:t>
      </w:r>
    </w:p>
    <w:p w:rsidR="003D1AD1" w:rsidRDefault="003D1AD1" w:rsidP="003D1AD1">
      <w:pPr>
        <w:pStyle w:val="Paragraphedeliste"/>
        <w:numPr>
          <w:ilvl w:val="1"/>
          <w:numId w:val="2"/>
        </w:numPr>
      </w:pPr>
      <w:r>
        <w:t>Tentative de reconnexion : toutes les 10 minutes pendant 1 heure tant qu’il n’y a pas de succès</w:t>
      </w:r>
    </w:p>
    <w:p w:rsidR="003D1AD1" w:rsidRDefault="003D1AD1" w:rsidP="003D1AD1">
      <w:pPr>
        <w:pStyle w:val="Paragraphedeliste"/>
        <w:numPr>
          <w:ilvl w:val="1"/>
          <w:numId w:val="2"/>
        </w:numPr>
      </w:pPr>
      <w:r>
        <w:t xml:space="preserve">Si après toutes les tentatives, la connexion n’a pas eu lieu, envoi d’un message d’alerte au technicien. </w:t>
      </w:r>
    </w:p>
    <w:p w:rsidR="003D1AD1" w:rsidRDefault="003D1AD1" w:rsidP="003D1AD1">
      <w:pPr>
        <w:pStyle w:val="Paragraphedeliste"/>
        <w:numPr>
          <w:ilvl w:val="0"/>
          <w:numId w:val="2"/>
        </w:numPr>
      </w:pPr>
    </w:p>
    <w:p w:rsidR="003D1AD1" w:rsidRDefault="003D1AD1" w:rsidP="003D1AD1">
      <w:pPr>
        <w:pStyle w:val="Paragraphedeliste"/>
        <w:numPr>
          <w:ilvl w:val="1"/>
          <w:numId w:val="2"/>
        </w:numPr>
      </w:pPr>
      <w:r>
        <w:t>Le fait n’existe pas</w:t>
      </w:r>
    </w:p>
    <w:p w:rsidR="003D1AD1" w:rsidRDefault="003D1AD1" w:rsidP="003D1AD1">
      <w:pPr>
        <w:pStyle w:val="Paragraphedeliste"/>
        <w:numPr>
          <w:ilvl w:val="2"/>
          <w:numId w:val="2"/>
        </w:numPr>
      </w:pPr>
      <w:r>
        <w:t xml:space="preserve">Création du fait pour ce mois </w:t>
      </w:r>
    </w:p>
    <w:p w:rsidR="003D1AD1" w:rsidRDefault="003D1AD1" w:rsidP="003D1AD1">
      <w:pPr>
        <w:pStyle w:val="Paragraphedeliste"/>
        <w:numPr>
          <w:ilvl w:val="1"/>
          <w:numId w:val="2"/>
        </w:numPr>
      </w:pPr>
      <w:r>
        <w:t>e à j La vérification ne donne pas un résultat correct :</w:t>
      </w:r>
    </w:p>
    <w:p w:rsidR="003D1AD1" w:rsidRDefault="003D1AD1" w:rsidP="003D1AD1">
      <w:pPr>
        <w:pStyle w:val="Paragraphedeliste"/>
        <w:numPr>
          <w:ilvl w:val="2"/>
          <w:numId w:val="2"/>
        </w:numPr>
      </w:pPr>
      <w:r>
        <w:t>Il n’y a pas d’insertion et le motif est indiqué dans le log d’erreur</w:t>
      </w:r>
    </w:p>
    <w:p w:rsidR="003D1AD1" w:rsidRDefault="003D1AD1" w:rsidP="003D1AD1">
      <w:pPr>
        <w:pStyle w:val="Paragraphedeliste"/>
        <w:ind w:left="1800"/>
      </w:pPr>
    </w:p>
    <w:p w:rsidR="003D1AD1" w:rsidRDefault="003D1AD1" w:rsidP="003D1AD1"/>
    <w:p w:rsidR="003D1AD1" w:rsidRDefault="003D1AD1" w:rsidP="003D1AD1"/>
    <w:p w:rsidR="003D1AD1" w:rsidRDefault="003D1AD1" w:rsidP="003D1AD1"/>
    <w:p w:rsidR="003D1AD1" w:rsidRDefault="003D1AD1" w:rsidP="003D1AD1"/>
    <w:p w:rsidR="003D1AD1" w:rsidRDefault="003D1AD1" w:rsidP="003D1AD1"/>
    <w:p w:rsidR="003D1AD1" w:rsidRDefault="003D1AD1" w:rsidP="003D1AD1"/>
    <w:p w:rsidR="003D1AD1" w:rsidRDefault="003D1AD1" w:rsidP="003D1AD1"/>
    <w:p w:rsidR="003D1AD1" w:rsidRDefault="003D1AD1" w:rsidP="003D1AD1"/>
    <w:p w:rsidR="003D1AD1" w:rsidRDefault="003D1AD1" w:rsidP="003D1AD1"/>
    <w:p w:rsidR="003D1AD1" w:rsidRDefault="003D1AD1" w:rsidP="003D1AD1">
      <w:pPr>
        <w:pStyle w:val="Titre2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:rsidR="003D1AD1" w:rsidRDefault="003D1AD1" w:rsidP="003D1AD1">
      <w:pPr>
        <w:pStyle w:val="Titre3"/>
      </w:pPr>
      <w:r>
        <w:t>L’alimentation des ajustements d’objectifs</w:t>
      </w:r>
    </w:p>
    <w:p w:rsidR="003D1AD1" w:rsidRDefault="003D1AD1" w:rsidP="003D1AD1"/>
    <w:p w:rsidR="003D1AD1" w:rsidRDefault="003D1AD1" w:rsidP="003D1AD1">
      <w:r>
        <w:t>Ajustement des objectifs par rapport à l’annuel de départ.</w:t>
      </w:r>
    </w:p>
    <w:p w:rsidR="003D1AD1" w:rsidRDefault="003D1AD1" w:rsidP="003D1AD1"/>
    <w:p w:rsidR="003D1AD1" w:rsidRDefault="003D1AD1" w:rsidP="003D1AD1">
      <w:r w:rsidRPr="002D335A">
        <w:rPr>
          <w:u w:val="single"/>
        </w:rPr>
        <w:t>Intervenant</w:t>
      </w:r>
      <w:r>
        <w:t> : Le batch</w:t>
      </w:r>
    </w:p>
    <w:p w:rsidR="003D1AD1" w:rsidRDefault="003D1AD1" w:rsidP="003D1AD1"/>
    <w:p w:rsidR="003D1AD1" w:rsidRDefault="003D1AD1" w:rsidP="003D1AD1">
      <w:proofErr w:type="spellStart"/>
      <w:r w:rsidRPr="002D335A">
        <w:rPr>
          <w:u w:val="single"/>
        </w:rPr>
        <w:t>Préconditions</w:t>
      </w:r>
      <w:proofErr w:type="spellEnd"/>
      <w:r w:rsidRPr="002D335A">
        <w:rPr>
          <w:u w:val="single"/>
        </w:rPr>
        <w:t> </w:t>
      </w:r>
      <w:r>
        <w:t xml:space="preserve">: Il faut que le fichier </w:t>
      </w:r>
      <w:proofErr w:type="spellStart"/>
      <w:r>
        <w:t>xls</w:t>
      </w:r>
      <w:proofErr w:type="spellEnd"/>
      <w:r>
        <w:t xml:space="preserve">(x) existe et soit au bon endroit, nommé selon l’année en cours.  </w:t>
      </w:r>
    </w:p>
    <w:p w:rsidR="003D1AD1" w:rsidRDefault="003D1AD1" w:rsidP="003D1AD1">
      <w:r w:rsidRPr="002D335A">
        <w:rPr>
          <w:u w:val="single"/>
        </w:rPr>
        <w:t>Garantie minimale </w:t>
      </w:r>
      <w:r>
        <w:t>: La base de données reste en l’état sans aucune modification des objectifs pour le mois suivant.</w:t>
      </w:r>
    </w:p>
    <w:p w:rsidR="003D1AD1" w:rsidRDefault="003D1AD1" w:rsidP="003D1AD1">
      <w:r w:rsidRPr="002D335A">
        <w:rPr>
          <w:u w:val="single"/>
        </w:rPr>
        <w:t>Garantie en cas de succès </w:t>
      </w:r>
      <w:r>
        <w:t>: Les informations contenues dans le fichier Excel sont celles présentes dans la base de données.</w:t>
      </w:r>
    </w:p>
    <w:p w:rsidR="003D1AD1" w:rsidRDefault="003D1AD1" w:rsidP="003D1AD1"/>
    <w:p w:rsidR="003D1AD1" w:rsidRDefault="003D1AD1" w:rsidP="003D1AD1">
      <w:r w:rsidRPr="002D335A">
        <w:rPr>
          <w:u w:val="single"/>
        </w:rPr>
        <w:t>Déclencheur</w:t>
      </w:r>
      <w:r>
        <w:t> : Exécution au 1</w:t>
      </w:r>
      <w:r w:rsidRPr="000645BC">
        <w:rPr>
          <w:vertAlign w:val="superscript"/>
        </w:rPr>
        <w:t>er</w:t>
      </w:r>
      <w:r>
        <w:t xml:space="preserve"> de chaque mois pour le mois suivant (M+1) en décembre prendre l’annuel N+1.</w:t>
      </w:r>
    </w:p>
    <w:p w:rsidR="003D1AD1" w:rsidRDefault="003D1AD1" w:rsidP="003D1AD1"/>
    <w:p w:rsidR="003D1AD1" w:rsidRDefault="003D1AD1" w:rsidP="003D1AD1">
      <w:r>
        <w:t>Composition du fichier :</w:t>
      </w:r>
    </w:p>
    <w:p w:rsidR="003D1AD1" w:rsidRDefault="003D1AD1" w:rsidP="003D1AD1">
      <w:pPr>
        <w:pStyle w:val="Paragraphedeliste"/>
        <w:numPr>
          <w:ilvl w:val="0"/>
          <w:numId w:val="10"/>
        </w:numPr>
      </w:pPr>
      <w:r>
        <w:t xml:space="preserve">Les feuilles de ventes : </w:t>
      </w:r>
    </w:p>
    <w:p w:rsidR="003D1AD1" w:rsidRDefault="003D1AD1" w:rsidP="003D1AD1">
      <w:pPr>
        <w:pStyle w:val="Paragraphedeliste"/>
        <w:numPr>
          <w:ilvl w:val="1"/>
          <w:numId w:val="10"/>
        </w:numPr>
      </w:pPr>
      <w:proofErr w:type="spellStart"/>
      <w:r>
        <w:t>V_Four</w:t>
      </w:r>
      <w:proofErr w:type="spellEnd"/>
    </w:p>
    <w:p w:rsidR="003D1AD1" w:rsidRDefault="003D1AD1" w:rsidP="003D1AD1">
      <w:pPr>
        <w:pStyle w:val="Paragraphedeliste"/>
        <w:numPr>
          <w:ilvl w:val="1"/>
          <w:numId w:val="10"/>
        </w:numPr>
      </w:pPr>
      <w:proofErr w:type="spellStart"/>
      <w:r>
        <w:t>V_Magnetos</w:t>
      </w:r>
      <w:proofErr w:type="spellEnd"/>
    </w:p>
    <w:p w:rsidR="003D1AD1" w:rsidRDefault="003D1AD1" w:rsidP="003D1AD1">
      <w:pPr>
        <w:pStyle w:val="Paragraphedeliste"/>
        <w:numPr>
          <w:ilvl w:val="1"/>
          <w:numId w:val="10"/>
        </w:numPr>
      </w:pPr>
      <w:proofErr w:type="spellStart"/>
      <w:r>
        <w:t>V_Hifi</w:t>
      </w:r>
      <w:proofErr w:type="spellEnd"/>
    </w:p>
    <w:p w:rsidR="003D1AD1" w:rsidRDefault="003D1AD1" w:rsidP="003D1AD1">
      <w:pPr>
        <w:pStyle w:val="Paragraphedeliste"/>
        <w:numPr>
          <w:ilvl w:val="0"/>
          <w:numId w:val="10"/>
        </w:numPr>
      </w:pPr>
      <w:r>
        <w:t>Les feuilles de CA :</w:t>
      </w:r>
    </w:p>
    <w:p w:rsidR="003D1AD1" w:rsidRDefault="003D1AD1" w:rsidP="003D1AD1">
      <w:pPr>
        <w:pStyle w:val="Paragraphedeliste"/>
        <w:numPr>
          <w:ilvl w:val="1"/>
          <w:numId w:val="10"/>
        </w:numPr>
      </w:pPr>
      <w:proofErr w:type="spellStart"/>
      <w:r>
        <w:t>CA_Four</w:t>
      </w:r>
      <w:proofErr w:type="spellEnd"/>
    </w:p>
    <w:p w:rsidR="003D1AD1" w:rsidRDefault="003D1AD1" w:rsidP="003D1AD1">
      <w:pPr>
        <w:pStyle w:val="Paragraphedeliste"/>
        <w:numPr>
          <w:ilvl w:val="1"/>
          <w:numId w:val="10"/>
        </w:numPr>
      </w:pPr>
      <w:proofErr w:type="spellStart"/>
      <w:r>
        <w:t>CA_Magnetos</w:t>
      </w:r>
      <w:proofErr w:type="spellEnd"/>
    </w:p>
    <w:p w:rsidR="003D1AD1" w:rsidRDefault="003D1AD1" w:rsidP="003D1AD1">
      <w:pPr>
        <w:pStyle w:val="Paragraphedeliste"/>
        <w:numPr>
          <w:ilvl w:val="1"/>
          <w:numId w:val="10"/>
        </w:numPr>
      </w:pPr>
      <w:proofErr w:type="spellStart"/>
      <w:r>
        <w:t>CA_Hifi</w:t>
      </w:r>
      <w:proofErr w:type="spellEnd"/>
    </w:p>
    <w:p w:rsidR="003D1AD1" w:rsidRDefault="003D1AD1" w:rsidP="003D1AD1">
      <w:pPr>
        <w:pStyle w:val="Paragraphedeliste"/>
        <w:numPr>
          <w:ilvl w:val="0"/>
          <w:numId w:val="10"/>
        </w:numPr>
      </w:pPr>
      <w:r>
        <w:t>Les feuilles de Marges brutes :</w:t>
      </w:r>
    </w:p>
    <w:p w:rsidR="003D1AD1" w:rsidRDefault="003D1AD1" w:rsidP="003D1AD1">
      <w:pPr>
        <w:pStyle w:val="Paragraphedeliste"/>
        <w:numPr>
          <w:ilvl w:val="1"/>
          <w:numId w:val="10"/>
        </w:numPr>
      </w:pPr>
      <w:proofErr w:type="spellStart"/>
      <w:r>
        <w:t>MB_Four</w:t>
      </w:r>
      <w:proofErr w:type="spellEnd"/>
    </w:p>
    <w:p w:rsidR="003D1AD1" w:rsidRDefault="003D1AD1" w:rsidP="003D1AD1">
      <w:pPr>
        <w:pStyle w:val="Paragraphedeliste"/>
        <w:numPr>
          <w:ilvl w:val="1"/>
          <w:numId w:val="10"/>
        </w:numPr>
      </w:pPr>
      <w:proofErr w:type="spellStart"/>
      <w:r>
        <w:t>MB_Magnetos</w:t>
      </w:r>
      <w:proofErr w:type="spellEnd"/>
    </w:p>
    <w:p w:rsidR="003D1AD1" w:rsidRDefault="003D1AD1" w:rsidP="003D1AD1">
      <w:pPr>
        <w:pStyle w:val="Paragraphedeliste"/>
        <w:numPr>
          <w:ilvl w:val="1"/>
          <w:numId w:val="10"/>
        </w:numPr>
      </w:pPr>
      <w:proofErr w:type="spellStart"/>
      <w:r>
        <w:t>MB_Hifi</w:t>
      </w:r>
      <w:proofErr w:type="spellEnd"/>
    </w:p>
    <w:p w:rsidR="003F7638" w:rsidRDefault="003D1AD1" w:rsidP="003D1AD1">
      <w:pPr>
        <w:tabs>
          <w:tab w:val="left" w:pos="284"/>
        </w:tabs>
      </w:pPr>
    </w:p>
    <w:sectPr w:rsidR="003F7638" w:rsidSect="003F763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460E"/>
    <w:multiLevelType w:val="hybridMultilevel"/>
    <w:tmpl w:val="AE70AE66"/>
    <w:lvl w:ilvl="0" w:tplc="14C633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16466AE"/>
    <w:multiLevelType w:val="hybridMultilevel"/>
    <w:tmpl w:val="D930C0C0"/>
    <w:lvl w:ilvl="0" w:tplc="14C633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5731B5A"/>
    <w:multiLevelType w:val="hybridMultilevel"/>
    <w:tmpl w:val="27B264A0"/>
    <w:lvl w:ilvl="0" w:tplc="14C633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28C71401"/>
    <w:multiLevelType w:val="hybridMultilevel"/>
    <w:tmpl w:val="614AF00E"/>
    <w:lvl w:ilvl="0" w:tplc="14C633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32622830"/>
    <w:multiLevelType w:val="hybridMultilevel"/>
    <w:tmpl w:val="E8E8B4F4"/>
    <w:lvl w:ilvl="0" w:tplc="14C633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5B673C08"/>
    <w:multiLevelType w:val="hybridMultilevel"/>
    <w:tmpl w:val="B2FC2180"/>
    <w:lvl w:ilvl="0" w:tplc="7B12E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B15B9"/>
    <w:multiLevelType w:val="hybridMultilevel"/>
    <w:tmpl w:val="3DA654C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7B12ED14">
      <w:numFmt w:val="bullet"/>
      <w:lvlText w:val="-"/>
      <w:lvlJc w:val="left"/>
      <w:pPr>
        <w:ind w:left="1800" w:hanging="180"/>
      </w:pPr>
      <w:rPr>
        <w:rFonts w:ascii="Calibri" w:eastAsiaTheme="minorHAns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F932F39"/>
    <w:multiLevelType w:val="hybridMultilevel"/>
    <w:tmpl w:val="0FE65EFE"/>
    <w:lvl w:ilvl="0" w:tplc="D9565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DC746D"/>
    <w:multiLevelType w:val="hybridMultilevel"/>
    <w:tmpl w:val="6FC2F5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E137F7"/>
    <w:multiLevelType w:val="hybridMultilevel"/>
    <w:tmpl w:val="CD2485B0"/>
    <w:lvl w:ilvl="0" w:tplc="14C633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7B12ED14">
      <w:numFmt w:val="bullet"/>
      <w:lvlText w:val="-"/>
      <w:lvlJc w:val="left"/>
      <w:pPr>
        <w:ind w:left="2496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D1AD1"/>
    <w:rsid w:val="003D1AD1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D1"/>
  </w:style>
  <w:style w:type="paragraph" w:styleId="Titre1">
    <w:name w:val="heading 1"/>
    <w:basedOn w:val="Normal"/>
    <w:next w:val="Normal"/>
    <w:link w:val="Titre1Car"/>
    <w:uiPriority w:val="9"/>
    <w:qFormat/>
    <w:rsid w:val="003D1A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1A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D1A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Sansinterligne">
    <w:name w:val="No Spacing"/>
    <w:link w:val="SansinterligneCar"/>
    <w:uiPriority w:val="1"/>
    <w:qFormat/>
    <w:rsid w:val="00BF7D08"/>
    <w:pPr>
      <w:spacing w:line="360" w:lineRule="auto"/>
    </w:pPr>
    <w:rPr>
      <w:rFonts w:ascii="American Typewriter" w:eastAsiaTheme="minorEastAsia" w:hAnsi="American Typewriter"/>
      <w:i/>
      <w:sz w:val="22"/>
      <w:szCs w:val="22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D08"/>
    <w:rPr>
      <w:rFonts w:ascii="American Typewriter" w:eastAsiaTheme="minorEastAsia" w:hAnsi="American Typewriter"/>
      <w:i/>
      <w:sz w:val="22"/>
      <w:szCs w:val="2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D1A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D1A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rsid w:val="003D1AD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3D1AD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583</Words>
  <Characters>3328</Characters>
  <Application>Microsoft Macintosh Word</Application>
  <DocSecurity>0</DocSecurity>
  <Lines>27</Lines>
  <Paragraphs>6</Paragraphs>
  <ScaleCrop>false</ScaleCrop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Requet</dc:creator>
  <cp:keywords/>
  <cp:lastModifiedBy>Laura Requet</cp:lastModifiedBy>
  <cp:revision>1</cp:revision>
  <dcterms:created xsi:type="dcterms:W3CDTF">2010-12-14T16:13:00Z</dcterms:created>
  <dcterms:modified xsi:type="dcterms:W3CDTF">2010-12-14T16:15:00Z</dcterms:modified>
</cp:coreProperties>
</file>
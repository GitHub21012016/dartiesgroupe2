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Pr="005D7980" w:rsidRDefault="00B75488">
          <w:pPr>
            <w:rPr>
              <w:kern w:val="28"/>
            </w:rPr>
          </w:pPr>
          <w:r w:rsidRPr="005D7980"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mo="http://schemas.microsoft.com/office/mac/office/2008/main" xmlns:mv="urn:schemas-microsoft-com:mac:vml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5D7980">
            <w:rPr>
              <w:noProof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mo="http://schemas.microsoft.com/office/mac/office/2008/main" xmlns:mv="urn:schemas-microsoft-com:mac:vml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Pr="005D7980" w:rsidRDefault="00772E5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 w:rsidRPr="005D7980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margin-left:11.25pt;margin-top:215.6pt;width:473.75pt;height:107.3pt;z-index:251669504;visibility:visible;mso-width-percent:940;mso-position-horizontal-relative:margin;mso-position-vertical-relative:margin;mso-width-percent:94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" filled="f" stroked="f">
                <v:textbox>
                  <w:txbxContent>
                    <w:p w:rsidR="001D33CB" w:rsidRDefault="00772E54">
                      <w:pPr>
                        <w:pStyle w:val="Titre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1D33CB">
                            <w:rPr>
                              <w:sz w:val="56"/>
                            </w:rPr>
                            <w:t>Cas utilisation mensuelle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5D7980">
            <w:rPr>
              <w:noProof/>
            </w:rPr>
            <w:pict>
              <v:shape id="Zone de texte 11" o:spid="_x0000_s1027" type="#_x0000_t202" style="position:absolute;margin-left:17.45pt;margin-top:322.25pt;width:493.9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<v:textbox>
                  <w:txbxContent>
                    <w:p w:rsidR="001D33CB" w:rsidRDefault="00772E54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1D33CB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5D7980">
            <w:rPr>
              <w:noProof/>
            </w:rPr>
            <w:pict>
              <v:rect id="Rectangle 9" o:spid="_x0000_s1031" style="position:absolute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 w:rsidRPr="005D7980">
            <w:rPr>
              <w:noProof/>
            </w:rPr>
            <w:pict>
              <v:rect id="Rectangle 8" o:spid="_x0000_s1030" style="position:absolute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 w:rsidRPr="005D7980">
            <w:rPr>
              <w:noProof/>
            </w:rPr>
            <w:pict>
              <v:rect id="Rectangle 4" o:spid="_x0000_s1029" style="position:absolute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Pr="005D7980">
            <w:rPr>
              <w:noProof/>
            </w:rPr>
            <w:pict>
              <v:shape id="Zone de texte 24" o:spid="_x0000_s1028" type="#_x0000_t202" style="position:absolute;margin-left:0;margin-top:0;width:473.75pt;height:63.3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1D33CB" w:rsidRPr="00F53D42" w:rsidRDefault="001D33CB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r w:rsidR="005D7980">
                        <w:rPr>
                          <w:b/>
                        </w:rPr>
                        <w:t>Laura</w:t>
                      </w:r>
                      <w:r>
                        <w:rPr>
                          <w:b/>
                        </w:rPr>
                        <w:t xml:space="preserve"> Requ</w:t>
                      </w:r>
                      <w:r w:rsidR="005D7980">
                        <w:rPr>
                          <w:b/>
                        </w:rPr>
                        <w:t>et – Loïc Faure</w:t>
                      </w:r>
                    </w:p>
                  </w:txbxContent>
                </v:textbox>
                <w10:wrap anchorx="margin" anchory="margin"/>
              </v:shape>
            </w:pict>
          </w:r>
          <w:r w:rsidR="00213538" w:rsidRPr="005D7980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794BC6" w:rsidRPr="005D7980" w:rsidRDefault="00E219C0">
          <w:pPr>
            <w:pStyle w:val="Titre"/>
          </w:pPr>
          <w:r w:rsidRPr="005D7980">
            <w:t>Cas utilisation mensuelle</w:t>
          </w:r>
        </w:p>
      </w:sdtContent>
    </w:sdt>
    <w:p w:rsidR="00794BC6" w:rsidRPr="005D7980" w:rsidRDefault="00772E54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84C7C" w:rsidRPr="005D7980">
            <w:t>Projet Darties – Groupe2</w:t>
          </w:r>
        </w:sdtContent>
      </w:sdt>
      <w:r w:rsidR="00213538" w:rsidRPr="005D7980">
        <w:t xml:space="preserve"> </w:t>
      </w:r>
    </w:p>
    <w:bookmarkStart w:id="1" w:name="_Toc280130414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Pr="005D7980" w:rsidRDefault="00484C7C" w:rsidP="00484C7C">
          <w:pPr>
            <w:pStyle w:val="Titre1"/>
          </w:pPr>
          <w:r w:rsidRPr="005D7980">
            <w:t>Contenu</w:t>
          </w:r>
          <w:bookmarkEnd w:id="1"/>
        </w:p>
        <w:p w:rsidR="004C2F27" w:rsidRPr="005D7980" w:rsidRDefault="00772E54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 w:rsidRPr="005D7980">
            <w:fldChar w:fldCharType="begin"/>
          </w:r>
          <w:r w:rsidR="00484C7C" w:rsidRPr="005D7980">
            <w:instrText xml:space="preserve"> TOC \o "1-3" \h \z \u </w:instrText>
          </w:r>
          <w:r w:rsidRPr="005D7980">
            <w:fldChar w:fldCharType="separate"/>
          </w:r>
          <w:hyperlink w:anchor="_Toc280130414" w:history="1">
            <w:r w:rsidR="004C2F27" w:rsidRPr="005D7980">
              <w:rPr>
                <w:rStyle w:val="Lienhypertexte"/>
                <w:noProof/>
              </w:rPr>
              <w:t>I.</w:t>
            </w:r>
            <w:r w:rsidR="004C2F27" w:rsidRPr="005D7980">
              <w:rPr>
                <w:noProof/>
              </w:rPr>
              <w:tab/>
            </w:r>
            <w:r w:rsidR="004C2F27" w:rsidRPr="005D7980">
              <w:rPr>
                <w:rStyle w:val="Lienhypertexte"/>
                <w:noProof/>
              </w:rPr>
              <w:t>Contenu</w:t>
            </w:r>
            <w:r w:rsidR="004C2F27" w:rsidRPr="005D7980">
              <w:rPr>
                <w:noProof/>
                <w:webHidden/>
              </w:rPr>
              <w:tab/>
            </w:r>
            <w:r w:rsidRPr="005D7980">
              <w:rPr>
                <w:noProof/>
                <w:webHidden/>
              </w:rPr>
              <w:fldChar w:fldCharType="begin"/>
            </w:r>
            <w:r w:rsidR="004C2F27" w:rsidRPr="005D7980">
              <w:rPr>
                <w:noProof/>
                <w:webHidden/>
              </w:rPr>
              <w:instrText xml:space="preserve"> PAGEREF _Toc280130414 \h </w:instrText>
            </w:r>
            <w:r w:rsidRPr="005D7980">
              <w:rPr>
                <w:noProof/>
                <w:webHidden/>
              </w:rPr>
            </w:r>
            <w:r w:rsidRPr="005D7980">
              <w:rPr>
                <w:noProof/>
                <w:webHidden/>
              </w:rPr>
              <w:fldChar w:fldCharType="separate"/>
            </w:r>
            <w:r w:rsidR="00CA284B" w:rsidRPr="005D7980">
              <w:rPr>
                <w:noProof/>
                <w:webHidden/>
              </w:rPr>
              <w:t>1</w:t>
            </w:r>
            <w:r w:rsidRPr="005D7980">
              <w:rPr>
                <w:noProof/>
                <w:webHidden/>
              </w:rPr>
              <w:fldChar w:fldCharType="end"/>
            </w:r>
          </w:hyperlink>
        </w:p>
        <w:p w:rsidR="004C2F27" w:rsidRPr="005D7980" w:rsidRDefault="00772E54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0130415" w:history="1">
            <w:r w:rsidR="004C2F27" w:rsidRPr="005D7980">
              <w:rPr>
                <w:rStyle w:val="Lienhypertexte"/>
                <w:noProof/>
              </w:rPr>
              <w:t>II.</w:t>
            </w:r>
            <w:r w:rsidR="004C2F27" w:rsidRPr="005D7980">
              <w:rPr>
                <w:noProof/>
              </w:rPr>
              <w:tab/>
            </w:r>
            <w:r w:rsidR="004C2F27" w:rsidRPr="005D7980">
              <w:rPr>
                <w:rStyle w:val="Lienhypertexte"/>
                <w:noProof/>
              </w:rPr>
              <w:t>Les Cas d’utilisation</w:t>
            </w:r>
            <w:r w:rsidR="004C2F27" w:rsidRPr="005D7980">
              <w:rPr>
                <w:noProof/>
                <w:webHidden/>
              </w:rPr>
              <w:tab/>
            </w:r>
            <w:r w:rsidRPr="005D7980">
              <w:rPr>
                <w:noProof/>
                <w:webHidden/>
              </w:rPr>
              <w:fldChar w:fldCharType="begin"/>
            </w:r>
            <w:r w:rsidR="004C2F27" w:rsidRPr="005D7980">
              <w:rPr>
                <w:noProof/>
                <w:webHidden/>
              </w:rPr>
              <w:instrText xml:space="preserve"> PAGEREF _Toc280130415 \h </w:instrText>
            </w:r>
            <w:r w:rsidRPr="005D7980">
              <w:rPr>
                <w:noProof/>
                <w:webHidden/>
              </w:rPr>
            </w:r>
            <w:r w:rsidRPr="005D7980">
              <w:rPr>
                <w:noProof/>
                <w:webHidden/>
              </w:rPr>
              <w:fldChar w:fldCharType="separate"/>
            </w:r>
            <w:r w:rsidR="00CA284B" w:rsidRPr="005D7980">
              <w:rPr>
                <w:noProof/>
                <w:webHidden/>
              </w:rPr>
              <w:t>2</w:t>
            </w:r>
            <w:r w:rsidRPr="005D7980">
              <w:rPr>
                <w:noProof/>
                <w:webHidden/>
              </w:rPr>
              <w:fldChar w:fldCharType="end"/>
            </w:r>
          </w:hyperlink>
        </w:p>
        <w:p w:rsidR="004C2F27" w:rsidRPr="005D7980" w:rsidRDefault="00772E54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0416" w:history="1">
            <w:r w:rsidR="004C2F27" w:rsidRPr="005D7980">
              <w:rPr>
                <w:rStyle w:val="Lienhypertexte"/>
                <w:noProof/>
              </w:rPr>
              <w:t>1.</w:t>
            </w:r>
            <w:r w:rsidR="004C2F27" w:rsidRPr="005D7980">
              <w:rPr>
                <w:noProof/>
              </w:rPr>
              <w:tab/>
            </w:r>
            <w:r w:rsidR="004C2F27" w:rsidRPr="005D7980">
              <w:rPr>
                <w:rStyle w:val="Lienhypertexte"/>
                <w:noProof/>
              </w:rPr>
              <w:t xml:space="preserve">Avec </w:t>
            </w:r>
            <w:r w:rsidR="00AE6FA1" w:rsidRPr="005D7980">
              <w:rPr>
                <w:rStyle w:val="Lienhypertexte"/>
                <w:noProof/>
              </w:rPr>
              <w:t>Talend</w:t>
            </w:r>
            <w:r w:rsidR="004C2F27" w:rsidRPr="005D7980">
              <w:rPr>
                <w:noProof/>
                <w:webHidden/>
              </w:rPr>
              <w:tab/>
            </w:r>
            <w:r w:rsidRPr="005D7980">
              <w:rPr>
                <w:noProof/>
                <w:webHidden/>
              </w:rPr>
              <w:fldChar w:fldCharType="begin"/>
            </w:r>
            <w:r w:rsidR="004C2F27" w:rsidRPr="005D7980">
              <w:rPr>
                <w:noProof/>
                <w:webHidden/>
              </w:rPr>
              <w:instrText xml:space="preserve"> PAGEREF _Toc280130416 \h </w:instrText>
            </w:r>
            <w:r w:rsidRPr="005D7980">
              <w:rPr>
                <w:noProof/>
                <w:webHidden/>
              </w:rPr>
            </w:r>
            <w:r w:rsidRPr="005D7980">
              <w:rPr>
                <w:noProof/>
                <w:webHidden/>
              </w:rPr>
              <w:fldChar w:fldCharType="separate"/>
            </w:r>
            <w:r w:rsidR="00CA284B" w:rsidRPr="005D7980">
              <w:rPr>
                <w:noProof/>
                <w:webHidden/>
              </w:rPr>
              <w:t>2</w:t>
            </w:r>
            <w:r w:rsidRPr="005D7980">
              <w:rPr>
                <w:noProof/>
                <w:webHidden/>
              </w:rPr>
              <w:fldChar w:fldCharType="end"/>
            </w:r>
          </w:hyperlink>
        </w:p>
        <w:p w:rsidR="004C2F27" w:rsidRPr="005D7980" w:rsidRDefault="00772E54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7" w:history="1">
            <w:r w:rsidR="004C2F27" w:rsidRPr="005D7980">
              <w:rPr>
                <w:rStyle w:val="Lienhypertexte"/>
                <w:noProof/>
              </w:rPr>
              <w:t>L’alimentation mensuelle des magnétoscopes</w:t>
            </w:r>
            <w:r w:rsidR="004C2F27" w:rsidRPr="005D7980">
              <w:rPr>
                <w:noProof/>
                <w:webHidden/>
              </w:rPr>
              <w:tab/>
            </w:r>
            <w:r w:rsidRPr="005D7980">
              <w:rPr>
                <w:noProof/>
                <w:webHidden/>
              </w:rPr>
              <w:fldChar w:fldCharType="begin"/>
            </w:r>
            <w:r w:rsidR="004C2F27" w:rsidRPr="005D7980">
              <w:rPr>
                <w:noProof/>
                <w:webHidden/>
              </w:rPr>
              <w:instrText xml:space="preserve"> PAGEREF _Toc280130417 \h </w:instrText>
            </w:r>
            <w:r w:rsidRPr="005D7980">
              <w:rPr>
                <w:noProof/>
                <w:webHidden/>
              </w:rPr>
            </w:r>
            <w:r w:rsidRPr="005D7980">
              <w:rPr>
                <w:noProof/>
                <w:webHidden/>
              </w:rPr>
              <w:fldChar w:fldCharType="separate"/>
            </w:r>
            <w:r w:rsidR="00CA284B" w:rsidRPr="005D7980">
              <w:rPr>
                <w:noProof/>
                <w:webHidden/>
              </w:rPr>
              <w:t>2</w:t>
            </w:r>
            <w:r w:rsidRPr="005D7980">
              <w:rPr>
                <w:noProof/>
                <w:webHidden/>
              </w:rPr>
              <w:fldChar w:fldCharType="end"/>
            </w:r>
          </w:hyperlink>
        </w:p>
        <w:p w:rsidR="004C2F27" w:rsidRPr="005D7980" w:rsidRDefault="00772E54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8" w:history="1">
            <w:r w:rsidR="004C2F27" w:rsidRPr="005D7980">
              <w:rPr>
                <w:rStyle w:val="Lienhypertexte"/>
                <w:noProof/>
              </w:rPr>
              <w:t>L’alimentation mensuelle de la hifi</w:t>
            </w:r>
            <w:r w:rsidR="004C2F27" w:rsidRPr="005D7980">
              <w:rPr>
                <w:noProof/>
                <w:webHidden/>
              </w:rPr>
              <w:tab/>
            </w:r>
            <w:r w:rsidRPr="005D7980">
              <w:rPr>
                <w:noProof/>
                <w:webHidden/>
              </w:rPr>
              <w:fldChar w:fldCharType="begin"/>
            </w:r>
            <w:r w:rsidR="004C2F27" w:rsidRPr="005D7980">
              <w:rPr>
                <w:noProof/>
                <w:webHidden/>
              </w:rPr>
              <w:instrText xml:space="preserve"> PAGEREF _Toc280130418 \h </w:instrText>
            </w:r>
            <w:r w:rsidRPr="005D7980">
              <w:rPr>
                <w:noProof/>
                <w:webHidden/>
              </w:rPr>
            </w:r>
            <w:r w:rsidRPr="005D7980">
              <w:rPr>
                <w:noProof/>
                <w:webHidden/>
              </w:rPr>
              <w:fldChar w:fldCharType="separate"/>
            </w:r>
            <w:r w:rsidR="00CA284B" w:rsidRPr="005D7980">
              <w:rPr>
                <w:noProof/>
                <w:webHidden/>
              </w:rPr>
              <w:t>3</w:t>
            </w:r>
            <w:r w:rsidRPr="005D7980">
              <w:rPr>
                <w:noProof/>
                <w:webHidden/>
              </w:rPr>
              <w:fldChar w:fldCharType="end"/>
            </w:r>
          </w:hyperlink>
        </w:p>
        <w:p w:rsidR="004C2F27" w:rsidRPr="005D7980" w:rsidRDefault="00772E54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9" w:history="1">
            <w:r w:rsidR="004C2F27" w:rsidRPr="005D7980">
              <w:rPr>
                <w:rStyle w:val="Lienhypertexte"/>
                <w:noProof/>
              </w:rPr>
              <w:t>L’alimentation mensuelle des fours</w:t>
            </w:r>
            <w:r w:rsidR="004C2F27" w:rsidRPr="005D7980">
              <w:rPr>
                <w:noProof/>
                <w:webHidden/>
              </w:rPr>
              <w:tab/>
            </w:r>
            <w:r w:rsidRPr="005D7980">
              <w:rPr>
                <w:noProof/>
                <w:webHidden/>
              </w:rPr>
              <w:fldChar w:fldCharType="begin"/>
            </w:r>
            <w:r w:rsidR="004C2F27" w:rsidRPr="005D7980">
              <w:rPr>
                <w:noProof/>
                <w:webHidden/>
              </w:rPr>
              <w:instrText xml:space="preserve"> PAGEREF _Toc280130419 \h </w:instrText>
            </w:r>
            <w:r w:rsidRPr="005D7980">
              <w:rPr>
                <w:noProof/>
                <w:webHidden/>
              </w:rPr>
            </w:r>
            <w:r w:rsidRPr="005D7980">
              <w:rPr>
                <w:noProof/>
                <w:webHidden/>
              </w:rPr>
              <w:fldChar w:fldCharType="separate"/>
            </w:r>
            <w:r w:rsidR="00CA284B" w:rsidRPr="005D7980">
              <w:rPr>
                <w:noProof/>
                <w:webHidden/>
              </w:rPr>
              <w:t>5</w:t>
            </w:r>
            <w:r w:rsidRPr="005D7980">
              <w:rPr>
                <w:noProof/>
                <w:webHidden/>
              </w:rPr>
              <w:fldChar w:fldCharType="end"/>
            </w:r>
          </w:hyperlink>
        </w:p>
        <w:p w:rsidR="00484C7C" w:rsidRPr="005D7980" w:rsidRDefault="00772E54">
          <w:r w:rsidRPr="005D7980">
            <w:rPr>
              <w:b/>
              <w:bCs/>
            </w:rPr>
            <w:fldChar w:fldCharType="end"/>
          </w:r>
        </w:p>
      </w:sdtContent>
    </w:sdt>
    <w:p w:rsidR="00484C7C" w:rsidRPr="005D7980" w:rsidRDefault="00484C7C">
      <w:pPr>
        <w:spacing w:line="276" w:lineRule="auto"/>
      </w:pPr>
      <w:r w:rsidRPr="005D7980">
        <w:br w:type="page"/>
      </w:r>
    </w:p>
    <w:p w:rsidR="00E219C0" w:rsidRPr="005D7980" w:rsidRDefault="00E219C0" w:rsidP="00E219C0">
      <w:pPr>
        <w:pStyle w:val="Titre1"/>
      </w:pPr>
      <w:bookmarkStart w:id="2" w:name="_Toc280130415"/>
      <w:r w:rsidRPr="005D7980">
        <w:lastRenderedPageBreak/>
        <w:t>Les Cas d’utilisation</w:t>
      </w:r>
      <w:bookmarkEnd w:id="2"/>
    </w:p>
    <w:p w:rsidR="00092185" w:rsidRPr="005D7980" w:rsidRDefault="00E219C0" w:rsidP="00E219C0">
      <w:pPr>
        <w:pStyle w:val="Titre2"/>
      </w:pPr>
      <w:bookmarkStart w:id="3" w:name="_Toc280130416"/>
      <w:r w:rsidRPr="005D7980">
        <w:t xml:space="preserve">Avec </w:t>
      </w:r>
      <w:r w:rsidR="00AE6FA1" w:rsidRPr="005D7980">
        <w:t>Talend</w:t>
      </w:r>
      <w:bookmarkEnd w:id="3"/>
    </w:p>
    <w:p w:rsidR="00092185" w:rsidRPr="005D7980" w:rsidRDefault="00092185" w:rsidP="00092185"/>
    <w:p w:rsidR="00AE6FA1" w:rsidRPr="005D7980" w:rsidRDefault="00AE6FA1" w:rsidP="00AE6FA1">
      <w:pPr>
        <w:spacing w:before="60"/>
        <w:rPr>
          <w:rFonts w:ascii="Times" w:hAnsi="Times"/>
          <w:b/>
          <w:color w:val="D1282E"/>
        </w:rPr>
      </w:pPr>
      <w:r w:rsidRPr="005D7980">
        <w:rPr>
          <w:rFonts w:ascii="Times" w:hAnsi="Times"/>
          <w:b/>
          <w:color w:val="D1282E"/>
        </w:rPr>
        <w:t>L’alimentation mensuelle du referentiel</w:t>
      </w:r>
    </w:p>
    <w:p w:rsidR="00AE6FA1" w:rsidRPr="005D7980" w:rsidRDefault="00AE6FA1" w:rsidP="00AE6FA1">
      <w:pPr>
        <w:rPr>
          <w:rFonts w:ascii="Times" w:hAnsi="Times"/>
        </w:rPr>
      </w:pPr>
      <w:r w:rsidRPr="005D7980">
        <w:rPr>
          <w:rFonts w:ascii="Times" w:hAnsi="Times"/>
        </w:rPr>
        <w:cr/>
        <w:t>Mise à jour des faits chaque mois m-1 des données autour des faits.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  <w:t>Ce cas d’utilisation se produit une fois par mois le 1</w:t>
      </w:r>
      <w:r w:rsidRPr="005D7980">
        <w:rPr>
          <w:rFonts w:ascii="Times" w:hAnsi="Times"/>
          <w:vertAlign w:val="superscript"/>
        </w:rPr>
        <w:t>er</w:t>
      </w:r>
      <w:r w:rsidRPr="005D7980">
        <w:rPr>
          <w:rFonts w:ascii="Times" w:hAnsi="Times"/>
        </w:rPr>
        <w:t xml:space="preserve"> de chaque mois m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Intervenants</w:t>
      </w:r>
      <w:r w:rsidRPr="005D7980">
        <w:rPr>
          <w:rFonts w:ascii="Times" w:hAnsi="Times"/>
        </w:rPr>
        <w:t> : Talend + programme Java de contrôle de structure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Préconditions </w:t>
      </w:r>
      <w:r w:rsidRPr="005D7980">
        <w:rPr>
          <w:rFonts w:ascii="Times" w:hAnsi="Times"/>
        </w:rPr>
        <w:t>: Il faut que le fichier xls(x) existe et soit au bon endroit, nommé selon l’année en cours.  (Intervention humaine)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Garantie minimale </w:t>
      </w:r>
      <w:r w:rsidRPr="005D7980">
        <w:rPr>
          <w:rFonts w:ascii="Times" w:hAnsi="Times"/>
        </w:rPr>
        <w:t>: La base de données reste en l’état du dernier jour du mois m-1 et un message d’information explique que la mise à jour n’a pas fonctionné et sa raison.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Garantie en cas de succès </w:t>
      </w:r>
      <w:r w:rsidRPr="005D7980">
        <w:rPr>
          <w:rFonts w:ascii="Times" w:hAnsi="Times"/>
        </w:rPr>
        <w:t>: Les informations contenues dans le fichier Excel sont présentes dans la base de données.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Déclencheur</w:t>
      </w:r>
      <w:r w:rsidRPr="005D7980">
        <w:rPr>
          <w:rFonts w:ascii="Times" w:hAnsi="Times"/>
        </w:rPr>
        <w:t> : Exécution automatique durant le 1</w:t>
      </w:r>
      <w:r w:rsidRPr="005D7980">
        <w:rPr>
          <w:rFonts w:ascii="Times" w:hAnsi="Times"/>
          <w:vertAlign w:val="superscript"/>
        </w:rPr>
        <w:t>er</w:t>
      </w:r>
      <w:r w:rsidRPr="005D7980">
        <w:rPr>
          <w:rFonts w:ascii="Times" w:hAnsi="Times"/>
        </w:rPr>
        <w:t xml:space="preserve"> de chaque mois m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Scénario</w:t>
      </w:r>
      <w:r w:rsidRPr="005D7980">
        <w:rPr>
          <w:rFonts w:ascii="Times" w:hAnsi="Times"/>
        </w:rPr>
        <w:t xml:space="preserve"> : </w:t>
      </w:r>
    </w:p>
    <w:p w:rsidR="00AE6FA1" w:rsidRPr="005D7980" w:rsidRDefault="00AE6FA1" w:rsidP="001F2F2A">
      <w:pPr>
        <w:pStyle w:val="Paragraphedeliste"/>
        <w:numPr>
          <w:ilvl w:val="0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Le fichier est récupéré dans le dossier adéquat.</w:t>
      </w:r>
    </w:p>
    <w:p w:rsidR="00AE6FA1" w:rsidRPr="005D7980" w:rsidRDefault="00AE6FA1" w:rsidP="00AE6FA1">
      <w:pPr>
        <w:rPr>
          <w:rFonts w:ascii="Times" w:hAnsi="Times"/>
        </w:rPr>
      </w:pPr>
    </w:p>
    <w:p w:rsidR="00AE6FA1" w:rsidRPr="005D7980" w:rsidRDefault="00AE6FA1" w:rsidP="001F2F2A">
      <w:pPr>
        <w:pStyle w:val="Paragraphedeliste"/>
        <w:numPr>
          <w:ilvl w:val="0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Connexion à la base de données Darties</w:t>
      </w:r>
    </w:p>
    <w:p w:rsidR="00AE6FA1" w:rsidRPr="005D7980" w:rsidRDefault="00AE6FA1" w:rsidP="00AE6FA1">
      <w:pPr>
        <w:tabs>
          <w:tab w:val="left" w:pos="220"/>
          <w:tab w:val="left" w:pos="720"/>
        </w:tabs>
        <w:rPr>
          <w:rFonts w:ascii="Times" w:hAnsi="Times"/>
        </w:rPr>
      </w:pPr>
    </w:p>
    <w:p w:rsidR="00AE6FA1" w:rsidRPr="005D7980" w:rsidRDefault="00AE6FA1" w:rsidP="001F2F2A">
      <w:pPr>
        <w:pStyle w:val="Paragraphedeliste"/>
        <w:numPr>
          <w:ilvl w:val="0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</w:t>
      </w:r>
      <w:r w:rsidR="005D7980">
        <w:rPr>
          <w:rFonts w:ascii="Times" w:hAnsi="Times"/>
        </w:rPr>
        <w:t>é</w:t>
      </w:r>
      <w:r w:rsidRPr="005D7980">
        <w:rPr>
          <w:rFonts w:ascii="Times" w:hAnsi="Times"/>
        </w:rPr>
        <w:t xml:space="preserve">rification de la </w:t>
      </w:r>
      <w:r w:rsidR="005D7980">
        <w:rPr>
          <w:rFonts w:ascii="Times" w:hAnsi="Times"/>
        </w:rPr>
        <w:t xml:space="preserve"> structure (count</w:t>
      </w:r>
      <w:r w:rsidRPr="005D7980">
        <w:rPr>
          <w:rFonts w:ascii="Times" w:hAnsi="Times"/>
        </w:rPr>
        <w:t>) par rapport au référentiel</w:t>
      </w:r>
    </w:p>
    <w:p w:rsidR="00AE6FA1" w:rsidRPr="005D7980" w:rsidRDefault="00AE6FA1" w:rsidP="00AE6FA1">
      <w:pPr>
        <w:tabs>
          <w:tab w:val="left" w:pos="220"/>
          <w:tab w:val="left" w:pos="720"/>
        </w:tabs>
        <w:rPr>
          <w:rFonts w:ascii="Times" w:hAnsi="Times"/>
        </w:rPr>
      </w:pPr>
    </w:p>
    <w:p w:rsidR="00AE6FA1" w:rsidRPr="005D7980" w:rsidRDefault="00AE6FA1" w:rsidP="001F2F2A">
      <w:pPr>
        <w:pStyle w:val="Paragraphedeliste"/>
        <w:numPr>
          <w:ilvl w:val="0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Positionnement de l’onglet (</w:t>
      </w:r>
      <w:r w:rsidR="005D7980">
        <w:rPr>
          <w:rFonts w:ascii="Times" w:hAnsi="Times"/>
        </w:rPr>
        <w:t>dans initialisation</w:t>
      </w:r>
      <w:r w:rsidRPr="005D7980">
        <w:rPr>
          <w:rFonts w:ascii="Times" w:hAnsi="Times"/>
        </w:rPr>
        <w:t>)</w:t>
      </w:r>
    </w:p>
    <w:p w:rsidR="00AE6FA1" w:rsidRPr="005D7980" w:rsidRDefault="00AE6FA1" w:rsidP="00AE6FA1">
      <w:pPr>
        <w:tabs>
          <w:tab w:val="left" w:pos="220"/>
          <w:tab w:val="left" w:pos="720"/>
        </w:tabs>
        <w:rPr>
          <w:rFonts w:ascii="Times" w:hAnsi="Times"/>
        </w:rPr>
      </w:pPr>
    </w:p>
    <w:p w:rsidR="00AE6FA1" w:rsidRPr="005D7980" w:rsidRDefault="00AE6FA1" w:rsidP="001F2F2A">
      <w:pPr>
        <w:pStyle w:val="Paragraphedeliste"/>
        <w:numPr>
          <w:ilvl w:val="0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 xml:space="preserve">Répéter pour chaque ligne du fichier Excel </w:t>
      </w:r>
    </w:p>
    <w:p w:rsidR="00AE6FA1" w:rsidRPr="005D7980" w:rsidRDefault="00AE6FA1" w:rsidP="001F2F2A">
      <w:pPr>
        <w:pStyle w:val="Paragraphedeliste"/>
        <w:numPr>
          <w:ilvl w:val="1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Récupérer le traitement à faire « A, M ou S »</w:t>
      </w:r>
    </w:p>
    <w:p w:rsidR="00AE6FA1" w:rsidRPr="005D7980" w:rsidRDefault="00AE6FA1" w:rsidP="001F2F2A">
      <w:pPr>
        <w:pStyle w:val="Paragraphedeliste"/>
        <w:numPr>
          <w:ilvl w:val="1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Exécution du travail</w:t>
      </w:r>
    </w:p>
    <w:p w:rsidR="00AE6FA1" w:rsidRPr="005D7980" w:rsidRDefault="00AE6FA1" w:rsidP="001F2F2A">
      <w:pPr>
        <w:pStyle w:val="Paragraphedeliste"/>
        <w:numPr>
          <w:ilvl w:val="2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A : Cas d’utilisation L’alimentation mensuelle du référentiel : Ajout</w:t>
      </w:r>
    </w:p>
    <w:p w:rsidR="00AE6FA1" w:rsidRPr="005D7980" w:rsidRDefault="00AE6FA1" w:rsidP="001F2F2A">
      <w:pPr>
        <w:pStyle w:val="Paragraphedeliste"/>
        <w:numPr>
          <w:ilvl w:val="2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M : Cas d’utilisation L’alimentation mensuelle du référentiel : Mise à jour</w:t>
      </w:r>
    </w:p>
    <w:p w:rsidR="00AE6FA1" w:rsidRPr="005D7980" w:rsidRDefault="00AE6FA1" w:rsidP="001F2F2A">
      <w:pPr>
        <w:pStyle w:val="Paragraphedeliste"/>
        <w:numPr>
          <w:ilvl w:val="2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S : Cas d’utilisation L’alimentation mensuelle du référentiel : Suppression</w:t>
      </w:r>
    </w:p>
    <w:p w:rsidR="00AE6FA1" w:rsidRPr="005D7980" w:rsidRDefault="00AE6FA1" w:rsidP="001F2F2A">
      <w:pPr>
        <w:pStyle w:val="Paragraphedeliste"/>
        <w:numPr>
          <w:ilvl w:val="0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Inscription de la réussite de l’insertion dans le journal de log. ( a preciser )</w:t>
      </w:r>
    </w:p>
    <w:p w:rsidR="00AE6FA1" w:rsidRPr="005D7980" w:rsidRDefault="00AE6FA1" w:rsidP="001F2F2A">
      <w:pPr>
        <w:pStyle w:val="Paragraphedeliste"/>
        <w:numPr>
          <w:ilvl w:val="0"/>
          <w:numId w:val="8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Envoi du journal de log au directeur de France.</w:t>
      </w:r>
    </w:p>
    <w:p w:rsidR="00AE6FA1" w:rsidRPr="005D7980" w:rsidRDefault="00AE6FA1" w:rsidP="00AE6FA1">
      <w:pPr>
        <w:rPr>
          <w:rFonts w:ascii="Times" w:hAnsi="Times"/>
          <w:u w:val="single"/>
        </w:rPr>
      </w:pPr>
      <w:r w:rsidRPr="005D7980">
        <w:rPr>
          <w:rFonts w:ascii="Times" w:hAnsi="Times"/>
          <w:u w:val="single"/>
        </w:rPr>
        <w:t>Extension</w:t>
      </w:r>
    </w:p>
    <w:p w:rsidR="00AE6FA1" w:rsidRPr="005D7980" w:rsidRDefault="00AE6FA1" w:rsidP="00AE6FA1">
      <w:pPr>
        <w:tabs>
          <w:tab w:val="left" w:pos="220"/>
          <w:tab w:val="left" w:pos="720"/>
        </w:tabs>
        <w:ind w:left="720" w:hanging="720"/>
        <w:rPr>
          <w:rFonts w:ascii="Times" w:hAnsi="Times"/>
        </w:rPr>
      </w:pPr>
      <w:r w:rsidRPr="005D7980">
        <w:rPr>
          <w:rFonts w:ascii="Times" w:hAnsi="Times"/>
        </w:rPr>
        <w:tab/>
        <w:t>1.</w:t>
      </w:r>
      <w:r w:rsidRPr="005D7980">
        <w:rPr>
          <w:rFonts w:ascii="Times" w:hAnsi="Times"/>
        </w:rPr>
        <w:tab/>
        <w:t>1. Le fichier n’existe pas</w:t>
      </w:r>
    </w:p>
    <w:p w:rsidR="00AE6FA1" w:rsidRPr="005D7980" w:rsidRDefault="00AE6FA1" w:rsidP="00AE6FA1">
      <w:pPr>
        <w:tabs>
          <w:tab w:val="left" w:pos="940"/>
          <w:tab w:val="left" w:pos="1440"/>
        </w:tabs>
        <w:ind w:left="1440" w:hanging="1440"/>
        <w:rPr>
          <w:rFonts w:ascii="Times" w:hAnsi="Times"/>
        </w:rPr>
      </w:pPr>
      <w:r w:rsidRPr="005D7980">
        <w:rPr>
          <w:rFonts w:ascii="Times" w:hAnsi="Times"/>
        </w:rPr>
        <w:tab/>
        <w:t>a.</w:t>
      </w:r>
      <w:r w:rsidRPr="005D7980">
        <w:rPr>
          <w:rFonts w:ascii="Times" w:hAnsi="Times"/>
        </w:rPr>
        <w:tab/>
        <w:t>Envoi d’un mail au gestionnaire de fichier indiquant que le fichier était introuvable et de fait les insertions dans la base de données n’ont pas pu avoir lieu.</w:t>
      </w:r>
    </w:p>
    <w:p w:rsidR="00AE6FA1" w:rsidRPr="005D7980" w:rsidRDefault="00AE6FA1" w:rsidP="00AE6FA1">
      <w:pPr>
        <w:tabs>
          <w:tab w:val="left" w:pos="220"/>
          <w:tab w:val="left" w:pos="720"/>
        </w:tabs>
        <w:ind w:left="720" w:hanging="720"/>
        <w:rPr>
          <w:rFonts w:ascii="Times" w:hAnsi="Times"/>
        </w:rPr>
      </w:pPr>
      <w:r w:rsidRPr="005D7980">
        <w:rPr>
          <w:rFonts w:ascii="Times" w:hAnsi="Times"/>
        </w:rPr>
        <w:tab/>
        <w:t>2.</w:t>
      </w:r>
      <w:r w:rsidRPr="005D7980">
        <w:rPr>
          <w:rFonts w:ascii="Times" w:hAnsi="Times"/>
        </w:rPr>
        <w:tab/>
        <w:t>La connexion à la base de données échoue</w:t>
      </w:r>
    </w:p>
    <w:p w:rsidR="00AE6FA1" w:rsidRPr="005D7980" w:rsidRDefault="00AE6FA1" w:rsidP="00AE6FA1">
      <w:pPr>
        <w:tabs>
          <w:tab w:val="left" w:pos="940"/>
          <w:tab w:val="left" w:pos="1440"/>
        </w:tabs>
        <w:ind w:left="1440" w:hanging="1440"/>
        <w:rPr>
          <w:rFonts w:ascii="Times" w:hAnsi="Times"/>
        </w:rPr>
      </w:pPr>
      <w:r w:rsidRPr="005D7980">
        <w:rPr>
          <w:rFonts w:ascii="Times" w:hAnsi="Times"/>
        </w:rPr>
        <w:lastRenderedPageBreak/>
        <w:tab/>
        <w:t>a.</w:t>
      </w:r>
      <w:r w:rsidRPr="005D7980">
        <w:rPr>
          <w:rFonts w:ascii="Times" w:hAnsi="Times"/>
        </w:rPr>
        <w:tab/>
        <w:t>Tentative de reconnexion : toutes les 10 minutes pendant 1 heure tant qu’il n’y a pas de succès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tab/>
        <w:t>b.</w:t>
      </w:r>
      <w:r w:rsidRPr="005D7980">
        <w:rPr>
          <w:rFonts w:ascii="Times" w:hAnsi="Times"/>
        </w:rPr>
        <w:tab/>
        <w:t xml:space="preserve">Si après toutes les tentatives, la connexion n’a pas eu lieu, envoi d’un message d’alerte au technicien. </w:t>
      </w:r>
    </w:p>
    <w:p w:rsidR="00AE6FA1" w:rsidRPr="005D7980" w:rsidRDefault="00AE6FA1" w:rsidP="00AE6FA1">
      <w:pPr>
        <w:tabs>
          <w:tab w:val="left" w:pos="220"/>
          <w:tab w:val="left" w:pos="720"/>
        </w:tabs>
        <w:ind w:left="720" w:hanging="720"/>
        <w:rPr>
          <w:rFonts w:ascii="Times" w:hAnsi="Times"/>
        </w:rPr>
      </w:pPr>
      <w:r w:rsidRPr="005D7980">
        <w:rPr>
          <w:rFonts w:ascii="Times" w:hAnsi="Times"/>
        </w:rPr>
        <w:tab/>
        <w:t>3.</w:t>
      </w:r>
      <w:r w:rsidRPr="005D7980">
        <w:rPr>
          <w:rFonts w:ascii="Times" w:hAnsi="Times"/>
        </w:rPr>
        <w:tab/>
        <w:t>La structure ne convient pas.</w:t>
      </w:r>
    </w:p>
    <w:p w:rsidR="00AE6FA1" w:rsidRPr="005D7980" w:rsidRDefault="00AE6FA1" w:rsidP="00AE6FA1">
      <w:pPr>
        <w:ind w:left="360" w:firstLine="360"/>
        <w:rPr>
          <w:rFonts w:ascii="Times" w:hAnsi="Times"/>
        </w:rPr>
      </w:pPr>
      <w:r w:rsidRPr="005D7980">
        <w:rPr>
          <w:rFonts w:ascii="Times" w:hAnsi="Times"/>
        </w:rPr>
        <w:t>a.</w:t>
      </w:r>
      <w:r w:rsidRPr="005D7980">
        <w:rPr>
          <w:rFonts w:ascii="Times" w:hAnsi="Times"/>
        </w:rPr>
        <w:tab/>
        <w:t xml:space="preserve"> arrêt du job. (garantie minimale)</w:t>
      </w:r>
    </w:p>
    <w:p w:rsidR="00AE6FA1" w:rsidRPr="005D7980" w:rsidRDefault="00AE6FA1" w:rsidP="00AE6FA1">
      <w:pPr>
        <w:rPr>
          <w:rFonts w:ascii="Times" w:hAnsi="Times"/>
        </w:rPr>
      </w:pPr>
      <w:r w:rsidRPr="005D7980">
        <w:rPr>
          <w:rFonts w:ascii="Times" w:hAnsi="Times"/>
        </w:rPr>
        <w:cr/>
      </w:r>
    </w:p>
    <w:p w:rsidR="00AE6FA1" w:rsidRPr="005D7980" w:rsidRDefault="00AE6FA1" w:rsidP="00AE6FA1">
      <w:pPr>
        <w:spacing w:before="60"/>
        <w:rPr>
          <w:rFonts w:ascii="Times" w:hAnsi="Times"/>
          <w:b/>
          <w:color w:val="D1282E"/>
        </w:rPr>
      </w:pPr>
      <w:r w:rsidRPr="005D7980">
        <w:rPr>
          <w:rFonts w:ascii="Times" w:hAnsi="Times"/>
          <w:b/>
          <w:color w:val="D1282E"/>
        </w:rPr>
        <w:t>L’alimentation mensuelle du référentiel : Ajout</w:t>
      </w:r>
    </w:p>
    <w:p w:rsidR="00AE6FA1" w:rsidRPr="005D7980" w:rsidRDefault="00AE6FA1" w:rsidP="00AE6FA1">
      <w:pPr>
        <w:rPr>
          <w:rFonts w:ascii="Times" w:hAnsi="Times"/>
        </w:rPr>
      </w:pPr>
      <w:r w:rsidRPr="005D7980">
        <w:rPr>
          <w:rFonts w:ascii="Times" w:hAnsi="Times"/>
        </w:rPr>
        <w:cr/>
        <w:t>Ajout d’un nouveau magasin lors d’une alimentation mensuelle.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  <w:t>Ce cas d’utilisation peut se produire plusieurs fois  lors du 1</w:t>
      </w:r>
      <w:r w:rsidRPr="005D7980">
        <w:rPr>
          <w:rFonts w:ascii="Times" w:hAnsi="Times"/>
          <w:vertAlign w:val="superscript"/>
        </w:rPr>
        <w:t>er</w:t>
      </w:r>
      <w:r w:rsidRPr="005D7980">
        <w:rPr>
          <w:rFonts w:ascii="Times" w:hAnsi="Times"/>
        </w:rPr>
        <w:t xml:space="preserve"> de chaque mois m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Intervenant</w:t>
      </w:r>
      <w:r w:rsidRPr="005D7980">
        <w:rPr>
          <w:rFonts w:ascii="Times" w:hAnsi="Times"/>
        </w:rPr>
        <w:t> : Talend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Préconditions </w:t>
      </w:r>
      <w:r w:rsidRPr="005D7980">
        <w:rPr>
          <w:rFonts w:ascii="Times" w:hAnsi="Times"/>
        </w:rPr>
        <w:t>: Il faut que l’action « A » soit présente sur la ligne de la feuille « Référentiel » du fichier excel d’alimentation mensuelle.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Garantie minimale </w:t>
      </w:r>
      <w:r w:rsidRPr="005D7980">
        <w:rPr>
          <w:rFonts w:ascii="Times" w:hAnsi="Times"/>
        </w:rPr>
        <w:t>: La base de données reste en l’état du dernier jour du mois m-1 et un message d’information explique que la mise à jour n’a pas fonctionné et sa raison.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Garantie en cas de succès </w:t>
      </w:r>
      <w:r w:rsidRPr="005D7980">
        <w:rPr>
          <w:rFonts w:ascii="Times" w:hAnsi="Times"/>
        </w:rPr>
        <w:t>: Les informations contenues dans la ligne du fichier Excel sont présentes dans la base de données.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Déclencheur</w:t>
      </w:r>
      <w:r w:rsidRPr="005D7980">
        <w:rPr>
          <w:rFonts w:ascii="Times" w:hAnsi="Times"/>
        </w:rPr>
        <w:t> : Exécution automatique lorsqu’il y a l’action « A » sur une ligne de la feuille « Référentiel » du fichier excel d’alimentation mensuelle.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Scénario</w:t>
      </w:r>
      <w:r w:rsidRPr="005D7980">
        <w:rPr>
          <w:rFonts w:ascii="Times" w:hAnsi="Times"/>
        </w:rPr>
        <w:t xml:space="preserve"> : </w:t>
      </w:r>
    </w:p>
    <w:p w:rsidR="00AE6FA1" w:rsidRPr="005D7980" w:rsidRDefault="00AE6FA1" w:rsidP="001F2F2A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la non existence de la ville à partir du champ NOMVILLE, table VILLE</w:t>
      </w:r>
    </w:p>
    <w:p w:rsidR="00AE6FA1" w:rsidRPr="005D7980" w:rsidRDefault="00AE6FA1" w:rsidP="001F2F2A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la devise à la colonne « Devise »</w:t>
      </w:r>
    </w:p>
    <w:p w:rsidR="00AE6FA1" w:rsidRPr="005D7980" w:rsidRDefault="00AE6FA1" w:rsidP="001F2F2A">
      <w:pPr>
        <w:pStyle w:val="Paragraphedeliste"/>
        <w:numPr>
          <w:ilvl w:val="1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 xml:space="preserve">Vérification de l’existence de la devise  </w:t>
      </w:r>
    </w:p>
    <w:p w:rsidR="00AE6FA1" w:rsidRPr="005D7980" w:rsidRDefault="00AE6FA1" w:rsidP="001F2F2A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du continent à la colonne « Continent »</w:t>
      </w:r>
    </w:p>
    <w:p w:rsidR="00AE6FA1" w:rsidRPr="005D7980" w:rsidRDefault="00AE6FA1" w:rsidP="001F2F2A">
      <w:pPr>
        <w:pStyle w:val="Paragraphedeliste"/>
        <w:numPr>
          <w:ilvl w:val="1"/>
          <w:numId w:val="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l’existence du continent</w:t>
      </w:r>
    </w:p>
    <w:p w:rsidR="00AE6FA1" w:rsidRPr="005D7980" w:rsidRDefault="00AE6FA1" w:rsidP="001F2F2A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du pays à la colonne « Pays»</w:t>
      </w:r>
    </w:p>
    <w:p w:rsidR="00AE6FA1" w:rsidRPr="005D7980" w:rsidRDefault="00AE6FA1" w:rsidP="001F2F2A">
      <w:pPr>
        <w:pStyle w:val="Paragraphedeliste"/>
        <w:numPr>
          <w:ilvl w:val="1"/>
          <w:numId w:val="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l’existence du pays</w:t>
      </w:r>
    </w:p>
    <w:p w:rsidR="00AE6FA1" w:rsidRPr="005D7980" w:rsidRDefault="00AE6FA1" w:rsidP="001F2F2A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la région commerciale à la colonne « Région»</w:t>
      </w:r>
    </w:p>
    <w:p w:rsidR="00AE6FA1" w:rsidRPr="005D7980" w:rsidRDefault="00AE6FA1" w:rsidP="001F2F2A">
      <w:pPr>
        <w:pStyle w:val="Paragraphedeliste"/>
        <w:numPr>
          <w:ilvl w:val="1"/>
          <w:numId w:val="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l’existence de la région commerciale</w:t>
      </w:r>
    </w:p>
    <w:p w:rsidR="00AE6FA1" w:rsidRPr="005D7980" w:rsidRDefault="00AE6FA1" w:rsidP="001F2F2A">
      <w:pPr>
        <w:pStyle w:val="Paragraphedeliste"/>
        <w:numPr>
          <w:ilvl w:val="0"/>
          <w:numId w:val="9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la ville à la colonne « Ville »</w:t>
      </w:r>
    </w:p>
    <w:p w:rsidR="00AE6FA1" w:rsidRPr="005D7980" w:rsidRDefault="00AE6FA1" w:rsidP="001F2F2A">
      <w:pPr>
        <w:pStyle w:val="Paragraphedeliste"/>
        <w:numPr>
          <w:ilvl w:val="1"/>
          <w:numId w:val="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Création de la ville dans la table VILLE champ NOMVILLE</w:t>
      </w:r>
    </w:p>
    <w:p w:rsidR="00AE6FA1" w:rsidRPr="005D7980" w:rsidRDefault="00AE6FA1" w:rsidP="001F2F2A">
      <w:pPr>
        <w:pStyle w:val="Paragraphedeliste"/>
        <w:numPr>
          <w:ilvl w:val="1"/>
          <w:numId w:val="9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l’identifiant pour insérer les données relatives à la ville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ind w:left="709" w:hanging="425"/>
        <w:rPr>
          <w:rFonts w:ascii="Times" w:hAnsi="Times"/>
        </w:rPr>
      </w:pPr>
      <w:r w:rsidRPr="005D7980">
        <w:rPr>
          <w:rFonts w:ascii="Times" w:hAnsi="Times"/>
        </w:rPr>
        <w:t>Récupération de la publicité à la colonne « Publicité »</w:t>
      </w:r>
    </w:p>
    <w:p w:rsidR="00AE6FA1" w:rsidRPr="005D7980" w:rsidRDefault="00AE6FA1" w:rsidP="001F2F2A">
      <w:pPr>
        <w:pStyle w:val="Paragraphedeliste"/>
        <w:numPr>
          <w:ilvl w:val="2"/>
          <w:numId w:val="11"/>
        </w:numPr>
        <w:tabs>
          <w:tab w:val="left" w:pos="720"/>
          <w:tab w:val="left" w:pos="940"/>
          <w:tab w:val="left" w:pos="1276"/>
          <w:tab w:val="left" w:pos="1560"/>
        </w:tabs>
        <w:spacing w:after="0" w:line="240" w:lineRule="auto"/>
        <w:ind w:left="1418"/>
        <w:rPr>
          <w:rFonts w:ascii="Times" w:hAnsi="Times"/>
        </w:rPr>
      </w:pPr>
      <w:r w:rsidRPr="005D7980">
        <w:rPr>
          <w:rFonts w:ascii="Times" w:hAnsi="Times"/>
        </w:rPr>
        <w:t xml:space="preserve">  Vérification de la donnée contient que des chiffres et une « , » ou « . »</w:t>
      </w:r>
    </w:p>
    <w:p w:rsidR="00AE6FA1" w:rsidRPr="005D7980" w:rsidRDefault="00AE6FA1" w:rsidP="001F2F2A">
      <w:pPr>
        <w:pStyle w:val="Paragraphedeliste"/>
        <w:numPr>
          <w:ilvl w:val="2"/>
          <w:numId w:val="11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</w:rPr>
      </w:pPr>
      <w:r w:rsidRPr="005D7980">
        <w:rPr>
          <w:rFonts w:ascii="Times" w:hAnsi="Times"/>
        </w:rPr>
        <w:t>Remplacer « . » par « , »</w:t>
      </w:r>
    </w:p>
    <w:p w:rsidR="00AE6FA1" w:rsidRPr="005D7980" w:rsidRDefault="00AE6FA1" w:rsidP="001F2F2A">
      <w:pPr>
        <w:pStyle w:val="Paragraphedeliste"/>
        <w:numPr>
          <w:ilvl w:val="2"/>
          <w:numId w:val="11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</w:rPr>
      </w:pPr>
      <w:r w:rsidRPr="005D7980">
        <w:rPr>
          <w:rFonts w:ascii="Times" w:hAnsi="Times"/>
        </w:rPr>
        <w:t>Vérification le nombre est &gt;= 0</w:t>
      </w:r>
    </w:p>
    <w:p w:rsidR="00AE6FA1" w:rsidRPr="005D7980" w:rsidRDefault="00AE6FA1" w:rsidP="001F2F2A">
      <w:pPr>
        <w:pStyle w:val="Paragraphedeliste"/>
        <w:numPr>
          <w:ilvl w:val="2"/>
          <w:numId w:val="11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</w:rPr>
      </w:pPr>
      <w:r w:rsidRPr="005D7980">
        <w:rPr>
          <w:rFonts w:ascii="Times" w:hAnsi="Times"/>
        </w:rPr>
        <w:t>Insertion  dans la base de données table VILLE, champ PUBLICITEVILLE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Récupération de la population à la colonne « Population »</w:t>
      </w:r>
    </w:p>
    <w:p w:rsidR="00AE6FA1" w:rsidRPr="005D7980" w:rsidRDefault="00AE6FA1" w:rsidP="001F2F2A">
      <w:pPr>
        <w:pStyle w:val="Paragraphedeliste"/>
        <w:numPr>
          <w:ilvl w:val="2"/>
          <w:numId w:val="13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</w:rPr>
      </w:pPr>
      <w:r w:rsidRPr="005D7980">
        <w:rPr>
          <w:rFonts w:ascii="Times" w:hAnsi="Times"/>
        </w:rPr>
        <w:t>Vérification qu'il s'agit d'un entier &gt;= 0</w:t>
      </w:r>
    </w:p>
    <w:p w:rsidR="00AE6FA1" w:rsidRPr="005D7980" w:rsidRDefault="00AE6FA1" w:rsidP="001F2F2A">
      <w:pPr>
        <w:pStyle w:val="Paragraphedeliste"/>
        <w:numPr>
          <w:ilvl w:val="2"/>
          <w:numId w:val="13"/>
        </w:numPr>
        <w:tabs>
          <w:tab w:val="left" w:pos="720"/>
          <w:tab w:val="left" w:pos="940"/>
          <w:tab w:val="left" w:pos="1440"/>
        </w:tabs>
        <w:spacing w:after="0" w:line="240" w:lineRule="auto"/>
        <w:ind w:left="1418"/>
        <w:rPr>
          <w:rFonts w:ascii="Times" w:hAnsi="Times"/>
        </w:rPr>
      </w:pPr>
      <w:r w:rsidRPr="005D7980">
        <w:rPr>
          <w:rFonts w:ascii="Times" w:hAnsi="Times"/>
        </w:rPr>
        <w:t>Insertion  dans la base de données table VILLE, champ POPULATIONVILLE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lastRenderedPageBreak/>
        <w:t>Récupération des taux age moins de 25 ans, entre 25 et 35, plus de 35 ans aux colonnes  « moins_25ans », « les_25_35ans », « plus_35ans »</w:t>
      </w:r>
    </w:p>
    <w:p w:rsidR="00AE6FA1" w:rsidRPr="005D7980" w:rsidRDefault="00AE6FA1" w:rsidP="001F2F2A">
      <w:pPr>
        <w:pStyle w:val="Paragraphedeliste"/>
        <w:numPr>
          <w:ilvl w:val="2"/>
          <w:numId w:val="12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/>
        <w:rPr>
          <w:rFonts w:ascii="Times" w:hAnsi="Times"/>
        </w:rPr>
      </w:pPr>
      <w:r w:rsidRPr="005D7980">
        <w:rPr>
          <w:rFonts w:ascii="Times" w:hAnsi="Times"/>
        </w:rPr>
        <w:t>Vérification que l'addition des trois = 100</w:t>
      </w:r>
    </w:p>
    <w:p w:rsidR="00AE6FA1" w:rsidRPr="005D7980" w:rsidRDefault="00AE6FA1" w:rsidP="001F2F2A">
      <w:pPr>
        <w:pStyle w:val="Paragraphedeliste"/>
        <w:numPr>
          <w:ilvl w:val="2"/>
          <w:numId w:val="12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/>
        <w:rPr>
          <w:rFonts w:ascii="Times" w:hAnsi="Times"/>
        </w:rPr>
      </w:pPr>
      <w:r w:rsidRPr="005D7980">
        <w:rPr>
          <w:rFonts w:ascii="Times" w:hAnsi="Times"/>
        </w:rPr>
        <w:t>Vérification que chaque taux est un nombre &gt;=0</w:t>
      </w:r>
    </w:p>
    <w:p w:rsidR="00AE6FA1" w:rsidRPr="005D7980" w:rsidRDefault="00AE6FA1" w:rsidP="001F2F2A">
      <w:pPr>
        <w:pStyle w:val="Paragraphedeliste"/>
        <w:numPr>
          <w:ilvl w:val="2"/>
          <w:numId w:val="12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/>
        <w:rPr>
          <w:rFonts w:ascii="Times" w:hAnsi="Times"/>
        </w:rPr>
      </w:pPr>
      <w:r w:rsidRPr="005D7980">
        <w:rPr>
          <w:rFonts w:ascii="Times" w:hAnsi="Times"/>
        </w:rPr>
        <w:t>Insertion dans la base de données table VILLE, champ MOINS25ANSVILLE, 2535ANSVILLE, PLUS35ANSVILLE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Récupération des taux ouvriers, cadres, inactifs aux colonnes taux_cadre, taux_ouvrier, taux inactif</w:t>
      </w:r>
    </w:p>
    <w:p w:rsidR="00AE6FA1" w:rsidRPr="005D7980" w:rsidRDefault="00AE6FA1" w:rsidP="001F2F2A">
      <w:pPr>
        <w:pStyle w:val="Paragraphedeliste"/>
        <w:numPr>
          <w:ilvl w:val="2"/>
          <w:numId w:val="14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 w:hanging="322"/>
        <w:rPr>
          <w:rFonts w:ascii="Times" w:hAnsi="Times"/>
        </w:rPr>
      </w:pPr>
      <w:r w:rsidRPr="005D7980">
        <w:rPr>
          <w:rFonts w:ascii="Times" w:hAnsi="Times"/>
        </w:rPr>
        <w:t>Vérification chaque nombre est entre 0 et 100</w:t>
      </w:r>
    </w:p>
    <w:p w:rsidR="00AE6FA1" w:rsidRPr="005D7980" w:rsidRDefault="00AE6FA1" w:rsidP="001F2F2A">
      <w:pPr>
        <w:pStyle w:val="Paragraphedeliste"/>
        <w:numPr>
          <w:ilvl w:val="2"/>
          <w:numId w:val="14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 w:hanging="322"/>
        <w:rPr>
          <w:rFonts w:ascii="Times" w:hAnsi="Times"/>
        </w:rPr>
      </w:pPr>
      <w:r w:rsidRPr="005D7980">
        <w:rPr>
          <w:rFonts w:ascii="Times" w:hAnsi="Times"/>
        </w:rPr>
        <w:t>Insertion dans la base de données table VILLE, champ TAUXCADREVILLE, TAUXOUVRIERVILLE, TAUXINACTIFVILLE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0"/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Création de l’identifiant du magasin  IDMAGASIN table MAGASIN en relation avec la ville.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0"/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Récupération de l’identifiant pour procéder à l’insertion des données relatives au nouveau magasin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Récupération du nom de l’enseigne à la colonne « Enseigne »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0"/>
          <w:tab w:val="left" w:pos="720"/>
          <w:tab w:val="left" w:pos="94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Vérification de l’existence de l’enseigne par rapport à table ENSEIGNE champ NOMENSEIGNE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0"/>
          <w:tab w:val="left" w:pos="720"/>
          <w:tab w:val="left" w:pos="94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Récupération de l'identifiant de l'enseigne IDENSEIGNE table ENSEIGNE à partir du nom de  l'enseigne</w:t>
      </w:r>
    </w:p>
    <w:p w:rsidR="00AE6FA1" w:rsidRPr="005D7980" w:rsidRDefault="00AE6FA1" w:rsidP="001F2F2A">
      <w:pPr>
        <w:pStyle w:val="Paragraphedeliste"/>
        <w:numPr>
          <w:ilvl w:val="2"/>
          <w:numId w:val="19"/>
        </w:numPr>
        <w:tabs>
          <w:tab w:val="left" w:pos="0"/>
          <w:tab w:val="left" w:pos="720"/>
          <w:tab w:val="left" w:pos="940"/>
        </w:tabs>
        <w:spacing w:after="0" w:line="240" w:lineRule="auto"/>
        <w:ind w:left="1276"/>
        <w:rPr>
          <w:rFonts w:ascii="Times" w:hAnsi="Times"/>
        </w:rPr>
      </w:pPr>
      <w:r w:rsidRPr="005D7980">
        <w:rPr>
          <w:rFonts w:ascii="Times" w:hAnsi="Times"/>
        </w:rPr>
        <w:t>Insertion  de l'enseigne attribuée au magasin IDENSEIGNE table MAGASIN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Récupération de l’emplacement à la colonne « Emplacement »</w:t>
      </w:r>
    </w:p>
    <w:p w:rsidR="00AE6FA1" w:rsidRPr="005D7980" w:rsidRDefault="00AE6FA1" w:rsidP="001F2F2A">
      <w:pPr>
        <w:pStyle w:val="Paragraphedeliste"/>
        <w:numPr>
          <w:ilvl w:val="2"/>
          <w:numId w:val="15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/>
        <w:rPr>
          <w:rFonts w:ascii="Times" w:hAnsi="Times"/>
        </w:rPr>
      </w:pPr>
      <w:r w:rsidRPr="005D7980">
        <w:rPr>
          <w:rFonts w:ascii="Times" w:hAnsi="Times"/>
        </w:rPr>
        <w:t>Remplacer « _ » par «  »</w:t>
      </w:r>
    </w:p>
    <w:p w:rsidR="00AE6FA1" w:rsidRPr="005D7980" w:rsidRDefault="00AE6FA1" w:rsidP="001F2F2A">
      <w:pPr>
        <w:pStyle w:val="Paragraphedeliste"/>
        <w:numPr>
          <w:ilvl w:val="2"/>
          <w:numId w:val="15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/>
        <w:rPr>
          <w:rFonts w:ascii="Times" w:hAnsi="Times"/>
        </w:rPr>
      </w:pPr>
      <w:r w:rsidRPr="005D7980">
        <w:rPr>
          <w:rFonts w:ascii="Times" w:hAnsi="Times"/>
        </w:rPr>
        <w:t>Insertion dans la base de  données table MAGASIN, champ EMPLACEMENTMAGASIN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Récupération du nombre de caisses à la colonne « Nb_caisses »</w:t>
      </w:r>
    </w:p>
    <w:p w:rsidR="00AE6FA1" w:rsidRPr="005D7980" w:rsidRDefault="00AE6FA1" w:rsidP="001F2F2A">
      <w:pPr>
        <w:pStyle w:val="Paragraphedeliste"/>
        <w:numPr>
          <w:ilvl w:val="2"/>
          <w:numId w:val="16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 w:hanging="283"/>
        <w:rPr>
          <w:rFonts w:ascii="Times" w:hAnsi="Times"/>
        </w:rPr>
      </w:pPr>
      <w:r w:rsidRPr="005D7980">
        <w:rPr>
          <w:rFonts w:ascii="Times" w:hAnsi="Times"/>
        </w:rPr>
        <w:t>Vérification qu'il s'agit d'un entier &gt; 0</w:t>
      </w:r>
    </w:p>
    <w:p w:rsidR="00AE6FA1" w:rsidRPr="005D7980" w:rsidRDefault="00AE6FA1" w:rsidP="001F2F2A">
      <w:pPr>
        <w:pStyle w:val="Paragraphedeliste"/>
        <w:numPr>
          <w:ilvl w:val="2"/>
          <w:numId w:val="16"/>
        </w:numPr>
        <w:tabs>
          <w:tab w:val="left" w:pos="720"/>
          <w:tab w:val="left" w:pos="940"/>
          <w:tab w:val="left" w:pos="1440"/>
        </w:tabs>
        <w:spacing w:after="0" w:line="240" w:lineRule="auto"/>
        <w:ind w:left="1276" w:hanging="283"/>
        <w:rPr>
          <w:rFonts w:ascii="Times" w:hAnsi="Times"/>
        </w:rPr>
      </w:pPr>
      <w:r w:rsidRPr="005D7980">
        <w:rPr>
          <w:rFonts w:ascii="Times" w:hAnsi="Times"/>
        </w:rPr>
        <w:t>Insertion dans la base de  données table MAGASIN, champ NBCAISSESMAGASIN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Récupération de l'horaire d'ouverture à la colonne « HoraireOuvertureMagasin »</w:t>
      </w:r>
    </w:p>
    <w:p w:rsidR="00AE6FA1" w:rsidRPr="005D7980" w:rsidRDefault="00AE6FA1" w:rsidP="001F2F2A">
      <w:pPr>
        <w:pStyle w:val="Paragraphedeliste"/>
        <w:numPr>
          <w:ilvl w:val="2"/>
          <w:numId w:val="17"/>
        </w:numPr>
        <w:tabs>
          <w:tab w:val="left" w:pos="0"/>
          <w:tab w:val="left" w:pos="720"/>
          <w:tab w:val="left" w:pos="940"/>
        </w:tabs>
        <w:spacing w:after="0" w:line="240" w:lineRule="auto"/>
        <w:ind w:firstLine="704"/>
        <w:rPr>
          <w:rFonts w:ascii="Times" w:hAnsi="Times"/>
        </w:rPr>
      </w:pPr>
      <w:r w:rsidRPr="005D7980">
        <w:rPr>
          <w:rFonts w:ascii="Times" w:hAnsi="Times"/>
        </w:rPr>
        <w:t>Insertion dans la base de  données table MAGASIN , champ HORAIREOUVERTUREMAGASIN</w:t>
      </w:r>
    </w:p>
    <w:p w:rsidR="00AE6FA1" w:rsidRPr="005D7980" w:rsidRDefault="00AE6FA1" w:rsidP="001F2F2A">
      <w:pPr>
        <w:pStyle w:val="Paragraphedeliste"/>
        <w:numPr>
          <w:ilvl w:val="1"/>
          <w:numId w:val="10"/>
        </w:numPr>
        <w:tabs>
          <w:tab w:val="left" w:pos="220"/>
          <w:tab w:val="left" w:pos="720"/>
        </w:tabs>
        <w:spacing w:after="0" w:line="240" w:lineRule="auto"/>
        <w:ind w:left="580"/>
        <w:rPr>
          <w:rFonts w:ascii="Times" w:hAnsi="Times"/>
        </w:rPr>
      </w:pPr>
      <w:r w:rsidRPr="005D7980">
        <w:rPr>
          <w:rFonts w:ascii="Times" w:hAnsi="Times"/>
        </w:rPr>
        <w:t>Récupération de l'adresse à la colonne « AdresseMagasin »</w:t>
      </w:r>
    </w:p>
    <w:p w:rsidR="00AE6FA1" w:rsidRPr="005D7980" w:rsidRDefault="00AE6FA1" w:rsidP="001F2F2A">
      <w:pPr>
        <w:pStyle w:val="Paragraphedeliste"/>
        <w:numPr>
          <w:ilvl w:val="2"/>
          <w:numId w:val="18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Insertion dans la base de  données table MAGASIN, champ ADRESSEMAGASIN</w:t>
      </w:r>
    </w:p>
    <w:p w:rsidR="00AE6FA1" w:rsidRPr="005D7980" w:rsidRDefault="00AE6FA1" w:rsidP="00AE6FA1">
      <w:pPr>
        <w:tabs>
          <w:tab w:val="left" w:pos="720"/>
          <w:tab w:val="left" w:pos="940"/>
          <w:tab w:val="left" w:pos="1440"/>
        </w:tabs>
        <w:rPr>
          <w:rFonts w:ascii="Times" w:hAnsi="Times"/>
          <w:u w:val="single"/>
        </w:rPr>
      </w:pPr>
      <w:r w:rsidRPr="005D7980">
        <w:rPr>
          <w:rFonts w:ascii="Times" w:hAnsi="Times"/>
          <w:u w:val="single"/>
        </w:rPr>
        <w:t>Extension :</w:t>
      </w:r>
    </w:p>
    <w:p w:rsidR="00AE6FA1" w:rsidRPr="005D7980" w:rsidRDefault="00AE6FA1" w:rsidP="001F2F2A">
      <w:pPr>
        <w:pStyle w:val="Paragraphedeliste"/>
        <w:numPr>
          <w:ilvl w:val="0"/>
          <w:numId w:val="20"/>
        </w:numPr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La ville existe déjà : vérification de la non existence du magasin</w:t>
      </w:r>
    </w:p>
    <w:p w:rsidR="00AE6FA1" w:rsidRPr="005D7980" w:rsidRDefault="00AE6FA1" w:rsidP="001F2F2A">
      <w:pPr>
        <w:pStyle w:val="Paragraphedeliste"/>
        <w:numPr>
          <w:ilvl w:val="1"/>
          <w:numId w:val="20"/>
        </w:numPr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Le magasin existe déjà : Arrêt du job (garantie minimale)</w:t>
      </w:r>
    </w:p>
    <w:p w:rsidR="00AE6FA1" w:rsidRPr="005D7980" w:rsidRDefault="00AE6FA1" w:rsidP="001F2F2A">
      <w:pPr>
        <w:pStyle w:val="Paragraphedeliste"/>
        <w:numPr>
          <w:ilvl w:val="0"/>
          <w:numId w:val="20"/>
        </w:numPr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à 5. La donnée n’existe pas : Création de la donnée manquante</w:t>
      </w:r>
    </w:p>
    <w:p w:rsidR="00AE6FA1" w:rsidRPr="005D7980" w:rsidRDefault="00AE6FA1" w:rsidP="001F2F2A">
      <w:pPr>
        <w:pStyle w:val="Paragraphedeliste"/>
        <w:numPr>
          <w:ilvl w:val="0"/>
          <w:numId w:val="21"/>
        </w:numPr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La ville existe déjà : pas de création de ville</w:t>
      </w:r>
    </w:p>
    <w:p w:rsidR="00AE6FA1" w:rsidRPr="005D7980" w:rsidRDefault="00AE6FA1" w:rsidP="00AE6FA1">
      <w:pPr>
        <w:pStyle w:val="Paragraphedeliste"/>
        <w:rPr>
          <w:rFonts w:ascii="Times" w:hAnsi="Times"/>
        </w:rPr>
      </w:pPr>
      <w:r w:rsidRPr="005D7980">
        <w:rPr>
          <w:rFonts w:ascii="Times" w:hAnsi="Times"/>
        </w:rPr>
        <w:t>La ville n’a pas pu être créée : Arrêt du job (garantie minimale)</w:t>
      </w:r>
    </w:p>
    <w:p w:rsidR="00AE6FA1" w:rsidRPr="005D7980" w:rsidRDefault="00AE6FA1" w:rsidP="001F2F2A">
      <w:pPr>
        <w:pStyle w:val="Paragraphedeliste"/>
        <w:numPr>
          <w:ilvl w:val="0"/>
          <w:numId w:val="9"/>
        </w:numPr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A 10. Donnée hors de la fourchette ou hors format : donnée non insérée + message erreur</w:t>
      </w:r>
    </w:p>
    <w:p w:rsidR="00AE6FA1" w:rsidRPr="005D7980" w:rsidRDefault="00AE6FA1" w:rsidP="00AE6FA1">
      <w:pPr>
        <w:ind w:left="360"/>
        <w:rPr>
          <w:rFonts w:ascii="Times" w:hAnsi="Times"/>
        </w:rPr>
      </w:pPr>
      <w:r w:rsidRPr="005D7980">
        <w:rPr>
          <w:rFonts w:ascii="Times" w:hAnsi="Times"/>
        </w:rPr>
        <w:t>11. La création du magasin n’a pas pu se faire : Arrêt du job (garantie minimale)</w:t>
      </w:r>
    </w:p>
    <w:p w:rsidR="00AE6FA1" w:rsidRPr="005D7980" w:rsidRDefault="00AE6FA1" w:rsidP="00AE6FA1">
      <w:pPr>
        <w:ind w:left="360"/>
        <w:rPr>
          <w:rFonts w:ascii="Times" w:hAnsi="Times"/>
        </w:rPr>
      </w:pPr>
      <w:r w:rsidRPr="005D7980">
        <w:rPr>
          <w:rFonts w:ascii="Times" w:hAnsi="Times"/>
        </w:rPr>
        <w:t>14. L’enseigne n’existe pas : Création de la donnée manquante</w:t>
      </w:r>
    </w:p>
    <w:p w:rsidR="00AE6FA1" w:rsidRPr="005D7980" w:rsidRDefault="00AE6FA1" w:rsidP="00AE6FA1">
      <w:pPr>
        <w:ind w:left="360"/>
        <w:rPr>
          <w:rFonts w:ascii="Times" w:hAnsi="Times"/>
        </w:rPr>
      </w:pPr>
      <w:r w:rsidRPr="005D7980">
        <w:rPr>
          <w:rFonts w:ascii="Times" w:hAnsi="Times"/>
        </w:rPr>
        <w:t>17. La donnée est hors format : donnée non insérée + message erreur</w:t>
      </w:r>
    </w:p>
    <w:p w:rsidR="00AE6FA1" w:rsidRPr="005D7980" w:rsidRDefault="00AE6FA1" w:rsidP="00AE6FA1">
      <w:pPr>
        <w:spacing w:before="60"/>
        <w:rPr>
          <w:rFonts w:ascii="Times" w:hAnsi="Times"/>
          <w:b/>
          <w:color w:val="D1282E"/>
        </w:rPr>
      </w:pPr>
    </w:p>
    <w:p w:rsidR="00AE6FA1" w:rsidRPr="005D7980" w:rsidRDefault="00AE6FA1" w:rsidP="00AE6FA1">
      <w:pPr>
        <w:spacing w:before="60"/>
        <w:rPr>
          <w:rFonts w:ascii="Times" w:hAnsi="Times"/>
          <w:b/>
          <w:color w:val="D1282E"/>
        </w:rPr>
      </w:pPr>
    </w:p>
    <w:p w:rsidR="00AE6FA1" w:rsidRPr="005D7980" w:rsidRDefault="00AE6FA1" w:rsidP="00AE6FA1">
      <w:pPr>
        <w:spacing w:before="60"/>
        <w:rPr>
          <w:rFonts w:ascii="Times" w:hAnsi="Times"/>
          <w:b/>
          <w:color w:val="D1282E"/>
        </w:rPr>
      </w:pPr>
      <w:r w:rsidRPr="005D7980">
        <w:rPr>
          <w:rFonts w:ascii="Times" w:hAnsi="Times"/>
          <w:b/>
          <w:color w:val="D1282E"/>
        </w:rPr>
        <w:t>L’alimentation mensuelle du référentiel : Mise à jour</w:t>
      </w:r>
    </w:p>
    <w:p w:rsidR="00AE6FA1" w:rsidRPr="005D7980" w:rsidRDefault="00AE6FA1" w:rsidP="00AE6FA1">
      <w:pPr>
        <w:rPr>
          <w:rFonts w:ascii="Times" w:hAnsi="Times"/>
        </w:rPr>
      </w:pPr>
      <w:r w:rsidRPr="005D7980">
        <w:rPr>
          <w:rFonts w:ascii="Times" w:hAnsi="Times"/>
        </w:rPr>
        <w:cr/>
        <w:t>Mise à jour d’un magasin lors d’une alimentation mensuelle.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  <w:t>Ce cas d’utilisation peut se produire plusieurs fois  lors du 1</w:t>
      </w:r>
      <w:r w:rsidRPr="005D7980">
        <w:rPr>
          <w:rFonts w:ascii="Times" w:hAnsi="Times"/>
          <w:vertAlign w:val="superscript"/>
        </w:rPr>
        <w:t>er</w:t>
      </w:r>
      <w:r w:rsidRPr="005D7980">
        <w:rPr>
          <w:rFonts w:ascii="Times" w:hAnsi="Times"/>
        </w:rPr>
        <w:t xml:space="preserve"> de chaque mois m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Intervenant</w:t>
      </w:r>
      <w:r w:rsidRPr="005D7980">
        <w:rPr>
          <w:rFonts w:ascii="Times" w:hAnsi="Times"/>
        </w:rPr>
        <w:t> : Talend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lastRenderedPageBreak/>
        <w:t>Préconditions </w:t>
      </w:r>
      <w:r w:rsidRPr="005D7980">
        <w:rPr>
          <w:rFonts w:ascii="Times" w:hAnsi="Times"/>
        </w:rPr>
        <w:t>: Il faut que l’action « M » soit présente sur la ligne de la feuille « Référentiel » du fichier excel d’alimentation mensuelle.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Garantie minimale </w:t>
      </w:r>
      <w:r w:rsidRPr="005D7980">
        <w:rPr>
          <w:rFonts w:ascii="Times" w:hAnsi="Times"/>
        </w:rPr>
        <w:t>: La base de données reste en l’état du dernier jour du mois m-1 et un message d’information explique que la mise à jour n’a pas fonctionné et sa raison.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Garantie en cas de succès </w:t>
      </w:r>
      <w:r w:rsidRPr="005D7980">
        <w:rPr>
          <w:rFonts w:ascii="Times" w:hAnsi="Times"/>
        </w:rPr>
        <w:t>: Les informations contenues dans la ligne du fichier Excel sont présentes dans la base de données.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Déclencheur</w:t>
      </w:r>
      <w:r w:rsidRPr="005D7980">
        <w:rPr>
          <w:rFonts w:ascii="Times" w:hAnsi="Times"/>
        </w:rPr>
        <w:t> : Exécution automatique lorsqu’il y a l’action « M» sur une ligne de la feuille « Référentiel » du fichier excel d’alimentation mensuelle.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Scénario</w:t>
      </w:r>
      <w:r w:rsidRPr="005D7980">
        <w:rPr>
          <w:rFonts w:ascii="Times" w:hAnsi="Times"/>
        </w:rPr>
        <w:t xml:space="preserve"> : 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l’existence de la ville à partir du champ NOMVILLE, table VILLE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l’existence du magasin à partir de l’identifiant de la ville IDVILLE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la devise à la colonne « Devise »</w:t>
      </w:r>
    </w:p>
    <w:p w:rsidR="00AE6FA1" w:rsidRPr="005D7980" w:rsidRDefault="00AE6FA1" w:rsidP="001F2F2A">
      <w:pPr>
        <w:pStyle w:val="Paragraphedeliste"/>
        <w:numPr>
          <w:ilvl w:val="1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 xml:space="preserve">Vérification de l’existence de la devise  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du continent à la colonne « Continent »</w:t>
      </w:r>
    </w:p>
    <w:p w:rsidR="00AE6FA1" w:rsidRPr="005D7980" w:rsidRDefault="00AE6FA1" w:rsidP="001F2F2A">
      <w:pPr>
        <w:pStyle w:val="Paragraphedeliste"/>
        <w:numPr>
          <w:ilvl w:val="1"/>
          <w:numId w:val="22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l’existence du continent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du pays à la colonne « Pays»</w:t>
      </w:r>
    </w:p>
    <w:p w:rsidR="00AE6FA1" w:rsidRPr="005D7980" w:rsidRDefault="00AE6FA1" w:rsidP="001F2F2A">
      <w:pPr>
        <w:pStyle w:val="Paragraphedeliste"/>
        <w:numPr>
          <w:ilvl w:val="1"/>
          <w:numId w:val="22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l’existence du pays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la région commerciale à la colonne « Région»</w:t>
      </w:r>
    </w:p>
    <w:p w:rsidR="00AE6FA1" w:rsidRPr="005D7980" w:rsidRDefault="00AE6FA1" w:rsidP="001F2F2A">
      <w:pPr>
        <w:pStyle w:val="Paragraphedeliste"/>
        <w:numPr>
          <w:ilvl w:val="1"/>
          <w:numId w:val="22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l’existence de la région commerciale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la ville à la colonne « Ville » pour insérer les données relatives à la ville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la publicité à la colonne « Publicité »</w:t>
      </w:r>
    </w:p>
    <w:p w:rsidR="00AE6FA1" w:rsidRPr="005D7980" w:rsidRDefault="00AE6FA1" w:rsidP="001F2F2A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276"/>
          <w:tab w:val="left" w:pos="156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 xml:space="preserve">  Vérification de la donnée contient que des chiffres et une « , » ou « . »</w:t>
      </w:r>
    </w:p>
    <w:p w:rsidR="00AE6FA1" w:rsidRPr="005D7980" w:rsidRDefault="00AE6FA1" w:rsidP="001F2F2A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Remplacer « . » par « , »</w:t>
      </w:r>
    </w:p>
    <w:p w:rsidR="00AE6FA1" w:rsidRPr="005D7980" w:rsidRDefault="00AE6FA1" w:rsidP="001F2F2A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le nombre est &gt;= 0</w:t>
      </w:r>
    </w:p>
    <w:p w:rsidR="00AE6FA1" w:rsidRPr="005D7980" w:rsidRDefault="00AE6FA1" w:rsidP="001F2F2A">
      <w:pPr>
        <w:pStyle w:val="Paragraphedeliste"/>
        <w:numPr>
          <w:ilvl w:val="0"/>
          <w:numId w:val="23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Insertion  dans la base de données table VILLE, champ PUBLICITEVILLE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la population à la colonne « Population »</w:t>
      </w:r>
    </w:p>
    <w:p w:rsidR="00AE6FA1" w:rsidRPr="005D7980" w:rsidRDefault="00AE6FA1" w:rsidP="001F2F2A">
      <w:pPr>
        <w:pStyle w:val="Paragraphedeliste"/>
        <w:numPr>
          <w:ilvl w:val="2"/>
          <w:numId w:val="24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qu'il s'agit d'un entier &gt;= 0</w:t>
      </w:r>
    </w:p>
    <w:p w:rsidR="00AE6FA1" w:rsidRPr="005D7980" w:rsidRDefault="00AE6FA1" w:rsidP="001F2F2A">
      <w:pPr>
        <w:pStyle w:val="Paragraphedeliste"/>
        <w:numPr>
          <w:ilvl w:val="2"/>
          <w:numId w:val="24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Insertion  dans la base de données table VILLE, champ POPULATIONVILLE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des taux age moins de 25 ans, entre 25 et 35, plus de 35 ans aux colonnes  « moins_25ans », « les_25_35ans », « plus_35ans »</w:t>
      </w:r>
    </w:p>
    <w:p w:rsidR="00AE6FA1" w:rsidRPr="005D7980" w:rsidRDefault="00AE6FA1" w:rsidP="001F2F2A">
      <w:pPr>
        <w:pStyle w:val="Paragraphedeliste"/>
        <w:numPr>
          <w:ilvl w:val="0"/>
          <w:numId w:val="25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que l'addition des trois = 100</w:t>
      </w:r>
    </w:p>
    <w:p w:rsidR="00AE6FA1" w:rsidRPr="005D7980" w:rsidRDefault="00AE6FA1" w:rsidP="001F2F2A">
      <w:pPr>
        <w:pStyle w:val="Paragraphedeliste"/>
        <w:numPr>
          <w:ilvl w:val="0"/>
          <w:numId w:val="25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que chaque taux est un nombre &gt;=0</w:t>
      </w:r>
    </w:p>
    <w:p w:rsidR="00AE6FA1" w:rsidRPr="005D7980" w:rsidRDefault="00AE6FA1" w:rsidP="001F2F2A">
      <w:pPr>
        <w:pStyle w:val="Paragraphedeliste"/>
        <w:numPr>
          <w:ilvl w:val="0"/>
          <w:numId w:val="25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Insertion dans la base de données table VILLE, champ MOINS25ANSVILLE, 2535ANSVILLE, PLUS35ANSVILLE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des taux ouvriers, cadres, inactifs aux colonnes taux_cadre, taux_ouvrier, taux inactif</w:t>
      </w:r>
    </w:p>
    <w:p w:rsidR="00AE6FA1" w:rsidRPr="005D7980" w:rsidRDefault="00AE6FA1" w:rsidP="001F2F2A">
      <w:pPr>
        <w:pStyle w:val="Paragraphedeliste"/>
        <w:numPr>
          <w:ilvl w:val="2"/>
          <w:numId w:val="26"/>
        </w:numPr>
        <w:tabs>
          <w:tab w:val="left" w:pos="720"/>
          <w:tab w:val="left" w:pos="940"/>
          <w:tab w:val="left" w:pos="1276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chaque nombre est entre 0 et 100</w:t>
      </w:r>
    </w:p>
    <w:p w:rsidR="00AE6FA1" w:rsidRPr="005D7980" w:rsidRDefault="00AE6FA1" w:rsidP="001F2F2A">
      <w:pPr>
        <w:pStyle w:val="Paragraphedeliste"/>
        <w:numPr>
          <w:ilvl w:val="2"/>
          <w:numId w:val="26"/>
        </w:numPr>
        <w:tabs>
          <w:tab w:val="left" w:pos="720"/>
          <w:tab w:val="left" w:pos="940"/>
          <w:tab w:val="left" w:pos="1276"/>
        </w:tabs>
        <w:spacing w:after="0" w:line="240" w:lineRule="auto"/>
        <w:ind w:left="1418" w:hanging="322"/>
        <w:rPr>
          <w:rFonts w:ascii="Times" w:hAnsi="Times"/>
        </w:rPr>
      </w:pPr>
      <w:r w:rsidRPr="005D7980">
        <w:rPr>
          <w:rFonts w:ascii="Times" w:hAnsi="Times"/>
        </w:rPr>
        <w:t>Insertion dans la base de données table VILLE, champ TAUXCADREVILLE, TAUXOUVRIERVILLE, TAUXINACTIFVILLE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0"/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l’identifiant du magasin  IDMAGASIN table MAGASIN en relation avec la ville.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du nom de l’enseigne à la colonne « Enseigne »</w:t>
      </w:r>
    </w:p>
    <w:p w:rsidR="00AE6FA1" w:rsidRPr="005D7980" w:rsidRDefault="00AE6FA1" w:rsidP="001F2F2A">
      <w:pPr>
        <w:pStyle w:val="Paragraphedeliste"/>
        <w:numPr>
          <w:ilvl w:val="1"/>
          <w:numId w:val="22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de l’existence de l’enseigne par rapport à table ENSEIGNE champ NOMENSEIGNE</w:t>
      </w:r>
    </w:p>
    <w:p w:rsidR="00AE6FA1" w:rsidRPr="005D7980" w:rsidRDefault="00AE6FA1" w:rsidP="001F2F2A">
      <w:pPr>
        <w:pStyle w:val="Paragraphedeliste"/>
        <w:numPr>
          <w:ilvl w:val="1"/>
          <w:numId w:val="22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l'identifiant de l'enseigne IDENSEIGNE table ENSEIGNE à partir du nom de  l'enseigne</w:t>
      </w:r>
    </w:p>
    <w:p w:rsidR="00AE6FA1" w:rsidRPr="005D7980" w:rsidRDefault="00AE6FA1" w:rsidP="001F2F2A">
      <w:pPr>
        <w:pStyle w:val="Paragraphedeliste"/>
        <w:numPr>
          <w:ilvl w:val="1"/>
          <w:numId w:val="22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Insertion  de l'enseigne attribuée au magasin IDENSEIGNE table MAGASIN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l’emplacement à la colonne « Emplacement »</w:t>
      </w:r>
    </w:p>
    <w:p w:rsidR="00AE6FA1" w:rsidRPr="005D7980" w:rsidRDefault="00AE6FA1" w:rsidP="001F2F2A">
      <w:pPr>
        <w:pStyle w:val="Paragraphedeliste"/>
        <w:numPr>
          <w:ilvl w:val="0"/>
          <w:numId w:val="27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Remplacer « _ » par «  »</w:t>
      </w:r>
    </w:p>
    <w:p w:rsidR="00AE6FA1" w:rsidRPr="005D7980" w:rsidRDefault="00AE6FA1" w:rsidP="001F2F2A">
      <w:pPr>
        <w:pStyle w:val="Paragraphedeliste"/>
        <w:numPr>
          <w:ilvl w:val="0"/>
          <w:numId w:val="27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Insertion dans la base de  données table MAGASIN, champ EMPLACEMENTMAGASIN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220"/>
          <w:tab w:val="left" w:pos="72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du nombre de caisses à la colonne « Nb_caisses »</w:t>
      </w:r>
    </w:p>
    <w:p w:rsidR="00AE6FA1" w:rsidRPr="005D7980" w:rsidRDefault="00AE6FA1" w:rsidP="001F2F2A">
      <w:pPr>
        <w:pStyle w:val="Paragraphedeliste"/>
        <w:numPr>
          <w:ilvl w:val="2"/>
          <w:numId w:val="28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Vérification qu'il s'agit d'un entier &gt; 0</w:t>
      </w:r>
    </w:p>
    <w:p w:rsidR="00AE6FA1" w:rsidRPr="005D7980" w:rsidRDefault="00AE6FA1" w:rsidP="001F2F2A">
      <w:pPr>
        <w:pStyle w:val="Paragraphedeliste"/>
        <w:numPr>
          <w:ilvl w:val="2"/>
          <w:numId w:val="28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Insertion dans la base de  données table MAGASIN, champ NBCAISSESMAGASIN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720"/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l'horaire d'ouverture à la colonne « HoraireOuvertureMagasin »</w:t>
      </w:r>
    </w:p>
    <w:p w:rsidR="00AE6FA1" w:rsidRPr="005D7980" w:rsidRDefault="00AE6FA1" w:rsidP="001F2F2A">
      <w:pPr>
        <w:pStyle w:val="Paragraphedeliste"/>
        <w:numPr>
          <w:ilvl w:val="0"/>
          <w:numId w:val="29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lastRenderedPageBreak/>
        <w:t>Insertion dans la base de  données table MAGASIN , champ HORAIREOUVERTUREMAGASIN</w:t>
      </w:r>
    </w:p>
    <w:p w:rsidR="00AE6FA1" w:rsidRPr="005D7980" w:rsidRDefault="00AE6FA1" w:rsidP="001F2F2A">
      <w:pPr>
        <w:pStyle w:val="Paragraphedeliste"/>
        <w:numPr>
          <w:ilvl w:val="0"/>
          <w:numId w:val="22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Récupération de l'adresse à la colonne « AdresseMagasin »</w:t>
      </w:r>
    </w:p>
    <w:p w:rsidR="00AE6FA1" w:rsidRPr="005D7980" w:rsidRDefault="00AE6FA1" w:rsidP="001F2F2A">
      <w:pPr>
        <w:pStyle w:val="Paragraphedeliste"/>
        <w:numPr>
          <w:ilvl w:val="1"/>
          <w:numId w:val="22"/>
        </w:numPr>
        <w:tabs>
          <w:tab w:val="left" w:pos="0"/>
          <w:tab w:val="left" w:pos="720"/>
          <w:tab w:val="left" w:pos="9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Insertion dans la base de  données table MAGASIN, champ ADRESSEMAGASIN</w:t>
      </w:r>
    </w:p>
    <w:p w:rsidR="00AE6FA1" w:rsidRPr="005D7980" w:rsidRDefault="00AE6FA1" w:rsidP="00AE6FA1">
      <w:pPr>
        <w:tabs>
          <w:tab w:val="left" w:pos="720"/>
          <w:tab w:val="left" w:pos="940"/>
          <w:tab w:val="left" w:pos="1440"/>
        </w:tabs>
        <w:rPr>
          <w:rFonts w:ascii="Times" w:hAnsi="Times"/>
          <w:u w:val="single"/>
        </w:rPr>
      </w:pPr>
      <w:r w:rsidRPr="005D7980">
        <w:rPr>
          <w:rFonts w:ascii="Times" w:hAnsi="Times"/>
          <w:u w:val="single"/>
        </w:rPr>
        <w:t>Extension :</w:t>
      </w:r>
    </w:p>
    <w:p w:rsidR="00AE6FA1" w:rsidRPr="005D7980" w:rsidRDefault="00AE6FA1" w:rsidP="001F2F2A">
      <w:pPr>
        <w:pStyle w:val="Paragraphedeliste"/>
        <w:numPr>
          <w:ilvl w:val="0"/>
          <w:numId w:val="30"/>
        </w:numPr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La ville n’existe pas : Arrêt du job (garantie minimale)</w:t>
      </w:r>
    </w:p>
    <w:p w:rsidR="00AE6FA1" w:rsidRPr="005D7980" w:rsidRDefault="00AE6FA1" w:rsidP="001F2F2A">
      <w:pPr>
        <w:pStyle w:val="Paragraphedeliste"/>
        <w:numPr>
          <w:ilvl w:val="0"/>
          <w:numId w:val="30"/>
        </w:numPr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Le magasin  n’existe pas: Arrêt du job (garantie minimale)</w:t>
      </w:r>
    </w:p>
    <w:p w:rsidR="00AE6FA1" w:rsidRPr="005D7980" w:rsidRDefault="00AE6FA1" w:rsidP="001F2F2A">
      <w:pPr>
        <w:pStyle w:val="Paragraphedeliste"/>
        <w:numPr>
          <w:ilvl w:val="0"/>
          <w:numId w:val="30"/>
        </w:numPr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à 6. La donnée n’existe pas : Création de la donnée manquante</w:t>
      </w:r>
    </w:p>
    <w:p w:rsidR="00AE6FA1" w:rsidRPr="005D7980" w:rsidRDefault="00AE6FA1" w:rsidP="001F2F2A">
      <w:pPr>
        <w:pStyle w:val="Paragraphedeliste"/>
        <w:numPr>
          <w:ilvl w:val="0"/>
          <w:numId w:val="9"/>
        </w:numPr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A 11. Donnée hors de la fourchette ou hors format : donnée non insérée + message erreur</w:t>
      </w:r>
    </w:p>
    <w:p w:rsidR="00AE6FA1" w:rsidRPr="005D7980" w:rsidRDefault="00AE6FA1" w:rsidP="00AE6FA1">
      <w:pPr>
        <w:ind w:left="360"/>
        <w:rPr>
          <w:rFonts w:ascii="Times" w:hAnsi="Times"/>
        </w:rPr>
      </w:pPr>
      <w:r w:rsidRPr="005D7980">
        <w:rPr>
          <w:rFonts w:ascii="Times" w:hAnsi="Times"/>
        </w:rPr>
        <w:t>13. L’enseigne n’existe pas : Création de la donnée manquante</w:t>
      </w:r>
    </w:p>
    <w:p w:rsidR="00AE6FA1" w:rsidRPr="005D7980" w:rsidRDefault="00AE6FA1" w:rsidP="00AE6FA1">
      <w:pPr>
        <w:ind w:left="360"/>
        <w:rPr>
          <w:rFonts w:ascii="Times" w:hAnsi="Times"/>
        </w:rPr>
      </w:pPr>
      <w:r w:rsidRPr="005D7980">
        <w:rPr>
          <w:rFonts w:ascii="Times" w:hAnsi="Times"/>
        </w:rPr>
        <w:t>15. La donnée est hors format : donnée non insérée + message erreur</w:t>
      </w:r>
    </w:p>
    <w:p w:rsidR="00AE6FA1" w:rsidRPr="005D7980" w:rsidRDefault="00AE6FA1" w:rsidP="00AE6FA1">
      <w:pPr>
        <w:rPr>
          <w:rFonts w:ascii="Times" w:hAnsi="Times"/>
        </w:rPr>
      </w:pPr>
    </w:p>
    <w:p w:rsidR="00AE6FA1" w:rsidRPr="005D7980" w:rsidRDefault="00AE6FA1" w:rsidP="00AE6FA1">
      <w:pPr>
        <w:spacing w:before="60"/>
        <w:rPr>
          <w:rFonts w:ascii="Times" w:hAnsi="Times"/>
          <w:b/>
          <w:color w:val="D1282E"/>
        </w:rPr>
      </w:pPr>
      <w:r w:rsidRPr="005D7980">
        <w:rPr>
          <w:rFonts w:ascii="Times" w:hAnsi="Times"/>
          <w:b/>
          <w:color w:val="D1282E"/>
        </w:rPr>
        <w:t>L’alimentation mensuelle du référentiel : Suppression</w:t>
      </w:r>
    </w:p>
    <w:p w:rsidR="00AE6FA1" w:rsidRPr="005D7980" w:rsidRDefault="00AE6FA1" w:rsidP="00AE6FA1">
      <w:pPr>
        <w:rPr>
          <w:rFonts w:ascii="Times" w:hAnsi="Times"/>
        </w:rPr>
      </w:pPr>
      <w:r w:rsidRPr="005D7980">
        <w:rPr>
          <w:rFonts w:ascii="Times" w:hAnsi="Times"/>
        </w:rPr>
        <w:cr/>
        <w:t>Suppression d’un magasin lors d’une alimentation mensuelle.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  <w:t>Ce cas d’utilisation peut se produire plusieurs fois  lors du 1</w:t>
      </w:r>
      <w:r w:rsidRPr="005D7980">
        <w:rPr>
          <w:rFonts w:ascii="Times" w:hAnsi="Times"/>
          <w:vertAlign w:val="superscript"/>
        </w:rPr>
        <w:t>er</w:t>
      </w:r>
      <w:r w:rsidRPr="005D7980">
        <w:rPr>
          <w:rFonts w:ascii="Times" w:hAnsi="Times"/>
        </w:rPr>
        <w:t xml:space="preserve"> de chaque mois m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Intervenant</w:t>
      </w:r>
      <w:r w:rsidRPr="005D7980">
        <w:rPr>
          <w:rFonts w:ascii="Times" w:hAnsi="Times"/>
        </w:rPr>
        <w:t> : Talend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Préconditions </w:t>
      </w:r>
      <w:r w:rsidRPr="005D7980">
        <w:rPr>
          <w:rFonts w:ascii="Times" w:hAnsi="Times"/>
        </w:rPr>
        <w:t>: Il faut que l’action « S» soit présente sur la ligne de la feuille « Référentiel » du fichier excel d’alimentation mensuelle.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Garantie minimale </w:t>
      </w:r>
      <w:r w:rsidRPr="005D7980">
        <w:rPr>
          <w:rFonts w:ascii="Times" w:hAnsi="Times"/>
        </w:rPr>
        <w:t>: La base de données reste en l’état du dernier jour du mois m-1 et un message d’information explique que la mise à jour n’a pas fonctionné et sa raison.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Garantie en cas de succès </w:t>
      </w:r>
      <w:r w:rsidRPr="005D7980">
        <w:rPr>
          <w:rFonts w:ascii="Times" w:hAnsi="Times"/>
        </w:rPr>
        <w:t>: Les informations à supprimer dans la ligne du fichier Excel ne sont plus dans la base de données.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Déclencheur</w:t>
      </w:r>
      <w:r w:rsidRPr="005D7980">
        <w:rPr>
          <w:rFonts w:ascii="Times" w:hAnsi="Times"/>
        </w:rPr>
        <w:t> : Exécution automatique lorsqu’il y a l’action « S» sur une ligne de la feuille « Référentiel » du fichier excel d’alimentation mensuelle.</w:t>
      </w:r>
      <w:r w:rsidRPr="005D7980">
        <w:rPr>
          <w:rFonts w:ascii="Times" w:hAnsi="Times"/>
        </w:rPr>
        <w:cr/>
      </w:r>
      <w:r w:rsidRPr="005D7980">
        <w:rPr>
          <w:rFonts w:ascii="Times" w:hAnsi="Times"/>
        </w:rPr>
        <w:cr/>
      </w:r>
      <w:r w:rsidRPr="005D7980">
        <w:rPr>
          <w:rFonts w:ascii="Times" w:hAnsi="Times"/>
          <w:u w:val="single"/>
        </w:rPr>
        <w:t>Scénario</w:t>
      </w:r>
      <w:r w:rsidRPr="005D7980">
        <w:rPr>
          <w:rFonts w:ascii="Times" w:hAnsi="Times"/>
        </w:rPr>
        <w:t xml:space="preserve"> : </w:t>
      </w:r>
    </w:p>
    <w:p w:rsidR="00AE6FA1" w:rsidRPr="005D7980" w:rsidRDefault="00AE6FA1" w:rsidP="001F2F2A">
      <w:pPr>
        <w:pStyle w:val="Paragraphedeliste"/>
        <w:numPr>
          <w:ilvl w:val="0"/>
          <w:numId w:val="31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Vérifier l’existence de la ville IDVILLE table VILLE à partir du nom présent dans le champ de la colonne « Villes » du fichier Excel.</w:t>
      </w:r>
    </w:p>
    <w:p w:rsidR="00AE6FA1" w:rsidRPr="005D7980" w:rsidRDefault="00AE6FA1" w:rsidP="001F2F2A">
      <w:pPr>
        <w:pStyle w:val="Paragraphedeliste"/>
        <w:numPr>
          <w:ilvl w:val="0"/>
          <w:numId w:val="31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Récupérer l’identifiant de la ville IDVILLE</w:t>
      </w:r>
    </w:p>
    <w:p w:rsidR="00AE6FA1" w:rsidRPr="005D7980" w:rsidRDefault="00AE6FA1" w:rsidP="001F2F2A">
      <w:pPr>
        <w:pStyle w:val="Paragraphedeliste"/>
        <w:numPr>
          <w:ilvl w:val="0"/>
          <w:numId w:val="31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Vérifier l’existence du magasin en relation avec la ville IDVILLE</w:t>
      </w:r>
    </w:p>
    <w:p w:rsidR="00AE6FA1" w:rsidRPr="005D7980" w:rsidRDefault="00AE6FA1" w:rsidP="001F2F2A">
      <w:pPr>
        <w:pStyle w:val="Paragraphedeliste"/>
        <w:numPr>
          <w:ilvl w:val="0"/>
          <w:numId w:val="31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Récuperer l’identifiant du magasin  IDMAGASIN table magasin en relation avec la ville.</w:t>
      </w:r>
    </w:p>
    <w:p w:rsidR="00AE6FA1" w:rsidRPr="005D7980" w:rsidRDefault="00AE6FA1" w:rsidP="001F2F2A">
      <w:pPr>
        <w:pStyle w:val="Paragraphedeliste"/>
        <w:numPr>
          <w:ilvl w:val="0"/>
          <w:numId w:val="31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Suppression des faits en relation avec ce magasin</w:t>
      </w:r>
    </w:p>
    <w:p w:rsidR="00AE6FA1" w:rsidRPr="005D7980" w:rsidRDefault="00AE6FA1" w:rsidP="001F2F2A">
      <w:pPr>
        <w:pStyle w:val="Paragraphedeliste"/>
        <w:numPr>
          <w:ilvl w:val="0"/>
          <w:numId w:val="31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Suppression du magasin</w:t>
      </w:r>
    </w:p>
    <w:p w:rsidR="00AE6FA1" w:rsidRPr="005D7980" w:rsidRDefault="00AE6FA1" w:rsidP="00AE6FA1">
      <w:pPr>
        <w:tabs>
          <w:tab w:val="left" w:pos="940"/>
          <w:tab w:val="left" w:pos="1440"/>
        </w:tabs>
        <w:rPr>
          <w:rFonts w:ascii="Times" w:hAnsi="Times"/>
          <w:u w:val="single"/>
        </w:rPr>
      </w:pPr>
      <w:r w:rsidRPr="005D7980">
        <w:rPr>
          <w:rFonts w:ascii="Times" w:hAnsi="Times"/>
          <w:u w:val="single"/>
        </w:rPr>
        <w:t>Extension :</w:t>
      </w:r>
    </w:p>
    <w:p w:rsidR="00AE6FA1" w:rsidRPr="005D7980" w:rsidRDefault="00AE6FA1" w:rsidP="001F2F2A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La ville n’existe pas : Arrêt du job (garantie minimale)</w:t>
      </w:r>
    </w:p>
    <w:p w:rsidR="00AE6FA1" w:rsidRPr="005D7980" w:rsidRDefault="00AE6FA1" w:rsidP="001F2F2A">
      <w:pPr>
        <w:pStyle w:val="Paragraphedeliste"/>
        <w:numPr>
          <w:ilvl w:val="0"/>
          <w:numId w:val="32"/>
        </w:numPr>
        <w:tabs>
          <w:tab w:val="left" w:pos="940"/>
          <w:tab w:val="left" w:pos="1440"/>
        </w:tabs>
        <w:spacing w:after="0" w:line="240" w:lineRule="auto"/>
        <w:rPr>
          <w:rFonts w:ascii="Times" w:hAnsi="Times"/>
        </w:rPr>
      </w:pPr>
      <w:r w:rsidRPr="005D7980">
        <w:rPr>
          <w:rFonts w:ascii="Times" w:hAnsi="Times"/>
        </w:rPr>
        <w:t>Le magasin n’existe pas : Arrêt du job (garantie minimale)</w:t>
      </w:r>
    </w:p>
    <w:p w:rsidR="00E219C0" w:rsidRPr="005D7980" w:rsidRDefault="00E219C0" w:rsidP="00092185"/>
    <w:p w:rsidR="00AF294B" w:rsidRPr="005D7980" w:rsidRDefault="00AF294B" w:rsidP="00AF294B"/>
    <w:p w:rsidR="00E219C0" w:rsidRPr="005D7980" w:rsidRDefault="00E219C0" w:rsidP="00E219C0">
      <w:pPr>
        <w:pStyle w:val="Titre3"/>
      </w:pPr>
      <w:bookmarkStart w:id="4" w:name="_Toc280130417"/>
      <w:r w:rsidRPr="005D7980">
        <w:t>L’alimentation mensuelle des magnétoscopes</w:t>
      </w:r>
      <w:bookmarkEnd w:id="4"/>
    </w:p>
    <w:p w:rsidR="00E219C0" w:rsidRPr="005D7980" w:rsidRDefault="00E219C0" w:rsidP="00E219C0"/>
    <w:p w:rsidR="00E219C0" w:rsidRPr="005D7980" w:rsidRDefault="00E219C0" w:rsidP="00E219C0">
      <w:r w:rsidRPr="005D7980">
        <w:lastRenderedPageBreak/>
        <w:t>Mise à jour des faits chaque mois m-1 des magnétoscopes.</w:t>
      </w:r>
    </w:p>
    <w:p w:rsidR="00E219C0" w:rsidRPr="005D7980" w:rsidRDefault="00E219C0" w:rsidP="00E219C0"/>
    <w:p w:rsidR="00E219C0" w:rsidRPr="005D7980" w:rsidRDefault="00E219C0" w:rsidP="00E219C0">
      <w:r w:rsidRPr="005D7980">
        <w:t>Ce cas d’utilisation se produit une fois par mois le 1</w:t>
      </w:r>
      <w:r w:rsidRPr="005D7980">
        <w:rPr>
          <w:vertAlign w:val="superscript"/>
        </w:rPr>
        <w:t>er</w:t>
      </w:r>
      <w:r w:rsidRPr="005D7980">
        <w:t xml:space="preserve"> de chaque mois m</w:t>
      </w:r>
    </w:p>
    <w:p w:rsidR="00E219C0" w:rsidRPr="005D7980" w:rsidRDefault="00E219C0" w:rsidP="00E219C0"/>
    <w:p w:rsidR="00E219C0" w:rsidRPr="005D7980" w:rsidRDefault="00E219C0" w:rsidP="00E219C0">
      <w:r w:rsidRPr="005D7980">
        <w:rPr>
          <w:u w:val="single"/>
        </w:rPr>
        <w:t>Intervenant</w:t>
      </w:r>
      <w:r w:rsidRPr="005D7980">
        <w:t xml:space="preserve"> : </w:t>
      </w:r>
      <w:r w:rsidR="00AE6FA1" w:rsidRPr="005D7980">
        <w:t>Talend</w:t>
      </w:r>
    </w:p>
    <w:p w:rsidR="00E219C0" w:rsidRPr="005D7980" w:rsidRDefault="00E219C0" w:rsidP="00E219C0"/>
    <w:p w:rsidR="00E219C0" w:rsidRPr="005D7980" w:rsidRDefault="00E219C0" w:rsidP="00E219C0">
      <w:r w:rsidRPr="005D7980">
        <w:rPr>
          <w:u w:val="single"/>
        </w:rPr>
        <w:t>Préconditions </w:t>
      </w:r>
      <w:r w:rsidRPr="005D7980">
        <w:t xml:space="preserve">: Il faut que le fichier xls(x) existe et soit au bon endroit, nommé selon l’année en cours.  </w:t>
      </w:r>
      <w:r w:rsidR="00266D06" w:rsidRPr="005D7980">
        <w:t>(</w:t>
      </w:r>
      <w:r w:rsidR="00CB56AD" w:rsidRPr="005D7980">
        <w:t>I</w:t>
      </w:r>
      <w:r w:rsidR="00DE449F" w:rsidRPr="005D7980">
        <w:t>ntervention humaine</w:t>
      </w:r>
      <w:r w:rsidR="00266D06" w:rsidRPr="005D7980">
        <w:t>)</w:t>
      </w:r>
    </w:p>
    <w:p w:rsidR="00E219C0" w:rsidRPr="005D7980" w:rsidRDefault="00E219C0" w:rsidP="00E219C0">
      <w:r w:rsidRPr="005D7980">
        <w:rPr>
          <w:u w:val="single"/>
        </w:rPr>
        <w:t>Garantie minimale </w:t>
      </w:r>
      <w:r w:rsidRPr="005D7980">
        <w:t>: La base de données reste en l’état du dernier jour du mois m-1 et un message d’information explique que la mise à jour n’a pas fonctionné.</w:t>
      </w:r>
    </w:p>
    <w:p w:rsidR="00E219C0" w:rsidRPr="005D7980" w:rsidRDefault="00E219C0" w:rsidP="00E219C0">
      <w:r w:rsidRPr="005D7980">
        <w:rPr>
          <w:u w:val="single"/>
        </w:rPr>
        <w:t>Garantie en cas de succès </w:t>
      </w:r>
      <w:r w:rsidRPr="005D7980">
        <w:t>: Les informations contenues dans le fichier Excel sont présentes dans la base de données.</w:t>
      </w:r>
    </w:p>
    <w:p w:rsidR="00E219C0" w:rsidRPr="005D7980" w:rsidRDefault="00E219C0" w:rsidP="00E219C0"/>
    <w:p w:rsidR="00E219C0" w:rsidRPr="005D7980" w:rsidRDefault="00E219C0" w:rsidP="00E219C0">
      <w:r w:rsidRPr="005D7980">
        <w:rPr>
          <w:u w:val="single"/>
        </w:rPr>
        <w:t>Déclencheur</w:t>
      </w:r>
      <w:r w:rsidRPr="005D7980">
        <w:t> : Exécution automatique durant le 1</w:t>
      </w:r>
      <w:r w:rsidRPr="005D7980">
        <w:rPr>
          <w:vertAlign w:val="superscript"/>
        </w:rPr>
        <w:t>er</w:t>
      </w:r>
      <w:r w:rsidRPr="005D7980">
        <w:t xml:space="preserve"> de chaque mois m</w:t>
      </w:r>
    </w:p>
    <w:p w:rsidR="00E219C0" w:rsidRPr="005D7980" w:rsidRDefault="00E219C0" w:rsidP="00E219C0"/>
    <w:p w:rsidR="00E219C0" w:rsidRPr="005D7980" w:rsidRDefault="00E219C0" w:rsidP="00E219C0">
      <w:r w:rsidRPr="005D7980">
        <w:rPr>
          <w:u w:val="single"/>
        </w:rPr>
        <w:t>Scénario</w:t>
      </w:r>
      <w:r w:rsidRPr="005D7980">
        <w:t xml:space="preserve"> : </w:t>
      </w:r>
    </w:p>
    <w:p w:rsidR="001079CF" w:rsidRPr="005D7980" w:rsidRDefault="00E219C0" w:rsidP="001F2F2A">
      <w:pPr>
        <w:pStyle w:val="Paragraphedeliste"/>
        <w:numPr>
          <w:ilvl w:val="0"/>
          <w:numId w:val="3"/>
        </w:numPr>
        <w:spacing w:after="0" w:line="240" w:lineRule="auto"/>
      </w:pPr>
      <w:r w:rsidRPr="005D7980">
        <w:t>Le fichier est récupéré dans le dossier adéquat.</w:t>
      </w:r>
    </w:p>
    <w:p w:rsidR="003F5F02" w:rsidRPr="005D7980" w:rsidRDefault="003F5F02" w:rsidP="003F5F02">
      <w:pPr>
        <w:spacing w:after="0" w:line="240" w:lineRule="auto"/>
      </w:pPr>
    </w:p>
    <w:p w:rsidR="00E219C0" w:rsidRPr="005D7980" w:rsidRDefault="00E219C0" w:rsidP="001F2F2A">
      <w:pPr>
        <w:pStyle w:val="Paragraphedeliste"/>
        <w:numPr>
          <w:ilvl w:val="0"/>
          <w:numId w:val="3"/>
        </w:numPr>
        <w:spacing w:after="0" w:line="240" w:lineRule="auto"/>
      </w:pPr>
      <w:r w:rsidRPr="005D7980">
        <w:t>Connexion à la base de données Darties</w:t>
      </w:r>
    </w:p>
    <w:p w:rsidR="003F5F02" w:rsidRPr="005D7980" w:rsidRDefault="003F5F02" w:rsidP="003F5F02">
      <w:pPr>
        <w:pStyle w:val="Paragraphedeliste"/>
      </w:pPr>
    </w:p>
    <w:p w:rsidR="003F5F02" w:rsidRPr="005D7980" w:rsidRDefault="00404092" w:rsidP="001F2F2A">
      <w:pPr>
        <w:pStyle w:val="Paragraphedeliste"/>
        <w:numPr>
          <w:ilvl w:val="0"/>
          <w:numId w:val="3"/>
        </w:numPr>
        <w:spacing w:after="0" w:line="240" w:lineRule="auto"/>
      </w:pPr>
      <w:r w:rsidRPr="005D7980">
        <w:t>Réfé</w:t>
      </w:r>
      <w:r w:rsidR="003F5F02" w:rsidRPr="005D7980">
        <w:t>rentiel effectuer les actions</w:t>
      </w:r>
    </w:p>
    <w:p w:rsidR="004E44FF" w:rsidRPr="005D7980" w:rsidRDefault="00E058F6" w:rsidP="001F2F2A">
      <w:pPr>
        <w:pStyle w:val="Paragraphedeliste"/>
        <w:numPr>
          <w:ilvl w:val="0"/>
          <w:numId w:val="33"/>
        </w:numPr>
      </w:pPr>
      <w:r w:rsidRPr="005D7980">
        <w:t>Vé</w:t>
      </w:r>
      <w:r w:rsidR="004E44FF" w:rsidRPr="005D7980">
        <w:t>rif</w:t>
      </w:r>
      <w:r w:rsidRPr="005D7980">
        <w:t>ier</w:t>
      </w:r>
      <w:r w:rsidR="004E44FF" w:rsidRPr="005D7980">
        <w:t xml:space="preserve"> structure (count</w:t>
      </w:r>
      <w:r w:rsidRPr="005D7980">
        <w:t>) par rapport au réfé</w:t>
      </w:r>
      <w:r w:rsidR="004E44FF" w:rsidRPr="005D7980">
        <w:t>rentiel</w:t>
      </w:r>
    </w:p>
    <w:p w:rsidR="009821AC" w:rsidRPr="005D7980" w:rsidRDefault="009821AC" w:rsidP="001F2F2A">
      <w:pPr>
        <w:pStyle w:val="Paragraphedeliste"/>
        <w:numPr>
          <w:ilvl w:val="0"/>
          <w:numId w:val="33"/>
        </w:numPr>
        <w:spacing w:after="0" w:line="240" w:lineRule="auto"/>
      </w:pPr>
      <w:r w:rsidRPr="005D7980">
        <w:t>Positionnement de l’onglet (dans une famille produit)</w:t>
      </w:r>
    </w:p>
    <w:p w:rsidR="001747C4" w:rsidRPr="005D7980" w:rsidRDefault="001747C4" w:rsidP="003F5F02">
      <w:pPr>
        <w:pStyle w:val="Paragraphedeliste"/>
        <w:spacing w:after="0" w:line="240" w:lineRule="auto"/>
      </w:pPr>
    </w:p>
    <w:p w:rsidR="00E219C0" w:rsidRPr="005D7980" w:rsidRDefault="00E219C0" w:rsidP="001F2F2A">
      <w:pPr>
        <w:pStyle w:val="Paragraphedeliste"/>
        <w:numPr>
          <w:ilvl w:val="0"/>
          <w:numId w:val="3"/>
        </w:numPr>
        <w:spacing w:after="0" w:line="240" w:lineRule="auto"/>
      </w:pPr>
      <w:r w:rsidRPr="005D7980">
        <w:t>Répéter pour chaque ligne du fichier Excel</w:t>
      </w:r>
      <w:r w:rsidR="001F72E7" w:rsidRPr="005D7980">
        <w:t xml:space="preserve"> (nombre de magasins dans la base + ajouts - suppressions)</w:t>
      </w:r>
    </w:p>
    <w:p w:rsidR="00E219C0" w:rsidRPr="005D7980" w:rsidRDefault="00E219C0" w:rsidP="001F2F2A">
      <w:pPr>
        <w:pStyle w:val="Paragraphedeliste"/>
        <w:numPr>
          <w:ilvl w:val="1"/>
          <w:numId w:val="3"/>
        </w:numPr>
        <w:spacing w:after="0" w:line="240" w:lineRule="auto"/>
      </w:pPr>
      <w:r w:rsidRPr="005D7980">
        <w:t xml:space="preserve">Récupérer l’identifiant IDFAMILLEARTICLE table FAMILLE_ARTICLE de la famille produit « Magnetoscope »,  nom de la feuille Excel. </w:t>
      </w:r>
    </w:p>
    <w:p w:rsidR="00E219C0" w:rsidRPr="005D7980" w:rsidRDefault="00E219C0" w:rsidP="001F2F2A">
      <w:pPr>
        <w:pStyle w:val="Paragraphedeliste"/>
        <w:numPr>
          <w:ilvl w:val="1"/>
          <w:numId w:val="3"/>
        </w:numPr>
        <w:spacing w:after="0" w:line="240" w:lineRule="auto"/>
      </w:pPr>
      <w:r w:rsidRPr="005D7980">
        <w:t>Récupérer l’identifiant de la ville IDVILLE table VILLE à partir du nom présent dans le champ de la colonne « Villes » du fichier Excel.</w:t>
      </w:r>
    </w:p>
    <w:p w:rsidR="00092185" w:rsidRPr="005D7980" w:rsidRDefault="00AE72B6" w:rsidP="001F2F2A">
      <w:pPr>
        <w:pStyle w:val="Paragraphedeliste"/>
        <w:numPr>
          <w:ilvl w:val="1"/>
          <w:numId w:val="3"/>
        </w:numPr>
        <w:spacing w:after="0" w:line="240" w:lineRule="auto"/>
      </w:pPr>
      <w:r w:rsidRPr="005D7980">
        <w:t>Récuperer l’identifiant du magasin  IDMAGASIN table magasin</w:t>
      </w:r>
      <w:r w:rsidR="00DD3DC7" w:rsidRPr="005D7980">
        <w:t xml:space="preserve"> en relation avec la ville</w:t>
      </w:r>
      <w:r w:rsidRPr="005D7980">
        <w:t>.</w:t>
      </w:r>
    </w:p>
    <w:p w:rsidR="00AE72B6" w:rsidRPr="005D7980" w:rsidRDefault="00092185" w:rsidP="001F2F2A">
      <w:pPr>
        <w:pStyle w:val="Paragraphedeliste"/>
        <w:numPr>
          <w:ilvl w:val="1"/>
          <w:numId w:val="3"/>
        </w:numPr>
        <w:spacing w:after="0" w:line="240" w:lineRule="auto"/>
      </w:pPr>
      <w:r w:rsidRPr="005D7980">
        <w:t>Récupération de l’année dans  la colonne « Années »</w:t>
      </w:r>
    </w:p>
    <w:p w:rsidR="000079BB" w:rsidRPr="005D7980" w:rsidRDefault="000079BB" w:rsidP="001F2F2A">
      <w:pPr>
        <w:pStyle w:val="Paragraphedeliste"/>
        <w:numPr>
          <w:ilvl w:val="1"/>
          <w:numId w:val="3"/>
        </w:numPr>
        <w:spacing w:after="0" w:line="240" w:lineRule="auto"/>
      </w:pPr>
      <w:r w:rsidRPr="005D7980">
        <w:t xml:space="preserve">Récupération du mois </w:t>
      </w:r>
      <w:r w:rsidR="00092185" w:rsidRPr="005D7980">
        <w:t>Numéro dans la colonne « Mois »</w:t>
      </w:r>
    </w:p>
    <w:p w:rsidR="00E219C0" w:rsidRPr="005D7980" w:rsidRDefault="00E219C0" w:rsidP="001F2F2A">
      <w:pPr>
        <w:pStyle w:val="Paragraphedeliste"/>
        <w:numPr>
          <w:ilvl w:val="1"/>
          <w:numId w:val="3"/>
        </w:numPr>
        <w:spacing w:after="0" w:line="240" w:lineRule="auto"/>
      </w:pPr>
      <w:r w:rsidRPr="005D7980">
        <w:t>Vérifier l’existence du fait table FAIT identifia</w:t>
      </w:r>
      <w:r w:rsidR="00FC15C2" w:rsidRPr="005D7980">
        <w:t xml:space="preserve">nt IDFAMILLEARTICLE, </w:t>
      </w:r>
      <w:r w:rsidR="00DC708D" w:rsidRPr="005D7980">
        <w:t>idmagasin</w:t>
      </w:r>
      <w:r w:rsidR="00FC15C2" w:rsidRPr="005D7980">
        <w:t xml:space="preserve">, </w:t>
      </w:r>
      <w:r w:rsidRPr="005D7980">
        <w:t>MOIS</w:t>
      </w:r>
      <w:r w:rsidR="00DC708D" w:rsidRPr="005D7980">
        <w:t>faits</w:t>
      </w:r>
      <w:r w:rsidR="009526CA" w:rsidRPr="005D7980">
        <w:t>,</w:t>
      </w:r>
      <w:r w:rsidR="0074538A" w:rsidRPr="005D7980">
        <w:t>ANNEE</w:t>
      </w:r>
      <w:r w:rsidR="008E5AC7" w:rsidRPr="005D7980">
        <w:t>faits.</w:t>
      </w:r>
    </w:p>
    <w:p w:rsidR="00E219C0" w:rsidRPr="005D7980" w:rsidRDefault="00E219C0" w:rsidP="001F2F2A">
      <w:pPr>
        <w:pStyle w:val="Paragraphedeliste"/>
        <w:numPr>
          <w:ilvl w:val="1"/>
          <w:numId w:val="3"/>
        </w:numPr>
        <w:spacing w:after="0" w:line="240" w:lineRule="auto"/>
      </w:pPr>
      <w:r w:rsidRPr="005D7980">
        <w:t xml:space="preserve">Récupération </w:t>
      </w:r>
      <w:r w:rsidR="00092185" w:rsidRPr="005D7980">
        <w:t>de la vente réelle à la Colonne « R_VE</w:t>
      </w:r>
      <w:r w:rsidR="00F27ECE" w:rsidRPr="005D7980">
        <w:t>»</w:t>
      </w:r>
      <w:r w:rsidRPr="005D7980">
        <w:t>,</w:t>
      </w:r>
    </w:p>
    <w:p w:rsidR="000079BB" w:rsidRPr="005D7980" w:rsidRDefault="00E219C0" w:rsidP="001F2F2A">
      <w:pPr>
        <w:pStyle w:val="Paragraphedeliste"/>
        <w:numPr>
          <w:ilvl w:val="0"/>
          <w:numId w:val="4"/>
        </w:numPr>
        <w:spacing w:after="0" w:line="240" w:lineRule="auto"/>
      </w:pPr>
      <w:r w:rsidRPr="005D7980">
        <w:t>Vérification</w:t>
      </w:r>
      <w:r w:rsidR="009F1D71" w:rsidRPr="005D7980">
        <w:t> :</w:t>
      </w:r>
      <w:r w:rsidRPr="005D7980">
        <w:t xml:space="preserve"> la donnée contient que des chiffres</w:t>
      </w:r>
      <w:r w:rsidR="000079BB" w:rsidRPr="005D7980">
        <w:t xml:space="preserve"> et n’est pas vide</w:t>
      </w:r>
    </w:p>
    <w:p w:rsidR="00E219C0" w:rsidRPr="005D7980" w:rsidRDefault="00E219C0" w:rsidP="001F2F2A">
      <w:pPr>
        <w:pStyle w:val="Paragraphedeliste"/>
        <w:numPr>
          <w:ilvl w:val="0"/>
          <w:numId w:val="4"/>
        </w:numPr>
        <w:spacing w:after="0" w:line="240" w:lineRule="auto"/>
      </w:pPr>
      <w:r w:rsidRPr="005D7980">
        <w:t>Vérification</w:t>
      </w:r>
      <w:r w:rsidR="009F1D71" w:rsidRPr="005D7980">
        <w:t xml:space="preserve"> : </w:t>
      </w:r>
      <w:r w:rsidRPr="005D7980">
        <w:t>le nombre est entre 0 et 500</w:t>
      </w:r>
      <w:r w:rsidR="008E5AC7" w:rsidRPr="005D7980">
        <w:t xml:space="preserve"> et entier</w:t>
      </w:r>
    </w:p>
    <w:p w:rsidR="00E219C0" w:rsidRPr="005D7980" w:rsidRDefault="00E219C0" w:rsidP="001F2F2A">
      <w:pPr>
        <w:pStyle w:val="Paragraphedeliste"/>
        <w:numPr>
          <w:ilvl w:val="0"/>
          <w:numId w:val="4"/>
        </w:numPr>
        <w:spacing w:after="0" w:line="240" w:lineRule="auto"/>
      </w:pPr>
      <w:r w:rsidRPr="005D7980">
        <w:t>Insertion dans la base de données table FAITS,  champ VENTESREELFAITS</w:t>
      </w:r>
    </w:p>
    <w:p w:rsidR="00E219C0" w:rsidRPr="005D7980" w:rsidRDefault="00092185" w:rsidP="001F2F2A">
      <w:pPr>
        <w:pStyle w:val="Paragraphedeliste"/>
        <w:numPr>
          <w:ilvl w:val="1"/>
          <w:numId w:val="3"/>
        </w:numPr>
        <w:spacing w:after="0" w:line="240" w:lineRule="auto"/>
      </w:pPr>
      <w:r w:rsidRPr="005D7980">
        <w:t xml:space="preserve">Récupération du chiffre d’affaires réel </w:t>
      </w:r>
      <w:r w:rsidR="00E219C0" w:rsidRPr="005D7980">
        <w:t>à la Colonne « R_CA » ,</w:t>
      </w:r>
    </w:p>
    <w:p w:rsidR="00E219C0" w:rsidRPr="005D7980" w:rsidRDefault="00E219C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Vérification</w:t>
      </w:r>
      <w:r w:rsidR="009F1D71" w:rsidRPr="005D7980">
        <w:t xml:space="preserve"> : </w:t>
      </w:r>
      <w:r w:rsidRPr="005D7980">
        <w:t>la donnée contient que des chiffres et une « , » ou « . »</w:t>
      </w:r>
    </w:p>
    <w:p w:rsidR="00E219C0" w:rsidRPr="005D7980" w:rsidRDefault="00E219C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Remplacer « . » par « , »</w:t>
      </w:r>
    </w:p>
    <w:p w:rsidR="00E219C0" w:rsidRPr="005D7980" w:rsidRDefault="00E219C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lastRenderedPageBreak/>
        <w:t>Vérification</w:t>
      </w:r>
      <w:r w:rsidR="009F1D71" w:rsidRPr="005D7980">
        <w:t> :</w:t>
      </w:r>
      <w:r w:rsidRPr="005D7980">
        <w:t xml:space="preserve"> le nombre est entre 0 et 1000</w:t>
      </w:r>
    </w:p>
    <w:p w:rsidR="00E219C0" w:rsidRPr="005D7980" w:rsidRDefault="00E219C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Insertion dans la base de données table Faits,  champ CAREELFAITS</w:t>
      </w:r>
    </w:p>
    <w:p w:rsidR="00E219C0" w:rsidRPr="005D7980" w:rsidRDefault="00092185" w:rsidP="001F2F2A">
      <w:pPr>
        <w:pStyle w:val="Paragraphedeliste"/>
        <w:numPr>
          <w:ilvl w:val="1"/>
          <w:numId w:val="3"/>
        </w:numPr>
        <w:spacing w:after="0" w:line="240" w:lineRule="auto"/>
      </w:pPr>
      <w:r w:rsidRPr="005D7980">
        <w:t>Récupération de la marge brute</w:t>
      </w:r>
      <w:r w:rsidR="00E219C0" w:rsidRPr="005D7980">
        <w:t xml:space="preserve"> à la Colonne « R_MB » ,</w:t>
      </w:r>
    </w:p>
    <w:p w:rsidR="00E219C0" w:rsidRPr="005D7980" w:rsidRDefault="00E219C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Vérification</w:t>
      </w:r>
      <w:r w:rsidR="009F1D71" w:rsidRPr="005D7980">
        <w:t> :</w:t>
      </w:r>
      <w:r w:rsidRPr="005D7980">
        <w:t xml:space="preserve"> la donnée contient que des chiffres et une « , » ou « . »</w:t>
      </w:r>
    </w:p>
    <w:p w:rsidR="00E219C0" w:rsidRPr="005D7980" w:rsidRDefault="00E219C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Remplacer « . » par « , »</w:t>
      </w:r>
    </w:p>
    <w:p w:rsidR="00E219C0" w:rsidRPr="005D7980" w:rsidRDefault="00E219C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Vérification</w:t>
      </w:r>
      <w:r w:rsidR="009F1D71" w:rsidRPr="005D7980">
        <w:t xml:space="preserve"> : </w:t>
      </w:r>
      <w:r w:rsidRPr="005D7980">
        <w:t>la marge est &lt;= 50% du chiffre d’affaires réel</w:t>
      </w:r>
    </w:p>
    <w:p w:rsidR="00E219C0" w:rsidRPr="005D7980" w:rsidRDefault="00E219C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Vérification</w:t>
      </w:r>
      <w:r w:rsidR="009F1D71" w:rsidRPr="005D7980">
        <w:t xml:space="preserve"> : </w:t>
      </w:r>
      <w:r w:rsidRPr="005D7980">
        <w:t>la marge est entre -10 et 10</w:t>
      </w:r>
    </w:p>
    <w:p w:rsidR="00E219C0" w:rsidRPr="005D7980" w:rsidRDefault="00E219C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Insertion dans la base de données table Faits,  champ MBREELFAITS</w:t>
      </w:r>
    </w:p>
    <w:p w:rsidR="00E219C0" w:rsidRPr="005D7980" w:rsidRDefault="00E219C0" w:rsidP="00E219C0"/>
    <w:p w:rsidR="00E219C0" w:rsidRPr="005D7980" w:rsidRDefault="00E219C0" w:rsidP="001F2F2A">
      <w:pPr>
        <w:pStyle w:val="Paragraphedeliste"/>
        <w:numPr>
          <w:ilvl w:val="0"/>
          <w:numId w:val="3"/>
        </w:numPr>
        <w:spacing w:after="0" w:line="240" w:lineRule="auto"/>
      </w:pPr>
      <w:r w:rsidRPr="005D7980">
        <w:t>Inscription de la réussite de l’insertion dans le journal de log.</w:t>
      </w:r>
      <w:r w:rsidR="00A94333" w:rsidRPr="005D7980">
        <w:t xml:space="preserve"> (à pré</w:t>
      </w:r>
      <w:r w:rsidR="00822E25" w:rsidRPr="005D7980">
        <w:t>ciser)</w:t>
      </w:r>
    </w:p>
    <w:p w:rsidR="00E219C0" w:rsidRPr="005D7980" w:rsidRDefault="00E219C0" w:rsidP="001F2F2A">
      <w:pPr>
        <w:pStyle w:val="Paragraphedeliste"/>
        <w:numPr>
          <w:ilvl w:val="0"/>
          <w:numId w:val="3"/>
        </w:numPr>
        <w:spacing w:after="0" w:line="240" w:lineRule="auto"/>
      </w:pPr>
      <w:r w:rsidRPr="005D7980">
        <w:t>Envoi du journal de log au directeur de France.</w:t>
      </w:r>
    </w:p>
    <w:p w:rsidR="00E219C0" w:rsidRPr="005D7980" w:rsidRDefault="00E219C0" w:rsidP="00E219C0">
      <w:pPr>
        <w:rPr>
          <w:u w:val="single"/>
        </w:rPr>
      </w:pPr>
      <w:r w:rsidRPr="005D7980">
        <w:rPr>
          <w:u w:val="single"/>
        </w:rPr>
        <w:t>Extension</w:t>
      </w:r>
    </w:p>
    <w:p w:rsidR="00E219C0" w:rsidRPr="005D7980" w:rsidRDefault="00E219C0" w:rsidP="001F2F2A">
      <w:pPr>
        <w:pStyle w:val="Paragraphedeliste"/>
        <w:numPr>
          <w:ilvl w:val="0"/>
          <w:numId w:val="35"/>
        </w:numPr>
        <w:spacing w:after="0" w:line="240" w:lineRule="auto"/>
        <w:rPr>
          <w:u w:val="single"/>
        </w:rPr>
      </w:pPr>
      <w:r w:rsidRPr="005D7980">
        <w:t xml:space="preserve"> Le fichier n’existe pas</w:t>
      </w:r>
      <w:r w:rsidR="009F1D71" w:rsidRPr="005D7980">
        <w:t> : e</w:t>
      </w:r>
      <w:r w:rsidRPr="005D7980">
        <w:t>nvoi d’un mail au gestionnaire de fichier indiquant que le fichier était introuvable et de fait les insertions dans la base de données n’ont pas pu avoir lieu.</w:t>
      </w:r>
    </w:p>
    <w:p w:rsidR="00E219C0" w:rsidRPr="005D7980" w:rsidRDefault="00E219C0" w:rsidP="001F2F2A">
      <w:pPr>
        <w:pStyle w:val="Paragraphedeliste"/>
        <w:numPr>
          <w:ilvl w:val="0"/>
          <w:numId w:val="35"/>
        </w:numPr>
        <w:spacing w:after="0" w:line="240" w:lineRule="auto"/>
        <w:rPr>
          <w:u w:val="single"/>
        </w:rPr>
      </w:pPr>
      <w:r w:rsidRPr="005D7980">
        <w:t>La connexion à la base de données échoue</w:t>
      </w:r>
    </w:p>
    <w:p w:rsidR="00E219C0" w:rsidRPr="005D7980" w:rsidRDefault="00E219C0" w:rsidP="001F2F2A">
      <w:pPr>
        <w:pStyle w:val="Paragraphedeliste"/>
        <w:numPr>
          <w:ilvl w:val="1"/>
          <w:numId w:val="35"/>
        </w:numPr>
        <w:spacing w:after="0" w:line="240" w:lineRule="auto"/>
      </w:pPr>
      <w:r w:rsidRPr="005D7980">
        <w:t>Tentative de reconnexion : toutes les 10 minutes pendant 1 heure tant qu’il n’y a pas de succès</w:t>
      </w:r>
    </w:p>
    <w:p w:rsidR="00E219C0" w:rsidRPr="005D7980" w:rsidRDefault="00E219C0" w:rsidP="001F2F2A">
      <w:pPr>
        <w:pStyle w:val="Paragraphedeliste"/>
        <w:numPr>
          <w:ilvl w:val="1"/>
          <w:numId w:val="35"/>
        </w:numPr>
        <w:spacing w:after="0" w:line="240" w:lineRule="auto"/>
      </w:pPr>
      <w:r w:rsidRPr="005D7980">
        <w:t xml:space="preserve">Si après toutes les tentatives, la connexion n’a pas eu lieu, envoi d’un message d’alerte au technicien. </w:t>
      </w:r>
    </w:p>
    <w:p w:rsidR="009131E6" w:rsidRPr="005D7980" w:rsidRDefault="009F1D71" w:rsidP="001F2F2A">
      <w:pPr>
        <w:pStyle w:val="Paragraphedeliste"/>
        <w:numPr>
          <w:ilvl w:val="0"/>
          <w:numId w:val="36"/>
        </w:numPr>
        <w:spacing w:after="0" w:line="240" w:lineRule="auto"/>
      </w:pPr>
      <w:r w:rsidRPr="005D7980">
        <w:t>La structure ne convient pas : a</w:t>
      </w:r>
      <w:r w:rsidR="00092185" w:rsidRPr="005D7980">
        <w:t>rrêt</w:t>
      </w:r>
      <w:r w:rsidR="009131E6" w:rsidRPr="005D7980">
        <w:t xml:space="preserve"> du job. (garantie minimal</w:t>
      </w:r>
      <w:r w:rsidR="0055020C" w:rsidRPr="005D7980">
        <w:t>e</w:t>
      </w:r>
      <w:r w:rsidR="009131E6" w:rsidRPr="005D7980">
        <w:t>)</w:t>
      </w:r>
    </w:p>
    <w:p w:rsidR="009131E6" w:rsidRPr="005D7980" w:rsidRDefault="009131E6" w:rsidP="009131E6">
      <w:pPr>
        <w:spacing w:after="0" w:line="240" w:lineRule="auto"/>
      </w:pPr>
    </w:p>
    <w:p w:rsidR="005D2E2F" w:rsidRPr="005D7980" w:rsidRDefault="005D2E2F" w:rsidP="001F2F2A">
      <w:pPr>
        <w:pStyle w:val="Paragraphedeliste"/>
        <w:numPr>
          <w:ilvl w:val="0"/>
          <w:numId w:val="36"/>
        </w:numPr>
        <w:spacing w:after="0" w:line="240" w:lineRule="auto"/>
      </w:pPr>
    </w:p>
    <w:p w:rsidR="00E219C0" w:rsidRPr="005D7980" w:rsidRDefault="00E219C0" w:rsidP="001F2F2A">
      <w:pPr>
        <w:pStyle w:val="Paragraphedeliste"/>
        <w:numPr>
          <w:ilvl w:val="0"/>
          <w:numId w:val="34"/>
        </w:numPr>
        <w:spacing w:after="0" w:line="240" w:lineRule="auto"/>
      </w:pPr>
      <w:r w:rsidRPr="005D7980">
        <w:t xml:space="preserve">Le </w:t>
      </w:r>
      <w:r w:rsidR="00092185" w:rsidRPr="005D7980">
        <w:t>magasin</w:t>
      </w:r>
      <w:r w:rsidRPr="005D7980">
        <w:t xml:space="preserve"> n’existe pas</w:t>
      </w:r>
      <w:r w:rsidR="009F1D71" w:rsidRPr="005D7980">
        <w:t> : arrêt du job (garantie minimale)</w:t>
      </w:r>
    </w:p>
    <w:p w:rsidR="009F1D71" w:rsidRPr="005D7980" w:rsidRDefault="009F1D71" w:rsidP="001F2F2A">
      <w:pPr>
        <w:pStyle w:val="Paragraphedeliste"/>
        <w:numPr>
          <w:ilvl w:val="0"/>
          <w:numId w:val="34"/>
        </w:numPr>
        <w:spacing w:after="0" w:line="240" w:lineRule="auto"/>
      </w:pPr>
      <w:r w:rsidRPr="005D7980">
        <w:t>Le magasin n’existe pas : arrêt du job (garantie minimale)</w:t>
      </w:r>
    </w:p>
    <w:p w:rsidR="009F1D71" w:rsidRPr="005D7980" w:rsidRDefault="009F1D71" w:rsidP="001F2F2A">
      <w:pPr>
        <w:pStyle w:val="Paragraphedeliste"/>
        <w:numPr>
          <w:ilvl w:val="0"/>
          <w:numId w:val="34"/>
        </w:numPr>
        <w:spacing w:after="0" w:line="240" w:lineRule="auto"/>
      </w:pPr>
      <w:r w:rsidRPr="005D7980">
        <w:t>Le magasin n’existe pas : arrêt du job (garantie minimale)</w:t>
      </w:r>
    </w:p>
    <w:p w:rsidR="000079BB" w:rsidRPr="005D7980" w:rsidRDefault="000079BB" w:rsidP="001F2F2A">
      <w:pPr>
        <w:pStyle w:val="Paragraphedeliste"/>
        <w:numPr>
          <w:ilvl w:val="0"/>
          <w:numId w:val="7"/>
        </w:numPr>
        <w:spacing w:after="0" w:line="240" w:lineRule="auto"/>
      </w:pPr>
      <w:r w:rsidRPr="005D7980">
        <w:t>Le fait n’existe pas : on le crée</w:t>
      </w:r>
      <w:r w:rsidR="00092185" w:rsidRPr="005D7980">
        <w:t xml:space="preserve"> </w:t>
      </w:r>
    </w:p>
    <w:p w:rsidR="00E219C0" w:rsidRPr="005D7980" w:rsidRDefault="00092185" w:rsidP="008A32DF">
      <w:pPr>
        <w:spacing w:after="0" w:line="240" w:lineRule="auto"/>
        <w:ind w:left="1440" w:hanging="360"/>
      </w:pPr>
      <w:r w:rsidRPr="005D7980">
        <w:t>g</w:t>
      </w:r>
      <w:r w:rsidR="00892EE8" w:rsidRPr="005D7980">
        <w:t>.</w:t>
      </w:r>
      <w:r w:rsidR="008A32DF" w:rsidRPr="005D7980">
        <w:tab/>
        <w:t>L’insertion n’a pas pu se faire : Inscription de l’erreur selon le format explicité dans le fichier de log erreur.</w:t>
      </w:r>
    </w:p>
    <w:p w:rsidR="008A32DF" w:rsidRPr="005D7980" w:rsidRDefault="008A32DF" w:rsidP="00862255">
      <w:pPr>
        <w:spacing w:after="0" w:line="240" w:lineRule="auto"/>
        <w:ind w:left="1440"/>
      </w:pPr>
      <w:r w:rsidRPr="005D7980">
        <w:t>1.</w:t>
      </w:r>
      <w:r w:rsidR="000A039E" w:rsidRPr="005D7980">
        <w:t xml:space="preserve"> </w:t>
      </w:r>
      <w:r w:rsidRPr="005D7980">
        <w:t>La ligne n’est pas insérée, une erreur est inscrite dans le fichier de log et le fichier Excel d’erreur, le travail est poursuivi.</w:t>
      </w:r>
      <w:r w:rsidRPr="005D7980">
        <w:br/>
        <w:t>2. La valeur n’est pas dans la plage souhaitée : on inscrit un avertissement dans le fichier de log</w:t>
      </w:r>
    </w:p>
    <w:p w:rsidR="008A32DF" w:rsidRPr="005D7980" w:rsidRDefault="008A32DF" w:rsidP="008A32DF">
      <w:pPr>
        <w:spacing w:after="0" w:line="240" w:lineRule="auto"/>
        <w:ind w:left="1440"/>
      </w:pPr>
      <w:r w:rsidRPr="005D7980">
        <w:t>3. La ligne n’est pas insérée, une erreur est inscrite dans le fichier de log et le fichier Excel d’erreur, le travail est poursuivi.</w:t>
      </w:r>
    </w:p>
    <w:p w:rsidR="00367438" w:rsidRPr="005D7980" w:rsidRDefault="000A039E" w:rsidP="00367438">
      <w:pPr>
        <w:ind w:left="1418" w:hanging="284"/>
      </w:pPr>
      <w:r w:rsidRPr="005D7980">
        <w:t xml:space="preserve">h. </w:t>
      </w:r>
      <w:r w:rsidR="00862255" w:rsidRPr="005D7980">
        <w:tab/>
      </w:r>
      <w:r w:rsidRPr="005D7980">
        <w:t>L’insertion n’a pas pu se faire : Inscription de l’erreur selon le format explicité dans le fichier de log erreur.</w:t>
      </w:r>
      <w:r w:rsidR="00862255" w:rsidRPr="005D7980">
        <w:br/>
      </w:r>
      <w:r w:rsidRPr="005D7980">
        <w:t>1. La ligne n’est pas insérée, une erreur est inscrite dans le fichier de log et le fichier Excel d’erreur, le travail est poursuivi.</w:t>
      </w:r>
      <w:r w:rsidRPr="005D7980">
        <w:br/>
        <w:t>2. La ligne n’est pas insérée, une erreur est inscrite dans le fichier de log et le fichier Excel d’erreur, le travail est poursuivi.</w:t>
      </w:r>
      <w:r w:rsidRPr="005D7980">
        <w:br/>
        <w:t>3. La valeur n’est pas dans la plage souhaitée : on inscrit un avertissement dans le fichier de log</w:t>
      </w:r>
      <w:r w:rsidRPr="005D7980">
        <w:br/>
        <w:t>4. La ligne n’est pas insérée, une erreur est inscrite dans le fichier de log et le fichier Excel d’erreur, le travail est poursuivi.</w:t>
      </w:r>
    </w:p>
    <w:p w:rsidR="00367438" w:rsidRPr="005D7980" w:rsidRDefault="00367438" w:rsidP="00367438">
      <w:pPr>
        <w:ind w:left="1418" w:hanging="284"/>
      </w:pPr>
      <w:r w:rsidRPr="005D7980">
        <w:t>i. L’insertion n’a pas pu se faire : Inscription de l’erreur selon le format explicité dans le fichier de log erreur.</w:t>
      </w:r>
      <w:r w:rsidRPr="005D7980">
        <w:br/>
        <w:t>1. La ligne n’est pas insérée, une erreur est inscrite dans le fichier de log et le fichier Excel d’erreur, le travail est poursuivi.</w:t>
      </w:r>
      <w:r w:rsidRPr="005D7980">
        <w:br/>
        <w:t>2. La ligne n’est pas insérée, une erreur est inscrite dans le fichier de log et le fichier Excel d’erreur, le travail est poursuivi.</w:t>
      </w:r>
      <w:r w:rsidRPr="005D7980">
        <w:br/>
        <w:t xml:space="preserve">3. La valeur n’est pas dans la plage souhaitée : on inscrit un avertissement dans le </w:t>
      </w:r>
      <w:r w:rsidRPr="005D7980">
        <w:lastRenderedPageBreak/>
        <w:t>fichier de log</w:t>
      </w:r>
      <w:r w:rsidRPr="005D7980">
        <w:br/>
        <w:t>4. La valeur n’est pas dans la plage souhaitée : on inscrit un avertissement dans le fichier de log</w:t>
      </w:r>
      <w:r w:rsidRPr="005D7980">
        <w:br/>
        <w:t>5. La ligne n’est pas insérée, une erreur est inscrite dans le fichier de log et le fichier Excel d’erreur, le travail est poursuivi.</w:t>
      </w:r>
    </w:p>
    <w:p w:rsidR="00367438" w:rsidRPr="005D7980" w:rsidRDefault="00367438" w:rsidP="00367438"/>
    <w:p w:rsidR="00E219C0" w:rsidRPr="005D7980" w:rsidRDefault="00E219C0" w:rsidP="00E219C0"/>
    <w:p w:rsidR="00E219C0" w:rsidRPr="005D7980" w:rsidRDefault="00E219C0" w:rsidP="00E219C0">
      <w:pPr>
        <w:pStyle w:val="Titre3"/>
      </w:pPr>
      <w:bookmarkStart w:id="5" w:name="_Toc280130418"/>
      <w:r w:rsidRPr="005D7980">
        <w:t>L’alimentation mensuelle de la hifi</w:t>
      </w:r>
      <w:bookmarkEnd w:id="5"/>
    </w:p>
    <w:p w:rsidR="00E219C0" w:rsidRPr="005D7980" w:rsidRDefault="00E219C0" w:rsidP="00E219C0"/>
    <w:p w:rsidR="00E219C0" w:rsidRPr="005D7980" w:rsidRDefault="00E219C0" w:rsidP="00E219C0">
      <w:r w:rsidRPr="005D7980">
        <w:t>Mise à jour des faits chaque mois m-1 de la hifi.</w:t>
      </w:r>
    </w:p>
    <w:p w:rsidR="00E219C0" w:rsidRPr="005D7980" w:rsidRDefault="00E219C0" w:rsidP="00E219C0">
      <w:r w:rsidRPr="005D7980">
        <w:t>Ce cas d’utilisation se produit une fois par mois le 1</w:t>
      </w:r>
      <w:r w:rsidRPr="005D7980">
        <w:rPr>
          <w:vertAlign w:val="superscript"/>
        </w:rPr>
        <w:t>er</w:t>
      </w:r>
      <w:r w:rsidRPr="005D7980">
        <w:t xml:space="preserve"> de chaque mois m</w:t>
      </w:r>
    </w:p>
    <w:p w:rsidR="00E219C0" w:rsidRPr="005D7980" w:rsidRDefault="00E219C0" w:rsidP="00E219C0"/>
    <w:p w:rsidR="00E219C0" w:rsidRPr="005D7980" w:rsidRDefault="00E219C0" w:rsidP="00E219C0">
      <w:r w:rsidRPr="005D7980">
        <w:rPr>
          <w:u w:val="single"/>
        </w:rPr>
        <w:t>Intervenant</w:t>
      </w:r>
      <w:r w:rsidRPr="005D7980">
        <w:t xml:space="preserve"> : </w:t>
      </w:r>
      <w:r w:rsidR="00AE6FA1" w:rsidRPr="005D7980">
        <w:t>Talend</w:t>
      </w:r>
    </w:p>
    <w:p w:rsidR="005E068E" w:rsidRPr="005D7980" w:rsidRDefault="005E068E" w:rsidP="005E068E">
      <w:r w:rsidRPr="005D7980">
        <w:rPr>
          <w:u w:val="single"/>
        </w:rPr>
        <w:t>Préconditions </w:t>
      </w:r>
      <w:r w:rsidRPr="005D7980">
        <w:t>: Il faut que le fichier xls(x) existe et soit au bon endroit, nommé selon l’année en cours.  (Intervention humaine)</w:t>
      </w:r>
    </w:p>
    <w:p w:rsidR="005E068E" w:rsidRPr="005D7980" w:rsidRDefault="005E068E" w:rsidP="005E068E">
      <w:r w:rsidRPr="005D7980">
        <w:rPr>
          <w:u w:val="single"/>
        </w:rPr>
        <w:t>Garantie minimale </w:t>
      </w:r>
      <w:r w:rsidRPr="005D7980">
        <w:t>: La base de données reste en l’état du dernier jour du mois m-1 et un message d’information explique que la mise à jour n’a pas fonctionné.</w:t>
      </w:r>
    </w:p>
    <w:p w:rsidR="005E068E" w:rsidRPr="005D7980" w:rsidRDefault="005E068E" w:rsidP="005E068E">
      <w:r w:rsidRPr="005D7980">
        <w:rPr>
          <w:u w:val="single"/>
        </w:rPr>
        <w:t>Garantie en cas de succès </w:t>
      </w:r>
      <w:r w:rsidRPr="005D7980">
        <w:t>: Les informations contenues dans le fichier Excel sont présentes dans la base de données.</w:t>
      </w:r>
    </w:p>
    <w:p w:rsidR="005E068E" w:rsidRPr="005D7980" w:rsidRDefault="005E068E" w:rsidP="005E068E"/>
    <w:p w:rsidR="005E068E" w:rsidRPr="005D7980" w:rsidRDefault="005E068E" w:rsidP="005E068E">
      <w:r w:rsidRPr="005D7980">
        <w:rPr>
          <w:u w:val="single"/>
        </w:rPr>
        <w:t>Déclencheur</w:t>
      </w:r>
      <w:r w:rsidRPr="005D7980">
        <w:t> : Exécution automatique durant le 1</w:t>
      </w:r>
      <w:r w:rsidRPr="005D7980">
        <w:rPr>
          <w:vertAlign w:val="superscript"/>
        </w:rPr>
        <w:t>er</w:t>
      </w:r>
      <w:r w:rsidRPr="005D7980">
        <w:t xml:space="preserve"> de chaque mois m</w:t>
      </w:r>
    </w:p>
    <w:p w:rsidR="005E068E" w:rsidRPr="005D7980" w:rsidRDefault="005E068E" w:rsidP="005E068E"/>
    <w:p w:rsidR="00A43660" w:rsidRPr="005D7980" w:rsidRDefault="00A43660" w:rsidP="00A43660">
      <w:r w:rsidRPr="005D7980">
        <w:rPr>
          <w:u w:val="single"/>
        </w:rPr>
        <w:t>Scénario</w:t>
      </w:r>
      <w:r w:rsidRPr="005D7980">
        <w:t xml:space="preserve"> : </w:t>
      </w:r>
    </w:p>
    <w:p w:rsidR="00A43660" w:rsidRPr="005D7980" w:rsidRDefault="00A43660" w:rsidP="001F2F2A">
      <w:pPr>
        <w:pStyle w:val="Paragraphedeliste"/>
        <w:numPr>
          <w:ilvl w:val="0"/>
          <w:numId w:val="37"/>
        </w:numPr>
        <w:spacing w:after="0" w:line="240" w:lineRule="auto"/>
      </w:pPr>
      <w:r w:rsidRPr="005D7980">
        <w:t>Le fichier est récupéré dans le dossier adéquat.</w:t>
      </w:r>
    </w:p>
    <w:p w:rsidR="00A43660" w:rsidRPr="005D7980" w:rsidRDefault="00A43660" w:rsidP="00A43660">
      <w:pPr>
        <w:spacing w:after="0" w:line="240" w:lineRule="auto"/>
      </w:pPr>
    </w:p>
    <w:p w:rsidR="00A43660" w:rsidRPr="005D7980" w:rsidRDefault="00A43660" w:rsidP="001F2F2A">
      <w:pPr>
        <w:pStyle w:val="Paragraphedeliste"/>
        <w:numPr>
          <w:ilvl w:val="0"/>
          <w:numId w:val="37"/>
        </w:numPr>
        <w:spacing w:after="0" w:line="240" w:lineRule="auto"/>
      </w:pPr>
      <w:r w:rsidRPr="005D7980">
        <w:t>Connexion à la base de données Darties</w:t>
      </w:r>
    </w:p>
    <w:p w:rsidR="00A43660" w:rsidRPr="005D7980" w:rsidRDefault="00A43660" w:rsidP="00A43660">
      <w:pPr>
        <w:pStyle w:val="Paragraphedeliste"/>
      </w:pPr>
    </w:p>
    <w:p w:rsidR="00A43660" w:rsidRPr="005D7980" w:rsidRDefault="00A43660" w:rsidP="001F2F2A">
      <w:pPr>
        <w:pStyle w:val="Paragraphedeliste"/>
        <w:numPr>
          <w:ilvl w:val="0"/>
          <w:numId w:val="37"/>
        </w:numPr>
        <w:spacing w:after="0" w:line="240" w:lineRule="auto"/>
      </w:pPr>
      <w:r w:rsidRPr="005D7980">
        <w:t>Référentiel effectuer les actions</w:t>
      </w:r>
    </w:p>
    <w:p w:rsidR="00A43660" w:rsidRPr="005D7980" w:rsidRDefault="00A43660" w:rsidP="001F2F2A">
      <w:pPr>
        <w:pStyle w:val="Paragraphedeliste"/>
        <w:numPr>
          <w:ilvl w:val="0"/>
          <w:numId w:val="33"/>
        </w:numPr>
      </w:pPr>
      <w:r w:rsidRPr="005D7980">
        <w:t>Vérifier structure (count) par rapport au référentiel</w:t>
      </w:r>
    </w:p>
    <w:p w:rsidR="00A43660" w:rsidRPr="005D7980" w:rsidRDefault="00A43660" w:rsidP="001F2F2A">
      <w:pPr>
        <w:pStyle w:val="Paragraphedeliste"/>
        <w:numPr>
          <w:ilvl w:val="0"/>
          <w:numId w:val="33"/>
        </w:numPr>
        <w:spacing w:after="0" w:line="240" w:lineRule="auto"/>
      </w:pPr>
      <w:r w:rsidRPr="005D7980">
        <w:t>Positionnement de l’onglet (dans une famille produit)</w:t>
      </w:r>
    </w:p>
    <w:p w:rsidR="00A43660" w:rsidRPr="005D7980" w:rsidRDefault="00A43660" w:rsidP="00A43660">
      <w:pPr>
        <w:pStyle w:val="Paragraphedeliste"/>
        <w:spacing w:after="0" w:line="240" w:lineRule="auto"/>
      </w:pPr>
    </w:p>
    <w:p w:rsidR="00A43660" w:rsidRPr="005D7980" w:rsidRDefault="00A43660" w:rsidP="001F2F2A">
      <w:pPr>
        <w:pStyle w:val="Paragraphedeliste"/>
        <w:numPr>
          <w:ilvl w:val="0"/>
          <w:numId w:val="37"/>
        </w:numPr>
        <w:spacing w:after="0" w:line="240" w:lineRule="auto"/>
      </w:pPr>
      <w:r w:rsidRPr="005D7980">
        <w:t>Répéter pour chaque ligne du fichier Excel (nombre de magasins dans la base + ajouts - suppressions)</w:t>
      </w:r>
    </w:p>
    <w:p w:rsidR="00A43660" w:rsidRPr="005D7980" w:rsidRDefault="00A43660" w:rsidP="001F2F2A">
      <w:pPr>
        <w:pStyle w:val="Paragraphedeliste"/>
        <w:numPr>
          <w:ilvl w:val="1"/>
          <w:numId w:val="37"/>
        </w:numPr>
        <w:spacing w:after="0" w:line="240" w:lineRule="auto"/>
      </w:pPr>
      <w:r w:rsidRPr="005D7980">
        <w:t>Récupérer l’identifiant IDFAMILLEARTICLE table FAMILLE_ARTICLE de la famille produit « </w:t>
      </w:r>
      <w:r w:rsidR="00C75FF2" w:rsidRPr="005D7980">
        <w:t>Hifi</w:t>
      </w:r>
      <w:r w:rsidRPr="005D7980">
        <w:t xml:space="preserve"> »,  nom de la feuille Excel. </w:t>
      </w:r>
    </w:p>
    <w:p w:rsidR="00A43660" w:rsidRPr="005D7980" w:rsidRDefault="00A43660" w:rsidP="001F2F2A">
      <w:pPr>
        <w:pStyle w:val="Paragraphedeliste"/>
        <w:numPr>
          <w:ilvl w:val="1"/>
          <w:numId w:val="37"/>
        </w:numPr>
        <w:spacing w:after="0" w:line="240" w:lineRule="auto"/>
      </w:pPr>
      <w:r w:rsidRPr="005D7980">
        <w:t>Récupérer l’identifiant de la ville IDVILLE table VILLE à partir du nom présent dans le champ de la colonne « Villes » du fichier Excel.</w:t>
      </w:r>
    </w:p>
    <w:p w:rsidR="00A43660" w:rsidRPr="005D7980" w:rsidRDefault="00A43660" w:rsidP="001F2F2A">
      <w:pPr>
        <w:pStyle w:val="Paragraphedeliste"/>
        <w:numPr>
          <w:ilvl w:val="1"/>
          <w:numId w:val="37"/>
        </w:numPr>
        <w:spacing w:after="0" w:line="240" w:lineRule="auto"/>
      </w:pPr>
      <w:r w:rsidRPr="005D7980">
        <w:t>Récuperer l’identifiant du magasin  IDMAGASIN table magasin en relation avec la ville.</w:t>
      </w:r>
    </w:p>
    <w:p w:rsidR="00A43660" w:rsidRPr="005D7980" w:rsidRDefault="00A43660" w:rsidP="001F2F2A">
      <w:pPr>
        <w:pStyle w:val="Paragraphedeliste"/>
        <w:numPr>
          <w:ilvl w:val="1"/>
          <w:numId w:val="37"/>
        </w:numPr>
        <w:spacing w:after="0" w:line="240" w:lineRule="auto"/>
      </w:pPr>
      <w:r w:rsidRPr="005D7980">
        <w:t>Récupération de l’année dans  la colonne « Années »</w:t>
      </w:r>
    </w:p>
    <w:p w:rsidR="00A43660" w:rsidRPr="005D7980" w:rsidRDefault="00A43660" w:rsidP="001F2F2A">
      <w:pPr>
        <w:pStyle w:val="Paragraphedeliste"/>
        <w:numPr>
          <w:ilvl w:val="1"/>
          <w:numId w:val="37"/>
        </w:numPr>
        <w:spacing w:after="0" w:line="240" w:lineRule="auto"/>
      </w:pPr>
      <w:r w:rsidRPr="005D7980">
        <w:lastRenderedPageBreak/>
        <w:t>Récupération du mois Numéro dans la colonne « Mois »</w:t>
      </w:r>
    </w:p>
    <w:p w:rsidR="00A43660" w:rsidRPr="005D7980" w:rsidRDefault="00A43660" w:rsidP="001F2F2A">
      <w:pPr>
        <w:pStyle w:val="Paragraphedeliste"/>
        <w:numPr>
          <w:ilvl w:val="1"/>
          <w:numId w:val="37"/>
        </w:numPr>
        <w:spacing w:after="0" w:line="240" w:lineRule="auto"/>
      </w:pPr>
      <w:r w:rsidRPr="005D7980">
        <w:t>Vérifier l’existence du fait table FAIT identifiant IDFAMILLEARTICLE, idmagasin, MOISfaits,ANNEEfaits.</w:t>
      </w:r>
    </w:p>
    <w:p w:rsidR="00A43660" w:rsidRPr="005D7980" w:rsidRDefault="00A43660" w:rsidP="001F2F2A">
      <w:pPr>
        <w:pStyle w:val="Paragraphedeliste"/>
        <w:numPr>
          <w:ilvl w:val="1"/>
          <w:numId w:val="37"/>
        </w:numPr>
        <w:spacing w:after="0" w:line="240" w:lineRule="auto"/>
      </w:pPr>
      <w:r w:rsidRPr="005D7980">
        <w:t>Récupération de la vente réelle à la Colonne « R_VE»,</w:t>
      </w:r>
    </w:p>
    <w:p w:rsidR="00A43660" w:rsidRPr="005D7980" w:rsidRDefault="00A43660" w:rsidP="001F2F2A">
      <w:pPr>
        <w:pStyle w:val="Paragraphedeliste"/>
        <w:numPr>
          <w:ilvl w:val="0"/>
          <w:numId w:val="4"/>
        </w:numPr>
        <w:spacing w:after="0" w:line="240" w:lineRule="auto"/>
      </w:pPr>
      <w:r w:rsidRPr="005D7980">
        <w:t>Vérification : la donnée contient que des chiffres et n’est pas vide</w:t>
      </w:r>
    </w:p>
    <w:p w:rsidR="00A43660" w:rsidRPr="005D7980" w:rsidRDefault="00A43660" w:rsidP="001F2F2A">
      <w:pPr>
        <w:pStyle w:val="Paragraphedeliste"/>
        <w:numPr>
          <w:ilvl w:val="0"/>
          <w:numId w:val="4"/>
        </w:numPr>
        <w:spacing w:after="0" w:line="240" w:lineRule="auto"/>
      </w:pPr>
      <w:r w:rsidRPr="005D7980">
        <w:t>Vérification : le nombre est entre 0 et 500 et entier</w:t>
      </w:r>
    </w:p>
    <w:p w:rsidR="00A43660" w:rsidRPr="005D7980" w:rsidRDefault="00A43660" w:rsidP="001F2F2A">
      <w:pPr>
        <w:pStyle w:val="Paragraphedeliste"/>
        <w:numPr>
          <w:ilvl w:val="0"/>
          <w:numId w:val="4"/>
        </w:numPr>
        <w:spacing w:after="0" w:line="240" w:lineRule="auto"/>
      </w:pPr>
      <w:r w:rsidRPr="005D7980">
        <w:t>Insertion dans la base de données table FAITS,  champ VENTESREELFAITS</w:t>
      </w:r>
    </w:p>
    <w:p w:rsidR="00A43660" w:rsidRPr="005D7980" w:rsidRDefault="00A43660" w:rsidP="001F2F2A">
      <w:pPr>
        <w:pStyle w:val="Paragraphedeliste"/>
        <w:numPr>
          <w:ilvl w:val="1"/>
          <w:numId w:val="37"/>
        </w:numPr>
        <w:spacing w:after="0" w:line="240" w:lineRule="auto"/>
      </w:pPr>
      <w:r w:rsidRPr="005D7980">
        <w:t>Récupération du chiffre d’affaires réel à la Colonne « R_CA » ,</w:t>
      </w:r>
    </w:p>
    <w:p w:rsidR="00A43660" w:rsidRPr="005D7980" w:rsidRDefault="00A4366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Vérification : la donnée contient que des chiffres et une « , » ou « . »</w:t>
      </w:r>
    </w:p>
    <w:p w:rsidR="00A43660" w:rsidRPr="005D7980" w:rsidRDefault="00A4366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Remplacer « . » par « , »</w:t>
      </w:r>
    </w:p>
    <w:p w:rsidR="00A43660" w:rsidRPr="005D7980" w:rsidRDefault="00A4366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Vérification : le nombre est entre 0 et 1000</w:t>
      </w:r>
    </w:p>
    <w:p w:rsidR="00A43660" w:rsidRPr="005D7980" w:rsidRDefault="00A4366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Insertion dans la base de données table Faits,  champ CAREELFAITS</w:t>
      </w:r>
    </w:p>
    <w:p w:rsidR="00A43660" w:rsidRPr="005D7980" w:rsidRDefault="00A43660" w:rsidP="001F2F2A">
      <w:pPr>
        <w:pStyle w:val="Paragraphedeliste"/>
        <w:numPr>
          <w:ilvl w:val="1"/>
          <w:numId w:val="37"/>
        </w:numPr>
        <w:spacing w:after="0" w:line="240" w:lineRule="auto"/>
      </w:pPr>
      <w:r w:rsidRPr="005D7980">
        <w:t>Récupération de la marge brute à la Colonne « R_MB » ,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Vérification : la donnée contient que des chiffres et une « , » ou « . »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Remplacer « . » par « , »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Vérification : la marge est &lt;= 50% du chiffre d’affaires réel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Vérification : la marge est entre -10 et 10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Insertion dans la base de données table Faits,  champ MBREELFAITS</w:t>
      </w:r>
    </w:p>
    <w:p w:rsidR="00A43660" w:rsidRPr="005D7980" w:rsidRDefault="00A43660" w:rsidP="00A43660"/>
    <w:p w:rsidR="00A43660" w:rsidRPr="005D7980" w:rsidRDefault="00A43660" w:rsidP="001F2F2A">
      <w:pPr>
        <w:pStyle w:val="Paragraphedeliste"/>
        <w:numPr>
          <w:ilvl w:val="0"/>
          <w:numId w:val="37"/>
        </w:numPr>
        <w:spacing w:after="0" w:line="240" w:lineRule="auto"/>
      </w:pPr>
      <w:r w:rsidRPr="005D7980">
        <w:t>Inscription de la réussite de l’insertion dans le journal de log. (à préciser)</w:t>
      </w:r>
    </w:p>
    <w:p w:rsidR="00A43660" w:rsidRPr="005D7980" w:rsidRDefault="00A43660" w:rsidP="001F2F2A">
      <w:pPr>
        <w:pStyle w:val="Paragraphedeliste"/>
        <w:numPr>
          <w:ilvl w:val="0"/>
          <w:numId w:val="37"/>
        </w:numPr>
        <w:spacing w:after="0" w:line="240" w:lineRule="auto"/>
      </w:pPr>
      <w:r w:rsidRPr="005D7980">
        <w:t>Envoi du journal de log au directeur de France.</w:t>
      </w:r>
    </w:p>
    <w:p w:rsidR="00A43660" w:rsidRPr="005D7980" w:rsidRDefault="00A43660" w:rsidP="00A43660">
      <w:pPr>
        <w:rPr>
          <w:u w:val="single"/>
        </w:rPr>
      </w:pPr>
      <w:r w:rsidRPr="005D7980">
        <w:rPr>
          <w:u w:val="single"/>
        </w:rPr>
        <w:t>Extension</w:t>
      </w:r>
    </w:p>
    <w:p w:rsidR="00A43660" w:rsidRPr="005D7980" w:rsidRDefault="00A43660" w:rsidP="001F2F2A">
      <w:pPr>
        <w:pStyle w:val="Paragraphedeliste"/>
        <w:numPr>
          <w:ilvl w:val="0"/>
          <w:numId w:val="35"/>
        </w:numPr>
        <w:spacing w:after="0" w:line="240" w:lineRule="auto"/>
        <w:rPr>
          <w:u w:val="single"/>
        </w:rPr>
      </w:pPr>
      <w:r w:rsidRPr="005D7980">
        <w:t xml:space="preserve"> Le fichier n’existe pas : envoi d’un mail au gestionnaire de fichier indiquant que le fichier était introuvable et de fait les insertions dans la base de données n’ont pas pu avoir lieu.</w:t>
      </w:r>
    </w:p>
    <w:p w:rsidR="00A43660" w:rsidRPr="005D7980" w:rsidRDefault="00A43660" w:rsidP="001F2F2A">
      <w:pPr>
        <w:pStyle w:val="Paragraphedeliste"/>
        <w:numPr>
          <w:ilvl w:val="0"/>
          <w:numId w:val="35"/>
        </w:numPr>
        <w:spacing w:after="0" w:line="240" w:lineRule="auto"/>
        <w:rPr>
          <w:u w:val="single"/>
        </w:rPr>
      </w:pPr>
      <w:r w:rsidRPr="005D7980">
        <w:t>La connexion à la base de données échoue</w:t>
      </w:r>
    </w:p>
    <w:p w:rsidR="00A43660" w:rsidRPr="005D7980" w:rsidRDefault="00A43660" w:rsidP="001F2F2A">
      <w:pPr>
        <w:pStyle w:val="Paragraphedeliste"/>
        <w:numPr>
          <w:ilvl w:val="1"/>
          <w:numId w:val="35"/>
        </w:numPr>
        <w:spacing w:after="0" w:line="240" w:lineRule="auto"/>
      </w:pPr>
      <w:r w:rsidRPr="005D7980">
        <w:t>Tentative de reconnexion : toutes les 10 minutes pendant 1 heure tant qu’il n’y a pas de succès</w:t>
      </w:r>
    </w:p>
    <w:p w:rsidR="00A43660" w:rsidRPr="005D7980" w:rsidRDefault="00A43660" w:rsidP="001F2F2A">
      <w:pPr>
        <w:pStyle w:val="Paragraphedeliste"/>
        <w:numPr>
          <w:ilvl w:val="1"/>
          <w:numId w:val="35"/>
        </w:numPr>
        <w:spacing w:after="0" w:line="240" w:lineRule="auto"/>
      </w:pPr>
      <w:r w:rsidRPr="005D7980">
        <w:t xml:space="preserve">Si après toutes les tentatives, la connexion n’a pas eu lieu, envoi d’un message d’alerte au technicien. </w:t>
      </w:r>
    </w:p>
    <w:p w:rsidR="00A43660" w:rsidRPr="005D7980" w:rsidRDefault="00A43660" w:rsidP="001F2F2A">
      <w:pPr>
        <w:pStyle w:val="Paragraphedeliste"/>
        <w:numPr>
          <w:ilvl w:val="0"/>
          <w:numId w:val="36"/>
        </w:numPr>
        <w:spacing w:after="0" w:line="240" w:lineRule="auto"/>
      </w:pPr>
      <w:r w:rsidRPr="005D7980">
        <w:t>La structure ne convient pas : arrêt du job. (garantie minimale)</w:t>
      </w:r>
    </w:p>
    <w:p w:rsidR="00A43660" w:rsidRPr="005D7980" w:rsidRDefault="00A43660" w:rsidP="00A43660">
      <w:pPr>
        <w:spacing w:after="0" w:line="240" w:lineRule="auto"/>
      </w:pPr>
    </w:p>
    <w:p w:rsidR="00A43660" w:rsidRPr="005D7980" w:rsidRDefault="00A43660" w:rsidP="001F2F2A">
      <w:pPr>
        <w:pStyle w:val="Paragraphedeliste"/>
        <w:numPr>
          <w:ilvl w:val="0"/>
          <w:numId w:val="36"/>
        </w:numPr>
        <w:spacing w:after="0" w:line="240" w:lineRule="auto"/>
      </w:pPr>
    </w:p>
    <w:p w:rsidR="00A43660" w:rsidRPr="005D7980" w:rsidRDefault="00A43660" w:rsidP="001F2F2A">
      <w:pPr>
        <w:pStyle w:val="Paragraphedeliste"/>
        <w:numPr>
          <w:ilvl w:val="0"/>
          <w:numId w:val="34"/>
        </w:numPr>
        <w:spacing w:after="0" w:line="240" w:lineRule="auto"/>
      </w:pPr>
      <w:r w:rsidRPr="005D7980">
        <w:t>Le magasin n’existe pas : arrêt du job (garantie minimale)</w:t>
      </w:r>
    </w:p>
    <w:p w:rsidR="00A43660" w:rsidRPr="005D7980" w:rsidRDefault="00A43660" w:rsidP="001F2F2A">
      <w:pPr>
        <w:pStyle w:val="Paragraphedeliste"/>
        <w:numPr>
          <w:ilvl w:val="0"/>
          <w:numId w:val="34"/>
        </w:numPr>
        <w:spacing w:after="0" w:line="240" w:lineRule="auto"/>
      </w:pPr>
      <w:r w:rsidRPr="005D7980">
        <w:t>Le magasin n’existe pas : arrêt du job (garantie minimale)</w:t>
      </w:r>
    </w:p>
    <w:p w:rsidR="00A43660" w:rsidRPr="005D7980" w:rsidRDefault="00A43660" w:rsidP="001F2F2A">
      <w:pPr>
        <w:pStyle w:val="Paragraphedeliste"/>
        <w:numPr>
          <w:ilvl w:val="0"/>
          <w:numId w:val="34"/>
        </w:numPr>
        <w:spacing w:after="0" w:line="240" w:lineRule="auto"/>
      </w:pPr>
      <w:r w:rsidRPr="005D7980">
        <w:t>Le magasin n’existe pas : arrêt du job (garantie minimale)</w:t>
      </w:r>
    </w:p>
    <w:p w:rsidR="00A43660" w:rsidRPr="005D7980" w:rsidRDefault="00A43660" w:rsidP="001F2F2A">
      <w:pPr>
        <w:pStyle w:val="Paragraphedeliste"/>
        <w:numPr>
          <w:ilvl w:val="0"/>
          <w:numId w:val="7"/>
        </w:numPr>
        <w:spacing w:after="0" w:line="240" w:lineRule="auto"/>
      </w:pPr>
      <w:r w:rsidRPr="005D7980">
        <w:t xml:space="preserve">Le fait n’existe pas : on le crée </w:t>
      </w:r>
    </w:p>
    <w:p w:rsidR="00A43660" w:rsidRPr="005D7980" w:rsidRDefault="00A43660" w:rsidP="00A43660">
      <w:pPr>
        <w:spacing w:after="0" w:line="240" w:lineRule="auto"/>
        <w:ind w:left="1440" w:hanging="360"/>
      </w:pPr>
      <w:r w:rsidRPr="005D7980">
        <w:t>g.</w:t>
      </w:r>
      <w:r w:rsidRPr="005D7980">
        <w:tab/>
        <w:t>L’insertion n’a pas pu se faire : Inscription de l’erreur selon le format explicité dans le fichier de log erreur.</w:t>
      </w:r>
    </w:p>
    <w:p w:rsidR="00A43660" w:rsidRPr="005D7980" w:rsidRDefault="00A43660" w:rsidP="00A43660">
      <w:pPr>
        <w:spacing w:after="0" w:line="240" w:lineRule="auto"/>
        <w:ind w:left="1440"/>
      </w:pPr>
      <w:r w:rsidRPr="005D7980">
        <w:t>1. La ligne n’est pas insérée, une erreur est inscrite dans le fichier de log et le fichier Excel d’erreur, le travail est poursuivi.</w:t>
      </w:r>
      <w:r w:rsidRPr="005D7980">
        <w:br/>
        <w:t>2. La valeur n’est pas dans la plage souhaitée : on inscrit un avertissement dans le fichier de log</w:t>
      </w:r>
    </w:p>
    <w:p w:rsidR="00A43660" w:rsidRPr="005D7980" w:rsidRDefault="00A43660" w:rsidP="00A43660">
      <w:pPr>
        <w:spacing w:after="0" w:line="240" w:lineRule="auto"/>
        <w:ind w:left="1440"/>
      </w:pPr>
      <w:r w:rsidRPr="005D7980">
        <w:t>3. La ligne n’est pas insérée, une erreur est inscrite dans le fichier de log et le fichier Excel d’erreur, le travail est poursuivi.</w:t>
      </w:r>
    </w:p>
    <w:p w:rsidR="00A43660" w:rsidRPr="005D7980" w:rsidRDefault="00A43660" w:rsidP="00A43660">
      <w:pPr>
        <w:ind w:left="1418" w:hanging="284"/>
      </w:pPr>
      <w:r w:rsidRPr="005D7980">
        <w:t xml:space="preserve">h. </w:t>
      </w:r>
      <w:r w:rsidRPr="005D7980">
        <w:tab/>
        <w:t>L’insertion n’a pas pu se faire : Inscription de l’erreur selon le format explicité dans le fichier de log erreur.</w:t>
      </w:r>
      <w:r w:rsidRPr="005D7980">
        <w:br/>
        <w:t>1. La ligne n’est pas insérée, une erreur est inscrite dans le fichier de log et le fichier Excel d’erreur, le travail est poursuivi.</w:t>
      </w:r>
      <w:r w:rsidRPr="005D7980">
        <w:br/>
        <w:t>2. La ligne n’est pas insérée, une erreur est inscrite dans le fichier de log et le fichier Excel d’erreur, le travail est poursuivi.</w:t>
      </w:r>
      <w:r w:rsidRPr="005D7980">
        <w:br/>
        <w:t>3. La valeur n’est pas dans la plage souhaitée : on inscrit un avertissement dans le fichier de log</w:t>
      </w:r>
      <w:r w:rsidRPr="005D7980">
        <w:br/>
      </w:r>
      <w:r w:rsidRPr="005D7980">
        <w:lastRenderedPageBreak/>
        <w:t>4. La ligne n’est pas insérée, une erreur est inscrite dans le fichier de log et le fichier Excel d’erreur, le travail est poursuivi.</w:t>
      </w:r>
    </w:p>
    <w:p w:rsidR="00A43660" w:rsidRPr="005D7980" w:rsidRDefault="00A43660" w:rsidP="00A43660">
      <w:pPr>
        <w:ind w:left="1418" w:hanging="284"/>
      </w:pPr>
      <w:r w:rsidRPr="005D7980">
        <w:t>i. L’insertion n’a pas pu se faire : Inscription de l’erreur selon le format explicité dans le fichier de log erreur.</w:t>
      </w:r>
      <w:r w:rsidRPr="005D7980">
        <w:br/>
        <w:t>1. La ligne n’est pas insérée, une erreur est inscrite dans le fichier de log et le fichier Excel d’erreur, le travail est poursuivi.</w:t>
      </w:r>
      <w:r w:rsidRPr="005D7980">
        <w:br/>
        <w:t>2. La ligne n’est pas insérée, une erreur est inscrite dans le fichier de log et le fichier Excel d’erreur, le travail est poursuivi.</w:t>
      </w:r>
      <w:r w:rsidRPr="005D7980">
        <w:br/>
        <w:t>3. La valeur n’est pas dans la plage souhaitée : on inscrit un avertissement dans le fichier de log</w:t>
      </w:r>
      <w:r w:rsidRPr="005D7980">
        <w:br/>
        <w:t>4. La valeur n’est pas dans la plage souhaitée : on inscrit un avertissement dans le fichier de log</w:t>
      </w:r>
      <w:r w:rsidRPr="005D7980">
        <w:br/>
        <w:t>5. La ligne n’est pas insérée, une erreur est inscrite dans le fichier de log et le fichier Excel d’erreur, le travail est poursuivi.</w:t>
      </w:r>
    </w:p>
    <w:p w:rsidR="001D33CB" w:rsidRPr="005D7980" w:rsidRDefault="001D33CB" w:rsidP="001D33CB">
      <w:pPr>
        <w:ind w:left="1418" w:hanging="284"/>
      </w:pPr>
    </w:p>
    <w:p w:rsidR="00E219C0" w:rsidRPr="005D7980" w:rsidRDefault="00E219C0" w:rsidP="00E219C0">
      <w:pPr>
        <w:rPr>
          <w:u w:val="single"/>
        </w:rPr>
      </w:pPr>
    </w:p>
    <w:p w:rsidR="00E219C0" w:rsidRPr="005D7980" w:rsidRDefault="00E219C0" w:rsidP="00E219C0">
      <w:pPr>
        <w:rPr>
          <w:u w:val="single"/>
        </w:rPr>
      </w:pPr>
    </w:p>
    <w:p w:rsidR="00E219C0" w:rsidRPr="005D7980" w:rsidRDefault="00E219C0" w:rsidP="00E219C0">
      <w:pPr>
        <w:pStyle w:val="Titre3"/>
      </w:pPr>
      <w:bookmarkStart w:id="6" w:name="_Toc280130419"/>
      <w:r w:rsidRPr="005D7980">
        <w:t>L’alimentation mensuelle des fours</w:t>
      </w:r>
      <w:bookmarkEnd w:id="6"/>
    </w:p>
    <w:p w:rsidR="00E219C0" w:rsidRPr="005D7980" w:rsidRDefault="00E219C0" w:rsidP="00E219C0"/>
    <w:p w:rsidR="00E219C0" w:rsidRPr="005D7980" w:rsidRDefault="00E219C0" w:rsidP="00E219C0">
      <w:r w:rsidRPr="005D7980">
        <w:t>Mise à jour des faits chaque mois m-1 des fours.</w:t>
      </w:r>
    </w:p>
    <w:p w:rsidR="00E219C0" w:rsidRPr="005D7980" w:rsidRDefault="00E219C0" w:rsidP="00E219C0">
      <w:r w:rsidRPr="005D7980">
        <w:t>Ce cas d’utilisation se produit une fois par mois le 1</w:t>
      </w:r>
      <w:r w:rsidRPr="005D7980">
        <w:rPr>
          <w:vertAlign w:val="superscript"/>
        </w:rPr>
        <w:t>er</w:t>
      </w:r>
      <w:r w:rsidRPr="005D7980">
        <w:t xml:space="preserve"> de chaque mois m</w:t>
      </w:r>
    </w:p>
    <w:p w:rsidR="00E219C0" w:rsidRPr="005D7980" w:rsidRDefault="00E219C0" w:rsidP="00E219C0">
      <w:r w:rsidRPr="005D7980">
        <w:rPr>
          <w:u w:val="single"/>
        </w:rPr>
        <w:t>Intervenant</w:t>
      </w:r>
      <w:r w:rsidRPr="005D7980">
        <w:t xml:space="preserve"> : </w:t>
      </w:r>
      <w:r w:rsidR="00AE6FA1" w:rsidRPr="005D7980">
        <w:t>Talend</w:t>
      </w:r>
    </w:p>
    <w:p w:rsidR="00431AB7" w:rsidRPr="005D7980" w:rsidRDefault="00431AB7" w:rsidP="00431AB7">
      <w:r w:rsidRPr="005D7980">
        <w:rPr>
          <w:u w:val="single"/>
        </w:rPr>
        <w:t>Préconditions </w:t>
      </w:r>
      <w:r w:rsidRPr="005D7980">
        <w:t>: Il faut que le fichier xls(x) existe et soit au bon endroit, nommé selon l’année en cours.  (Intervention humaine)</w:t>
      </w:r>
    </w:p>
    <w:p w:rsidR="00431AB7" w:rsidRPr="005D7980" w:rsidRDefault="00431AB7" w:rsidP="00431AB7">
      <w:r w:rsidRPr="005D7980">
        <w:rPr>
          <w:u w:val="single"/>
        </w:rPr>
        <w:t>Garantie minimale </w:t>
      </w:r>
      <w:r w:rsidRPr="005D7980">
        <w:t>: La base de données reste en l’état du dernier jour du mois m-1 et un message d’information explique que la mise à jour n’a pas fonctionné.</w:t>
      </w:r>
    </w:p>
    <w:p w:rsidR="00431AB7" w:rsidRPr="005D7980" w:rsidRDefault="00431AB7" w:rsidP="00431AB7">
      <w:r w:rsidRPr="005D7980">
        <w:rPr>
          <w:u w:val="single"/>
        </w:rPr>
        <w:t>Garantie en cas de succès </w:t>
      </w:r>
      <w:r w:rsidRPr="005D7980">
        <w:t>: Les informations contenues dans le fichier Excel sont présentes dans la base de données.</w:t>
      </w:r>
    </w:p>
    <w:p w:rsidR="00431AB7" w:rsidRPr="005D7980" w:rsidRDefault="00431AB7" w:rsidP="00431AB7"/>
    <w:p w:rsidR="00431AB7" w:rsidRPr="005D7980" w:rsidRDefault="00431AB7" w:rsidP="00431AB7">
      <w:r w:rsidRPr="005D7980">
        <w:rPr>
          <w:u w:val="single"/>
        </w:rPr>
        <w:t>Déclencheur</w:t>
      </w:r>
      <w:r w:rsidRPr="005D7980">
        <w:t> : Exécution automatique durant le 1</w:t>
      </w:r>
      <w:r w:rsidRPr="005D7980">
        <w:rPr>
          <w:vertAlign w:val="superscript"/>
        </w:rPr>
        <w:t>er</w:t>
      </w:r>
      <w:r w:rsidRPr="005D7980">
        <w:t xml:space="preserve"> de chaque mois m</w:t>
      </w:r>
    </w:p>
    <w:p w:rsidR="00431AB7" w:rsidRPr="005D7980" w:rsidRDefault="00431AB7" w:rsidP="00431AB7"/>
    <w:p w:rsidR="00A43660" w:rsidRPr="005D7980" w:rsidRDefault="00A43660" w:rsidP="00A43660">
      <w:r w:rsidRPr="005D7980">
        <w:rPr>
          <w:u w:val="single"/>
        </w:rPr>
        <w:t>Scénario</w:t>
      </w:r>
      <w:r w:rsidRPr="005D7980">
        <w:t xml:space="preserve"> : </w:t>
      </w:r>
    </w:p>
    <w:p w:rsidR="00A43660" w:rsidRPr="005D7980" w:rsidRDefault="00A43660" w:rsidP="001F2F2A">
      <w:pPr>
        <w:pStyle w:val="Paragraphedeliste"/>
        <w:numPr>
          <w:ilvl w:val="0"/>
          <w:numId w:val="38"/>
        </w:numPr>
        <w:spacing w:after="0" w:line="240" w:lineRule="auto"/>
      </w:pPr>
      <w:r w:rsidRPr="005D7980">
        <w:t>Le fichier est récupéré dans le dossier adéquat.</w:t>
      </w:r>
    </w:p>
    <w:p w:rsidR="00A43660" w:rsidRPr="005D7980" w:rsidRDefault="00A43660" w:rsidP="00A43660">
      <w:pPr>
        <w:spacing w:after="0" w:line="240" w:lineRule="auto"/>
      </w:pPr>
    </w:p>
    <w:p w:rsidR="00A43660" w:rsidRPr="005D7980" w:rsidRDefault="00A43660" w:rsidP="001F2F2A">
      <w:pPr>
        <w:pStyle w:val="Paragraphedeliste"/>
        <w:numPr>
          <w:ilvl w:val="0"/>
          <w:numId w:val="38"/>
        </w:numPr>
        <w:spacing w:after="0" w:line="240" w:lineRule="auto"/>
      </w:pPr>
      <w:r w:rsidRPr="005D7980">
        <w:t>Connexion à la base de données Darties</w:t>
      </w:r>
    </w:p>
    <w:p w:rsidR="00A43660" w:rsidRPr="005D7980" w:rsidRDefault="00A43660" w:rsidP="00A43660">
      <w:pPr>
        <w:pStyle w:val="Paragraphedeliste"/>
      </w:pPr>
    </w:p>
    <w:p w:rsidR="00A43660" w:rsidRPr="005D7980" w:rsidRDefault="00A43660" w:rsidP="001F2F2A">
      <w:pPr>
        <w:pStyle w:val="Paragraphedeliste"/>
        <w:numPr>
          <w:ilvl w:val="0"/>
          <w:numId w:val="38"/>
        </w:numPr>
        <w:spacing w:after="0" w:line="240" w:lineRule="auto"/>
      </w:pPr>
      <w:r w:rsidRPr="005D7980">
        <w:t>Référentiel effectuer les actions</w:t>
      </w:r>
    </w:p>
    <w:p w:rsidR="00A43660" w:rsidRPr="005D7980" w:rsidRDefault="00A43660" w:rsidP="001F2F2A">
      <w:pPr>
        <w:pStyle w:val="Paragraphedeliste"/>
        <w:numPr>
          <w:ilvl w:val="0"/>
          <w:numId w:val="33"/>
        </w:numPr>
      </w:pPr>
      <w:r w:rsidRPr="005D7980">
        <w:t>Vérifier structure (count) par rapport au référentiel</w:t>
      </w:r>
    </w:p>
    <w:p w:rsidR="00A43660" w:rsidRPr="005D7980" w:rsidRDefault="00A43660" w:rsidP="001F2F2A">
      <w:pPr>
        <w:pStyle w:val="Paragraphedeliste"/>
        <w:numPr>
          <w:ilvl w:val="0"/>
          <w:numId w:val="33"/>
        </w:numPr>
        <w:spacing w:after="0" w:line="240" w:lineRule="auto"/>
      </w:pPr>
      <w:r w:rsidRPr="005D7980">
        <w:lastRenderedPageBreak/>
        <w:t>Positionnement de l’onglet (dans une famille produit)</w:t>
      </w:r>
    </w:p>
    <w:p w:rsidR="00A43660" w:rsidRPr="005D7980" w:rsidRDefault="00A43660" w:rsidP="00A43660">
      <w:pPr>
        <w:pStyle w:val="Paragraphedeliste"/>
        <w:spacing w:after="0" w:line="240" w:lineRule="auto"/>
      </w:pPr>
    </w:p>
    <w:p w:rsidR="00A43660" w:rsidRPr="005D7980" w:rsidRDefault="00A43660" w:rsidP="001F2F2A">
      <w:pPr>
        <w:pStyle w:val="Paragraphedeliste"/>
        <w:numPr>
          <w:ilvl w:val="0"/>
          <w:numId w:val="38"/>
        </w:numPr>
        <w:spacing w:after="0" w:line="240" w:lineRule="auto"/>
      </w:pPr>
      <w:r w:rsidRPr="005D7980">
        <w:t>Répéter pour chaque ligne du fichier Excel (nombre de magasins dans la base + ajouts - suppressions)</w:t>
      </w:r>
    </w:p>
    <w:p w:rsidR="00A43660" w:rsidRPr="005D7980" w:rsidRDefault="00A43660" w:rsidP="001F2F2A">
      <w:pPr>
        <w:pStyle w:val="Paragraphedeliste"/>
        <w:numPr>
          <w:ilvl w:val="1"/>
          <w:numId w:val="38"/>
        </w:numPr>
        <w:spacing w:after="0" w:line="240" w:lineRule="auto"/>
      </w:pPr>
      <w:r w:rsidRPr="005D7980">
        <w:t>Récupérer l’identifiant IDFAMILLEARTICLE table FAMILLE_ARTICLE de la famille produit « </w:t>
      </w:r>
      <w:r w:rsidR="00C75FF2" w:rsidRPr="005D7980">
        <w:t>Four</w:t>
      </w:r>
      <w:r w:rsidRPr="005D7980">
        <w:t xml:space="preserve"> »,  nom de la feuille Excel. </w:t>
      </w:r>
    </w:p>
    <w:p w:rsidR="00A43660" w:rsidRPr="005D7980" w:rsidRDefault="00A43660" w:rsidP="001F2F2A">
      <w:pPr>
        <w:pStyle w:val="Paragraphedeliste"/>
        <w:numPr>
          <w:ilvl w:val="1"/>
          <w:numId w:val="38"/>
        </w:numPr>
        <w:spacing w:after="0" w:line="240" w:lineRule="auto"/>
      </w:pPr>
      <w:r w:rsidRPr="005D7980">
        <w:t>Récupérer l’identifiant de la ville IDVILLE table VILLE à partir du nom présent dans le champ de la colonne « Villes » du fichier Excel.</w:t>
      </w:r>
    </w:p>
    <w:p w:rsidR="00A43660" w:rsidRPr="005D7980" w:rsidRDefault="00A43660" w:rsidP="001F2F2A">
      <w:pPr>
        <w:pStyle w:val="Paragraphedeliste"/>
        <w:numPr>
          <w:ilvl w:val="1"/>
          <w:numId w:val="38"/>
        </w:numPr>
        <w:spacing w:after="0" w:line="240" w:lineRule="auto"/>
      </w:pPr>
      <w:r w:rsidRPr="005D7980">
        <w:t>Récuperer l’identifiant du magasin  IDMAGASIN table magasin en relation avec la ville.</w:t>
      </w:r>
    </w:p>
    <w:p w:rsidR="00A43660" w:rsidRPr="005D7980" w:rsidRDefault="00A43660" w:rsidP="001F2F2A">
      <w:pPr>
        <w:pStyle w:val="Paragraphedeliste"/>
        <w:numPr>
          <w:ilvl w:val="1"/>
          <w:numId w:val="38"/>
        </w:numPr>
        <w:spacing w:after="0" w:line="240" w:lineRule="auto"/>
      </w:pPr>
      <w:r w:rsidRPr="005D7980">
        <w:t>Récupération de l’année dans  la colonne « Années »</w:t>
      </w:r>
    </w:p>
    <w:p w:rsidR="00A43660" w:rsidRPr="005D7980" w:rsidRDefault="00A43660" w:rsidP="001F2F2A">
      <w:pPr>
        <w:pStyle w:val="Paragraphedeliste"/>
        <w:numPr>
          <w:ilvl w:val="1"/>
          <w:numId w:val="38"/>
        </w:numPr>
        <w:spacing w:after="0" w:line="240" w:lineRule="auto"/>
      </w:pPr>
      <w:r w:rsidRPr="005D7980">
        <w:t>Récupération du mois Numéro dans la colonne « Mois »</w:t>
      </w:r>
    </w:p>
    <w:p w:rsidR="00A43660" w:rsidRPr="005D7980" w:rsidRDefault="00A43660" w:rsidP="001F2F2A">
      <w:pPr>
        <w:pStyle w:val="Paragraphedeliste"/>
        <w:numPr>
          <w:ilvl w:val="1"/>
          <w:numId w:val="38"/>
        </w:numPr>
        <w:spacing w:after="0" w:line="240" w:lineRule="auto"/>
      </w:pPr>
      <w:r w:rsidRPr="005D7980">
        <w:t>Vérifier l’existence du fait table FAIT identifiant IDFAMILLEARTICLE, idmagasin, MOISfaits,ANNEEfaits.</w:t>
      </w:r>
    </w:p>
    <w:p w:rsidR="00A43660" w:rsidRPr="005D7980" w:rsidRDefault="00A43660" w:rsidP="001F2F2A">
      <w:pPr>
        <w:pStyle w:val="Paragraphedeliste"/>
        <w:numPr>
          <w:ilvl w:val="1"/>
          <w:numId w:val="38"/>
        </w:numPr>
        <w:spacing w:after="0" w:line="240" w:lineRule="auto"/>
      </w:pPr>
      <w:r w:rsidRPr="005D7980">
        <w:t>Récupération de la vente réelle à la Colonne « R_VE»,</w:t>
      </w:r>
    </w:p>
    <w:p w:rsidR="00A43660" w:rsidRPr="005D7980" w:rsidRDefault="00A43660" w:rsidP="001F2F2A">
      <w:pPr>
        <w:pStyle w:val="Paragraphedeliste"/>
        <w:numPr>
          <w:ilvl w:val="0"/>
          <w:numId w:val="4"/>
        </w:numPr>
        <w:spacing w:after="0" w:line="240" w:lineRule="auto"/>
      </w:pPr>
      <w:r w:rsidRPr="005D7980">
        <w:t>Vérification : la donnée contient que des chiffres et n’est pas vide</w:t>
      </w:r>
    </w:p>
    <w:p w:rsidR="00A43660" w:rsidRPr="005D7980" w:rsidRDefault="00A43660" w:rsidP="001F2F2A">
      <w:pPr>
        <w:pStyle w:val="Paragraphedeliste"/>
        <w:numPr>
          <w:ilvl w:val="0"/>
          <w:numId w:val="4"/>
        </w:numPr>
        <w:spacing w:after="0" w:line="240" w:lineRule="auto"/>
      </w:pPr>
      <w:r w:rsidRPr="005D7980">
        <w:t>Vérification : le nombre est entre 0 et 500 et entier</w:t>
      </w:r>
    </w:p>
    <w:p w:rsidR="00A43660" w:rsidRPr="005D7980" w:rsidRDefault="00A43660" w:rsidP="001F2F2A">
      <w:pPr>
        <w:pStyle w:val="Paragraphedeliste"/>
        <w:numPr>
          <w:ilvl w:val="0"/>
          <w:numId w:val="4"/>
        </w:numPr>
        <w:spacing w:after="0" w:line="240" w:lineRule="auto"/>
      </w:pPr>
      <w:r w:rsidRPr="005D7980">
        <w:t>Insertion dans la base de données table FAITS,  champ VENTESREELFAITS</w:t>
      </w:r>
    </w:p>
    <w:p w:rsidR="00A43660" w:rsidRPr="005D7980" w:rsidRDefault="00A43660" w:rsidP="001F2F2A">
      <w:pPr>
        <w:pStyle w:val="Paragraphedeliste"/>
        <w:numPr>
          <w:ilvl w:val="1"/>
          <w:numId w:val="38"/>
        </w:numPr>
        <w:spacing w:after="0" w:line="240" w:lineRule="auto"/>
      </w:pPr>
      <w:r w:rsidRPr="005D7980">
        <w:t>Récupération du chiffre d’affaires réel à la Colonne « R_CA » ,</w:t>
      </w:r>
    </w:p>
    <w:p w:rsidR="00A43660" w:rsidRPr="005D7980" w:rsidRDefault="00A4366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Vérification : la donnée contient que des chiffres et une « , » ou « . »</w:t>
      </w:r>
    </w:p>
    <w:p w:rsidR="00A43660" w:rsidRPr="005D7980" w:rsidRDefault="00A4366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Remplacer « . » par « , »</w:t>
      </w:r>
    </w:p>
    <w:p w:rsidR="00A43660" w:rsidRPr="005D7980" w:rsidRDefault="00A4366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Vérification : le nombre est entre 0 et 1000</w:t>
      </w:r>
    </w:p>
    <w:p w:rsidR="00A43660" w:rsidRPr="005D7980" w:rsidRDefault="00A43660" w:rsidP="001F2F2A">
      <w:pPr>
        <w:pStyle w:val="Paragraphedeliste"/>
        <w:numPr>
          <w:ilvl w:val="0"/>
          <w:numId w:val="5"/>
        </w:numPr>
        <w:spacing w:after="0" w:line="240" w:lineRule="auto"/>
      </w:pPr>
      <w:r w:rsidRPr="005D7980">
        <w:t>Insertion dans la base de données table Faits,  champ CAREELFAITS</w:t>
      </w:r>
    </w:p>
    <w:p w:rsidR="00A43660" w:rsidRPr="005D7980" w:rsidRDefault="00A43660" w:rsidP="001F2F2A">
      <w:pPr>
        <w:pStyle w:val="Paragraphedeliste"/>
        <w:numPr>
          <w:ilvl w:val="1"/>
          <w:numId w:val="38"/>
        </w:numPr>
        <w:spacing w:after="0" w:line="240" w:lineRule="auto"/>
      </w:pPr>
      <w:r w:rsidRPr="005D7980">
        <w:t>Récupération de la marge brute à la Colonne « R_MB » ,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Vérification : la donnée contient que des chiffres et une « , » ou « . »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Remplacer « . » par « , »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Vérification : la marge est &lt;= 50% du chiffre d’affaires réel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Vérification : la marge est entre -10 et 10</w:t>
      </w:r>
    </w:p>
    <w:p w:rsidR="00A43660" w:rsidRPr="005D7980" w:rsidRDefault="00A43660" w:rsidP="001F2F2A">
      <w:pPr>
        <w:pStyle w:val="Paragraphedeliste"/>
        <w:numPr>
          <w:ilvl w:val="0"/>
          <w:numId w:val="6"/>
        </w:numPr>
        <w:spacing w:after="0" w:line="240" w:lineRule="auto"/>
      </w:pPr>
      <w:r w:rsidRPr="005D7980">
        <w:t>Insertion dans la base de données table Faits,  champ MBREELFAITS</w:t>
      </w:r>
    </w:p>
    <w:p w:rsidR="00A43660" w:rsidRPr="005D7980" w:rsidRDefault="00A43660" w:rsidP="00A43660"/>
    <w:p w:rsidR="00A43660" w:rsidRPr="005D7980" w:rsidRDefault="00A43660" w:rsidP="001F2F2A">
      <w:pPr>
        <w:pStyle w:val="Paragraphedeliste"/>
        <w:numPr>
          <w:ilvl w:val="0"/>
          <w:numId w:val="38"/>
        </w:numPr>
        <w:spacing w:after="0" w:line="240" w:lineRule="auto"/>
      </w:pPr>
      <w:r w:rsidRPr="005D7980">
        <w:t>Inscription de la réussite de l’insertion dans le journal de log. (à préciser)</w:t>
      </w:r>
    </w:p>
    <w:p w:rsidR="00A43660" w:rsidRPr="005D7980" w:rsidRDefault="00A43660" w:rsidP="001F2F2A">
      <w:pPr>
        <w:pStyle w:val="Paragraphedeliste"/>
        <w:numPr>
          <w:ilvl w:val="0"/>
          <w:numId w:val="38"/>
        </w:numPr>
        <w:spacing w:after="0" w:line="240" w:lineRule="auto"/>
      </w:pPr>
      <w:r w:rsidRPr="005D7980">
        <w:t>Envoi du journal de log au directeur de France.</w:t>
      </w:r>
    </w:p>
    <w:p w:rsidR="00A43660" w:rsidRPr="005D7980" w:rsidRDefault="00A43660" w:rsidP="00A43660">
      <w:pPr>
        <w:rPr>
          <w:u w:val="single"/>
        </w:rPr>
      </w:pPr>
      <w:r w:rsidRPr="005D7980">
        <w:rPr>
          <w:u w:val="single"/>
        </w:rPr>
        <w:t>Extension</w:t>
      </w:r>
    </w:p>
    <w:p w:rsidR="00A43660" w:rsidRPr="005D7980" w:rsidRDefault="00A43660" w:rsidP="001F2F2A">
      <w:pPr>
        <w:pStyle w:val="Paragraphedeliste"/>
        <w:numPr>
          <w:ilvl w:val="0"/>
          <w:numId w:val="39"/>
        </w:numPr>
        <w:spacing w:after="0" w:line="240" w:lineRule="auto"/>
        <w:rPr>
          <w:u w:val="single"/>
        </w:rPr>
      </w:pPr>
      <w:r w:rsidRPr="005D7980">
        <w:t xml:space="preserve"> Le fichier n’existe pas : envoi d’un mail au gestionnaire de fichier indiquant que le fichier était introuvable et de fait les insertions dans la base de données n’ont pas pu avoir lieu.</w:t>
      </w:r>
    </w:p>
    <w:p w:rsidR="00A43660" w:rsidRPr="005D7980" w:rsidRDefault="00A43660" w:rsidP="001F2F2A">
      <w:pPr>
        <w:pStyle w:val="Paragraphedeliste"/>
        <w:numPr>
          <w:ilvl w:val="0"/>
          <w:numId w:val="39"/>
        </w:numPr>
        <w:spacing w:after="0" w:line="240" w:lineRule="auto"/>
        <w:rPr>
          <w:u w:val="single"/>
        </w:rPr>
      </w:pPr>
      <w:r w:rsidRPr="005D7980">
        <w:t>La connexion à la base de données échoue</w:t>
      </w:r>
    </w:p>
    <w:p w:rsidR="00A43660" w:rsidRPr="005D7980" w:rsidRDefault="00A43660" w:rsidP="001F2F2A">
      <w:pPr>
        <w:pStyle w:val="Paragraphedeliste"/>
        <w:numPr>
          <w:ilvl w:val="1"/>
          <w:numId w:val="39"/>
        </w:numPr>
        <w:spacing w:after="0" w:line="240" w:lineRule="auto"/>
      </w:pPr>
      <w:r w:rsidRPr="005D7980">
        <w:t>Tentative de reconnexion : toutes les 10 minutes pendant 1 heure tant qu’il n’y a pas de succès</w:t>
      </w:r>
    </w:p>
    <w:p w:rsidR="00A43660" w:rsidRPr="005D7980" w:rsidRDefault="00A43660" w:rsidP="001F2F2A">
      <w:pPr>
        <w:pStyle w:val="Paragraphedeliste"/>
        <w:numPr>
          <w:ilvl w:val="1"/>
          <w:numId w:val="39"/>
        </w:numPr>
        <w:spacing w:after="0" w:line="240" w:lineRule="auto"/>
      </w:pPr>
      <w:r w:rsidRPr="005D7980">
        <w:t xml:space="preserve">Si après toutes les tentatives, la connexion n’a pas eu lieu, envoi d’un message d’alerte au technicien. </w:t>
      </w:r>
    </w:p>
    <w:p w:rsidR="00A43660" w:rsidRPr="005D7980" w:rsidRDefault="00A43660" w:rsidP="001F2F2A">
      <w:pPr>
        <w:pStyle w:val="Paragraphedeliste"/>
        <w:numPr>
          <w:ilvl w:val="0"/>
          <w:numId w:val="40"/>
        </w:numPr>
        <w:spacing w:after="0" w:line="240" w:lineRule="auto"/>
      </w:pPr>
      <w:r w:rsidRPr="005D7980">
        <w:t>La structure ne convient pas : arrêt du job. (garantie minimale)</w:t>
      </w:r>
    </w:p>
    <w:p w:rsidR="00A43660" w:rsidRPr="005D7980" w:rsidRDefault="00A43660" w:rsidP="00A43660">
      <w:pPr>
        <w:spacing w:after="0" w:line="240" w:lineRule="auto"/>
      </w:pPr>
    </w:p>
    <w:p w:rsidR="00A43660" w:rsidRPr="005D7980" w:rsidRDefault="00A43660" w:rsidP="001F2F2A">
      <w:pPr>
        <w:pStyle w:val="Paragraphedeliste"/>
        <w:numPr>
          <w:ilvl w:val="0"/>
          <w:numId w:val="40"/>
        </w:numPr>
        <w:spacing w:after="0" w:line="240" w:lineRule="auto"/>
      </w:pPr>
    </w:p>
    <w:p w:rsidR="00A43660" w:rsidRPr="005D7980" w:rsidRDefault="00A43660" w:rsidP="001F2F2A">
      <w:pPr>
        <w:pStyle w:val="Paragraphedeliste"/>
        <w:numPr>
          <w:ilvl w:val="0"/>
          <w:numId w:val="34"/>
        </w:numPr>
        <w:spacing w:after="0" w:line="240" w:lineRule="auto"/>
      </w:pPr>
      <w:r w:rsidRPr="005D7980">
        <w:t>Le magasin n’existe pas : arrêt du job (garantie minimale)</w:t>
      </w:r>
    </w:p>
    <w:p w:rsidR="00A43660" w:rsidRPr="005D7980" w:rsidRDefault="00A43660" w:rsidP="001F2F2A">
      <w:pPr>
        <w:pStyle w:val="Paragraphedeliste"/>
        <w:numPr>
          <w:ilvl w:val="0"/>
          <w:numId w:val="34"/>
        </w:numPr>
        <w:spacing w:after="0" w:line="240" w:lineRule="auto"/>
      </w:pPr>
      <w:r w:rsidRPr="005D7980">
        <w:t>Le magasin n’existe pas : arrêt du job (garantie minimale)</w:t>
      </w:r>
    </w:p>
    <w:p w:rsidR="00A43660" w:rsidRPr="005D7980" w:rsidRDefault="00A43660" w:rsidP="001F2F2A">
      <w:pPr>
        <w:pStyle w:val="Paragraphedeliste"/>
        <w:numPr>
          <w:ilvl w:val="0"/>
          <w:numId w:val="34"/>
        </w:numPr>
        <w:spacing w:after="0" w:line="240" w:lineRule="auto"/>
      </w:pPr>
      <w:r w:rsidRPr="005D7980">
        <w:t>Le magasin n’existe pas : arrêt du job (garantie minimale)</w:t>
      </w:r>
    </w:p>
    <w:p w:rsidR="00A43660" w:rsidRPr="005D7980" w:rsidRDefault="00A43660" w:rsidP="001F2F2A">
      <w:pPr>
        <w:pStyle w:val="Paragraphedeliste"/>
        <w:numPr>
          <w:ilvl w:val="0"/>
          <w:numId w:val="7"/>
        </w:numPr>
        <w:spacing w:after="0" w:line="240" w:lineRule="auto"/>
      </w:pPr>
      <w:r w:rsidRPr="005D7980">
        <w:t xml:space="preserve">Le fait n’existe pas : on le crée </w:t>
      </w:r>
    </w:p>
    <w:p w:rsidR="00A43660" w:rsidRPr="005D7980" w:rsidRDefault="00A43660" w:rsidP="00A43660">
      <w:pPr>
        <w:spacing w:after="0" w:line="240" w:lineRule="auto"/>
        <w:ind w:left="1440" w:hanging="360"/>
      </w:pPr>
      <w:r w:rsidRPr="005D7980">
        <w:t>g.</w:t>
      </w:r>
      <w:r w:rsidRPr="005D7980">
        <w:tab/>
        <w:t>L’insertion n’a pas pu se faire : Inscription de l’erreur selon le format explicité dans le fichier de log erreur.</w:t>
      </w:r>
    </w:p>
    <w:p w:rsidR="00A43660" w:rsidRPr="005D7980" w:rsidRDefault="00A43660" w:rsidP="00A43660">
      <w:pPr>
        <w:spacing w:after="0" w:line="240" w:lineRule="auto"/>
        <w:ind w:left="1440"/>
      </w:pPr>
      <w:r w:rsidRPr="005D7980">
        <w:t>1. La ligne n’est pas insérée, une erreur est inscrite dans le fichier de log et le fichier Excel d’erreur, le travail est poursuivi.</w:t>
      </w:r>
      <w:r w:rsidRPr="005D7980">
        <w:br/>
        <w:t>2. La valeur n’est pas dans la plage souhaitée : on inscrit un avertissement dans le fichier de log</w:t>
      </w:r>
    </w:p>
    <w:p w:rsidR="00A43660" w:rsidRPr="005D7980" w:rsidRDefault="00A43660" w:rsidP="00A43660">
      <w:pPr>
        <w:spacing w:after="0" w:line="240" w:lineRule="auto"/>
        <w:ind w:left="1440"/>
      </w:pPr>
      <w:r w:rsidRPr="005D7980">
        <w:t>3. La ligne n’est pas insérée, une erreur est inscrite dans le fichier de log et le fichier Excel d’erreur, le travail est poursuivi.</w:t>
      </w:r>
    </w:p>
    <w:p w:rsidR="00A43660" w:rsidRPr="005D7980" w:rsidRDefault="00A43660" w:rsidP="00A43660">
      <w:pPr>
        <w:ind w:left="1418" w:hanging="284"/>
      </w:pPr>
      <w:r w:rsidRPr="005D7980">
        <w:lastRenderedPageBreak/>
        <w:t xml:space="preserve">h. </w:t>
      </w:r>
      <w:r w:rsidRPr="005D7980">
        <w:tab/>
        <w:t>L’insertion n’a pas pu se faire : Inscription de l’erreur selon le format explicité dans le fichier de log erreur.</w:t>
      </w:r>
      <w:r w:rsidRPr="005D7980">
        <w:br/>
        <w:t>1. La ligne n’est pas insérée, une erreur est inscrite dans le fichier de log et le fichier Excel d’erreur, le travail est poursuivi.</w:t>
      </w:r>
      <w:r w:rsidRPr="005D7980">
        <w:br/>
        <w:t>2. La ligne n’est pas insérée, une erreur est inscrite dans le fichier de log et le fichier Excel d’erreur, le travail est poursuivi.</w:t>
      </w:r>
      <w:r w:rsidRPr="005D7980">
        <w:br/>
        <w:t>3. La valeur n’est pas dans la plage souhaitée : on inscrit un avertissement dans le fichier de log</w:t>
      </w:r>
      <w:r w:rsidRPr="005D7980">
        <w:br/>
        <w:t>4. La ligne n’est pas insérée, une erreur est inscrite dans le fichier de log et le fichier Excel d’erreur, le travail est poursuivi.</w:t>
      </w:r>
    </w:p>
    <w:p w:rsidR="00484C7C" w:rsidRPr="00484C7C" w:rsidRDefault="00A43660" w:rsidP="00C75FF2">
      <w:pPr>
        <w:ind w:left="1418" w:hanging="284"/>
      </w:pPr>
      <w:r w:rsidRPr="005D7980">
        <w:t>i. L’insertion n’a pas pu se faire : Inscription de l’erreur selon le format explicité dans le fichier de log erreur.</w:t>
      </w:r>
      <w:r w:rsidRPr="005D7980">
        <w:br/>
        <w:t>1. La ligne n’est pas insérée, une erreur est inscrite dans le fichier de log et le fichier Excel d’erreur, le travail est poursuivi.</w:t>
      </w:r>
      <w:r w:rsidRPr="005D7980">
        <w:br/>
        <w:t>2. La ligne n’est pas insérée, une erreur est inscrite dans le fichier de log et le fichier Excel d’erreur, le travail est poursuivi.</w:t>
      </w:r>
      <w:r w:rsidRPr="005D7980">
        <w:br/>
        <w:t>3. La valeur n’est pas dans la plage souhaitée : on inscrit un avertissement dans le fichier de log</w:t>
      </w:r>
      <w:r w:rsidRPr="005D7980">
        <w:br/>
        <w:t>4. La valeur n’est pas dans la plage souhaitée : on inscrit un avertissement dans le fichier de log</w:t>
      </w:r>
      <w:r w:rsidRPr="005D7980">
        <w:br/>
        <w:t>5. La ligne n’est pas insérée, une erreur est inscrite dans le fichier de log et le fichier Excel d’erreur, le travail est poursuivi.</w:t>
      </w:r>
    </w:p>
    <w:sectPr w:rsidR="00484C7C" w:rsidRPr="00484C7C" w:rsidSect="00DE3322">
      <w:footerReference w:type="default" r:id="rId1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CE2" w:rsidRDefault="00C70CE2">
      <w:pPr>
        <w:spacing w:after="0" w:line="240" w:lineRule="auto"/>
      </w:pPr>
      <w:r>
        <w:separator/>
      </w:r>
    </w:p>
  </w:endnote>
  <w:endnote w:type="continuationSeparator" w:id="0">
    <w:p w:rsidR="00C70CE2" w:rsidRDefault="00C7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3CB" w:rsidRDefault="00772E54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4101" type="#_x0000_t202" style="position:absolute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1D33CB" w:rsidRDefault="001D33CB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4100" type="#_x0000_t202" style="position:absolute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1D33CB" w:rsidRDefault="00772E54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fldSimple w:instr="PAGE  \* Arabic  \* MERGEFORMAT">
                  <w:r w:rsidR="005D7980" w:rsidRPr="005D7980">
                    <w:rPr>
                      <w:b/>
                      <w:bCs/>
                      <w:noProof/>
                      <w:color w:val="000000" w:themeColor="text1"/>
                      <w:sz w:val="44"/>
                    </w:rPr>
                    <w:t>1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4099" style="position:absolute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4098" style="position:absolute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4097" style="position:absolute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CE2" w:rsidRDefault="00C70CE2">
      <w:pPr>
        <w:spacing w:after="0" w:line="240" w:lineRule="auto"/>
      </w:pPr>
      <w:r>
        <w:separator/>
      </w:r>
    </w:p>
  </w:footnote>
  <w:footnote w:type="continuationSeparator" w:id="0">
    <w:p w:rsidR="00C70CE2" w:rsidRDefault="00C70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198"/>
    <w:multiLevelType w:val="hybridMultilevel"/>
    <w:tmpl w:val="3230A7AA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1">
    <w:nsid w:val="06633A44"/>
    <w:multiLevelType w:val="hybridMultilevel"/>
    <w:tmpl w:val="18FE270C"/>
    <w:lvl w:ilvl="0" w:tplc="108AC23E">
      <w:start w:val="1"/>
      <w:numFmt w:val="decimal"/>
      <w:lvlText w:val="%1."/>
      <w:lvlJc w:val="left"/>
      <w:pPr>
        <w:ind w:left="720" w:hanging="50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00" w:hanging="360"/>
      </w:pPr>
    </w:lvl>
    <w:lvl w:ilvl="2" w:tplc="040C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08597DD0"/>
    <w:multiLevelType w:val="hybridMultilevel"/>
    <w:tmpl w:val="E18E8B22"/>
    <w:lvl w:ilvl="0" w:tplc="0FAC80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63AD9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A68FA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36710CC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05CE4"/>
    <w:multiLevelType w:val="hybridMultilevel"/>
    <w:tmpl w:val="C81465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A5A11C4"/>
    <w:multiLevelType w:val="hybridMultilevel"/>
    <w:tmpl w:val="5E8A465C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10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00A93"/>
    <w:multiLevelType w:val="hybridMultilevel"/>
    <w:tmpl w:val="A63861B6"/>
    <w:lvl w:ilvl="0" w:tplc="06425E7C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6E6CFB"/>
    <w:multiLevelType w:val="hybridMultilevel"/>
    <w:tmpl w:val="FA9CBF2A"/>
    <w:lvl w:ilvl="0" w:tplc="040C0001">
      <w:start w:val="1"/>
      <w:numFmt w:val="decimal"/>
      <w:lvlText w:val="%1."/>
      <w:lvlJc w:val="left"/>
      <w:pPr>
        <w:ind w:left="580" w:hanging="360"/>
      </w:pPr>
    </w:lvl>
    <w:lvl w:ilvl="1" w:tplc="040C0019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>
    <w:nsid w:val="20C43ECF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B17E4"/>
    <w:multiLevelType w:val="hybridMultilevel"/>
    <w:tmpl w:val="A1BE5EC8"/>
    <w:lvl w:ilvl="0" w:tplc="04160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310C22"/>
    <w:multiLevelType w:val="hybridMultilevel"/>
    <w:tmpl w:val="5B508AE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24A0969"/>
    <w:multiLevelType w:val="hybridMultilevel"/>
    <w:tmpl w:val="A1BE5EC8"/>
    <w:lvl w:ilvl="0" w:tplc="04160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E252F"/>
    <w:multiLevelType w:val="hybridMultilevel"/>
    <w:tmpl w:val="7B98D816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19">
    <w:nsid w:val="3AA62D33"/>
    <w:multiLevelType w:val="hybridMultilevel"/>
    <w:tmpl w:val="E18E8B22"/>
    <w:lvl w:ilvl="0" w:tplc="0FAC80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F4A97"/>
    <w:multiLevelType w:val="hybridMultilevel"/>
    <w:tmpl w:val="BB740548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>
      <w:start w:val="1"/>
      <w:numFmt w:val="lowerLetter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1">
    <w:nsid w:val="46770421"/>
    <w:multiLevelType w:val="hybridMultilevel"/>
    <w:tmpl w:val="225EB6F6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>
      <w:start w:val="1"/>
      <w:numFmt w:val="lowerLetter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2">
    <w:nsid w:val="48AB173C"/>
    <w:multiLevelType w:val="hybridMultilevel"/>
    <w:tmpl w:val="064E4322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>
      <w:start w:val="1"/>
      <w:numFmt w:val="lowerLetter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3">
    <w:nsid w:val="5108679E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105BB5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E3A55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7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33D1A"/>
    <w:multiLevelType w:val="hybridMultilevel"/>
    <w:tmpl w:val="80CA6A78"/>
    <w:lvl w:ilvl="0" w:tplc="040C001B">
      <w:start w:val="1"/>
      <w:numFmt w:val="lowerLetter"/>
      <w:lvlText w:val="%1."/>
      <w:lvlJc w:val="right"/>
      <w:pPr>
        <w:ind w:left="1300" w:hanging="180"/>
      </w:pPr>
    </w:lvl>
    <w:lvl w:ilvl="1" w:tplc="040C0019" w:tentative="1">
      <w:start w:val="1"/>
      <w:numFmt w:val="lowerLetter"/>
      <w:lvlText w:val="%2."/>
      <w:lvlJc w:val="left"/>
      <w:pPr>
        <w:ind w:left="580" w:hanging="360"/>
      </w:pPr>
    </w:lvl>
    <w:lvl w:ilvl="2" w:tplc="040C001B" w:tentative="1">
      <w:start w:val="1"/>
      <w:numFmt w:val="lowerRoman"/>
      <w:lvlText w:val="%3."/>
      <w:lvlJc w:val="right"/>
      <w:pPr>
        <w:ind w:left="1300" w:hanging="180"/>
      </w:pPr>
    </w:lvl>
    <w:lvl w:ilvl="3" w:tplc="040C000F" w:tentative="1">
      <w:start w:val="1"/>
      <w:numFmt w:val="decimal"/>
      <w:lvlText w:val="%4."/>
      <w:lvlJc w:val="left"/>
      <w:pPr>
        <w:ind w:left="2020" w:hanging="360"/>
      </w:pPr>
    </w:lvl>
    <w:lvl w:ilvl="4" w:tplc="040C0019" w:tentative="1">
      <w:start w:val="1"/>
      <w:numFmt w:val="lowerLetter"/>
      <w:lvlText w:val="%5."/>
      <w:lvlJc w:val="left"/>
      <w:pPr>
        <w:ind w:left="2740" w:hanging="360"/>
      </w:pPr>
    </w:lvl>
    <w:lvl w:ilvl="5" w:tplc="040C001B" w:tentative="1">
      <w:start w:val="1"/>
      <w:numFmt w:val="lowerRoman"/>
      <w:lvlText w:val="%6."/>
      <w:lvlJc w:val="right"/>
      <w:pPr>
        <w:ind w:left="3460" w:hanging="180"/>
      </w:pPr>
    </w:lvl>
    <w:lvl w:ilvl="6" w:tplc="040C000F" w:tentative="1">
      <w:start w:val="1"/>
      <w:numFmt w:val="decimal"/>
      <w:lvlText w:val="%7."/>
      <w:lvlJc w:val="left"/>
      <w:pPr>
        <w:ind w:left="4180" w:hanging="360"/>
      </w:pPr>
    </w:lvl>
    <w:lvl w:ilvl="7" w:tplc="040C0019" w:tentative="1">
      <w:start w:val="1"/>
      <w:numFmt w:val="lowerLetter"/>
      <w:lvlText w:val="%8."/>
      <w:lvlJc w:val="left"/>
      <w:pPr>
        <w:ind w:left="4900" w:hanging="360"/>
      </w:pPr>
    </w:lvl>
    <w:lvl w:ilvl="8" w:tplc="040C001B" w:tentative="1">
      <w:start w:val="1"/>
      <w:numFmt w:val="lowerRoman"/>
      <w:lvlText w:val="%9."/>
      <w:lvlJc w:val="right"/>
      <w:pPr>
        <w:ind w:left="5620" w:hanging="180"/>
      </w:pPr>
    </w:lvl>
  </w:abstractNum>
  <w:abstractNum w:abstractNumId="27">
    <w:nsid w:val="57DD12F6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B2834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43214"/>
    <w:multiLevelType w:val="hybridMultilevel"/>
    <w:tmpl w:val="9C7247B8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73DF7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EB6DE8"/>
    <w:multiLevelType w:val="hybridMultilevel"/>
    <w:tmpl w:val="3A2646D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4A2F45"/>
    <w:multiLevelType w:val="hybridMultilevel"/>
    <w:tmpl w:val="405A1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CE45DB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651ED6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580C50"/>
    <w:multiLevelType w:val="hybridMultilevel"/>
    <w:tmpl w:val="D7F44A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8D098E"/>
    <w:multiLevelType w:val="hybridMultilevel"/>
    <w:tmpl w:val="AD6CA1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212E7B"/>
    <w:multiLevelType w:val="hybridMultilevel"/>
    <w:tmpl w:val="5F582284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19">
      <w:start w:val="8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Letter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9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"/>
  </w:num>
  <w:num w:numId="9">
    <w:abstractNumId w:val="13"/>
  </w:num>
  <w:num w:numId="10">
    <w:abstractNumId w:val="25"/>
  </w:num>
  <w:num w:numId="11">
    <w:abstractNumId w:val="4"/>
  </w:num>
  <w:num w:numId="12">
    <w:abstractNumId w:val="38"/>
  </w:num>
  <w:num w:numId="13">
    <w:abstractNumId w:val="30"/>
  </w:num>
  <w:num w:numId="14">
    <w:abstractNumId w:val="34"/>
  </w:num>
  <w:num w:numId="15">
    <w:abstractNumId w:val="24"/>
  </w:num>
  <w:num w:numId="16">
    <w:abstractNumId w:val="3"/>
  </w:num>
  <w:num w:numId="17">
    <w:abstractNumId w:val="27"/>
  </w:num>
  <w:num w:numId="18">
    <w:abstractNumId w:val="6"/>
  </w:num>
  <w:num w:numId="19">
    <w:abstractNumId w:val="28"/>
  </w:num>
  <w:num w:numId="20">
    <w:abstractNumId w:val="32"/>
  </w:num>
  <w:num w:numId="21">
    <w:abstractNumId w:val="29"/>
  </w:num>
  <w:num w:numId="22">
    <w:abstractNumId w:val="12"/>
  </w:num>
  <w:num w:numId="23">
    <w:abstractNumId w:val="0"/>
  </w:num>
  <w:num w:numId="24">
    <w:abstractNumId w:val="20"/>
  </w:num>
  <w:num w:numId="25">
    <w:abstractNumId w:val="18"/>
  </w:num>
  <w:num w:numId="26">
    <w:abstractNumId w:val="21"/>
  </w:num>
  <w:num w:numId="27">
    <w:abstractNumId w:val="26"/>
  </w:num>
  <w:num w:numId="28">
    <w:abstractNumId w:val="22"/>
  </w:num>
  <w:num w:numId="29">
    <w:abstractNumId w:val="9"/>
  </w:num>
  <w:num w:numId="30">
    <w:abstractNumId w:val="7"/>
  </w:num>
  <w:num w:numId="31">
    <w:abstractNumId w:val="37"/>
  </w:num>
  <w:num w:numId="32">
    <w:abstractNumId w:val="36"/>
  </w:num>
  <w:num w:numId="33">
    <w:abstractNumId w:val="15"/>
  </w:num>
  <w:num w:numId="34">
    <w:abstractNumId w:val="31"/>
  </w:num>
  <w:num w:numId="35">
    <w:abstractNumId w:val="14"/>
  </w:num>
  <w:num w:numId="36">
    <w:abstractNumId w:val="2"/>
  </w:num>
  <w:num w:numId="37">
    <w:abstractNumId w:val="23"/>
  </w:num>
  <w:num w:numId="38">
    <w:abstractNumId w:val="33"/>
  </w:num>
  <w:num w:numId="39">
    <w:abstractNumId w:val="17"/>
  </w:num>
  <w:num w:numId="40">
    <w:abstractNumId w:val="19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doNotTrackMoves/>
  <w:defaultTabStop w:val="720"/>
  <w:hyphenationZone w:val="425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35BD"/>
    <w:rsid w:val="000079BB"/>
    <w:rsid w:val="00092185"/>
    <w:rsid w:val="000A039E"/>
    <w:rsid w:val="000D7D00"/>
    <w:rsid w:val="001079CF"/>
    <w:rsid w:val="00147013"/>
    <w:rsid w:val="00147137"/>
    <w:rsid w:val="00152E47"/>
    <w:rsid w:val="0017419A"/>
    <w:rsid w:val="001747C4"/>
    <w:rsid w:val="001A35BD"/>
    <w:rsid w:val="001A6D59"/>
    <w:rsid w:val="001D33CB"/>
    <w:rsid w:val="001F2F2A"/>
    <w:rsid w:val="001F72E7"/>
    <w:rsid w:val="00213538"/>
    <w:rsid w:val="00266D06"/>
    <w:rsid w:val="002D3F8A"/>
    <w:rsid w:val="002F44B1"/>
    <w:rsid w:val="00355F76"/>
    <w:rsid w:val="00367438"/>
    <w:rsid w:val="003A4DA7"/>
    <w:rsid w:val="003F5F02"/>
    <w:rsid w:val="00404092"/>
    <w:rsid w:val="00431AB7"/>
    <w:rsid w:val="0046316A"/>
    <w:rsid w:val="00484C7C"/>
    <w:rsid w:val="004C2F27"/>
    <w:rsid w:val="004E44FF"/>
    <w:rsid w:val="0055020C"/>
    <w:rsid w:val="005D2E2F"/>
    <w:rsid w:val="005D7980"/>
    <w:rsid w:val="005E068E"/>
    <w:rsid w:val="00671F0F"/>
    <w:rsid w:val="00676FCB"/>
    <w:rsid w:val="0068036F"/>
    <w:rsid w:val="006A0DE0"/>
    <w:rsid w:val="006F2B48"/>
    <w:rsid w:val="00702D3C"/>
    <w:rsid w:val="00730997"/>
    <w:rsid w:val="0074538A"/>
    <w:rsid w:val="00772E54"/>
    <w:rsid w:val="00794BC6"/>
    <w:rsid w:val="007B6CA4"/>
    <w:rsid w:val="007E09E8"/>
    <w:rsid w:val="00822E25"/>
    <w:rsid w:val="0082377E"/>
    <w:rsid w:val="00862255"/>
    <w:rsid w:val="00892EE8"/>
    <w:rsid w:val="008A32DF"/>
    <w:rsid w:val="008B3394"/>
    <w:rsid w:val="008E5AC7"/>
    <w:rsid w:val="009131E6"/>
    <w:rsid w:val="00922F78"/>
    <w:rsid w:val="009526CA"/>
    <w:rsid w:val="00972484"/>
    <w:rsid w:val="00972A90"/>
    <w:rsid w:val="009820B9"/>
    <w:rsid w:val="009821AC"/>
    <w:rsid w:val="009A50D4"/>
    <w:rsid w:val="009F1D71"/>
    <w:rsid w:val="00A12FC0"/>
    <w:rsid w:val="00A1789B"/>
    <w:rsid w:val="00A43660"/>
    <w:rsid w:val="00A94333"/>
    <w:rsid w:val="00AE6FA1"/>
    <w:rsid w:val="00AE72B6"/>
    <w:rsid w:val="00AF294B"/>
    <w:rsid w:val="00B75488"/>
    <w:rsid w:val="00B86357"/>
    <w:rsid w:val="00C60EE6"/>
    <w:rsid w:val="00C62A69"/>
    <w:rsid w:val="00C70CE2"/>
    <w:rsid w:val="00C75FF2"/>
    <w:rsid w:val="00CA284B"/>
    <w:rsid w:val="00CB56AD"/>
    <w:rsid w:val="00CF0CC3"/>
    <w:rsid w:val="00D15C6C"/>
    <w:rsid w:val="00D70A9C"/>
    <w:rsid w:val="00DC708D"/>
    <w:rsid w:val="00DD3DC7"/>
    <w:rsid w:val="00DE3322"/>
    <w:rsid w:val="00DE449F"/>
    <w:rsid w:val="00DF16E0"/>
    <w:rsid w:val="00E04DB6"/>
    <w:rsid w:val="00E058F6"/>
    <w:rsid w:val="00E07AB7"/>
    <w:rsid w:val="00E219C0"/>
    <w:rsid w:val="00E335E1"/>
    <w:rsid w:val="00E371DE"/>
    <w:rsid w:val="00F01117"/>
    <w:rsid w:val="00F27ECE"/>
    <w:rsid w:val="00F53D42"/>
    <w:rsid w:val="00FC15C2"/>
    <w:rsid w:val="00FE258E"/>
    <w:rsid w:val="00FE2B8B"/>
    <w:rsid w:val="00FF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22"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3322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33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3322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33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3322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33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33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E332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sid w:val="00DE3322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E3322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E3322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DE3322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E3322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DE3322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E3322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E332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3322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DE3322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DE3322"/>
    <w:rPr>
      <w:b/>
      <w:bCs/>
    </w:rPr>
  </w:style>
  <w:style w:type="character" w:styleId="Accentuation">
    <w:name w:val="Emphasis"/>
    <w:basedOn w:val="Policepardfaut"/>
    <w:uiPriority w:val="20"/>
    <w:qFormat/>
    <w:rsid w:val="00DE3322"/>
    <w:rPr>
      <w:i/>
      <w:iCs/>
    </w:rPr>
  </w:style>
  <w:style w:type="paragraph" w:styleId="Sansinterligne">
    <w:name w:val="No Spacing"/>
    <w:link w:val="SansinterligneCar"/>
    <w:uiPriority w:val="1"/>
    <w:qFormat/>
    <w:rsid w:val="00DE33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E3322"/>
  </w:style>
  <w:style w:type="paragraph" w:styleId="Paragraphedeliste">
    <w:name w:val="List Paragraph"/>
    <w:basedOn w:val="Normal"/>
    <w:uiPriority w:val="34"/>
    <w:qFormat/>
    <w:rsid w:val="00DE332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E3322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DE3322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3322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322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DE3322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DE3322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DE3322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DE3322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DE3322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332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32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DE332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322"/>
  </w:style>
  <w:style w:type="paragraph" w:styleId="Pieddepage">
    <w:name w:val="footer"/>
    <w:basedOn w:val="Normal"/>
    <w:link w:val="PieddepageCar"/>
    <w:uiPriority w:val="99"/>
    <w:unhideWhenUsed/>
    <w:rsid w:val="00D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322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  <w:style w:type="character" w:styleId="Marquedecommentaire">
    <w:name w:val="annotation reference"/>
    <w:basedOn w:val="Policepardfaut"/>
    <w:uiPriority w:val="99"/>
    <w:semiHidden/>
    <w:unhideWhenUsed/>
    <w:rsid w:val="009F1D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F1D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F1D7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F1D7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F1D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D2FC1-B108-4557-A344-82A8F315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51</TotalTime>
  <Pages>14</Pages>
  <Words>4218</Words>
  <Characters>23201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utilisation mensuelle</vt:lpstr>
    </vt:vector>
  </TitlesOfParts>
  <Company>Hewlett-Packard</Company>
  <LinksUpToDate>false</LinksUpToDate>
  <CharactersWithSpaces>27365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utilisation mensuelle</dc:title>
  <dc:subject>Projet Darties – Groupe2</dc:subject>
  <dc:creator>pierre</dc:creator>
  <cp:lastModifiedBy>Loic Faure</cp:lastModifiedBy>
  <cp:revision>14</cp:revision>
  <cp:lastPrinted>2010-12-14T22:21:00Z</cp:lastPrinted>
  <dcterms:created xsi:type="dcterms:W3CDTF">2011-01-11T15:10:00Z</dcterms:created>
  <dcterms:modified xsi:type="dcterms:W3CDTF">2011-02-27T23:13:00Z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
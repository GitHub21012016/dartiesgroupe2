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0D6A1449" wp14:editId="3998E945">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3A39D11C" wp14:editId="5717FF3B">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04199F">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69504" behindDoc="0" locked="0" layoutInCell="1" allowOverlap="1" wp14:anchorId="3766717D" wp14:editId="701CA2C5">
                    <wp:simplePos x="0" y="0"/>
                    <wp:positionH relativeFrom="margin">
                      <wp:posOffset>142875</wp:posOffset>
                    </wp:positionH>
                    <wp:positionV relativeFrom="margin">
                      <wp:posOffset>2347595</wp:posOffset>
                    </wp:positionV>
                    <wp:extent cx="6016625" cy="1753235"/>
                    <wp:effectExtent l="0" t="0" r="0" b="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52454">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EndPr/>
                                  <w:sdtContent>
                                    <w:r w:rsidR="0004199F">
                                      <w:rPr>
                                        <w:sz w:val="56"/>
                                      </w:rPr>
                                      <w:t>Cas Utilisation Alimentation Exceptionnelle</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6" o:spid="_x0000_s1026" type="#_x0000_t202" style="position:absolute;margin-left:11.25pt;margin-top:184.85pt;width:473.75pt;height:138.05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" filled="f" stroked="f">
                    <v:textbox>
                      <w:txbxContent>
                        <w:p w:rsidR="00794BC6" w:rsidRDefault="00252454">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EndPr/>
                            <w:sdtContent>
                              <w:r w:rsidR="0004199F">
                                <w:rPr>
                                  <w:sz w:val="56"/>
                                </w:rPr>
                                <w:t>Cas Utilisation Alimentation Exceptionnelle</w:t>
                              </w:r>
                            </w:sdtContent>
                          </w:sdt>
                        </w:p>
                      </w:txbxContent>
                    </v:textbox>
                    <w10:wrap anchorx="margin" anchory="margin"/>
                  </v:shape>
                </w:pict>
              </mc:Fallback>
            </mc:AlternateContent>
          </w:r>
          <w:r w:rsidR="00F53D42">
            <w:rPr>
              <w:noProof/>
            </w:rPr>
            <mc:AlternateContent>
              <mc:Choice Requires="wps">
                <w:drawing>
                  <wp:anchor distT="0" distB="0" distL="114300" distR="114300" simplePos="0" relativeHeight="251674624" behindDoc="0" locked="0" layoutInCell="1" allowOverlap="1" wp14:anchorId="4EA74F07" wp14:editId="038F9C29">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52454">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Zone de texte 11" o:spid="_x0000_s1027"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NwwgIAAMY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" filled="f" stroked="f">
                    <v:textbox>
                      <w:txbxContent>
                        <w:p w:rsidR="00794BC6" w:rsidRDefault="00252454">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159D6205" wp14:editId="51C6166F">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37577824" wp14:editId="31A8D26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349D4ECE" wp14:editId="11E4F8F3">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182F3A07" wp14:editId="66D1D769">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r w:rsidR="0004199F">
                                  <w:rPr>
                                    <w:b/>
                                  </w:rPr>
                                  <w:t xml:space="preserve">Laura </w:t>
                                </w:r>
                                <w:proofErr w:type="spellStart"/>
                                <w:r w:rsidR="0004199F">
                                  <w:rPr>
                                    <w:b/>
                                  </w:rPr>
                                  <w:t>Requet</w:t>
                                </w:r>
                                <w:proofErr w:type="spellEnd"/>
                                <w:r w:rsidR="0004199F">
                                  <w:rPr>
                                    <w:b/>
                                  </w:rPr>
                                  <w:t xml:space="preserve"> – Chef de projet Alimentation</w:t>
                                </w:r>
                              </w:p>
                              <w:p w:rsidR="00B75488" w:rsidRPr="00F53D42" w:rsidRDefault="00B75488">
                                <w:pPr>
                                  <w:rPr>
                                    <w:b/>
                                  </w:rPr>
                                </w:pPr>
                                <w:r w:rsidRPr="00F53D42">
                                  <w:rPr>
                                    <w:b/>
                                  </w:rPr>
                                  <w:t xml:space="preserve">Date : </w:t>
                                </w:r>
                                <w:r w:rsidRPr="0004199F">
                                  <w:rPr>
                                    <w:b/>
                                  </w:rPr>
                                  <w:t>15/12/2010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r w:rsidR="0004199F">
                            <w:rPr>
                              <w:b/>
                            </w:rPr>
                            <w:t xml:space="preserve">Laura </w:t>
                          </w:r>
                          <w:proofErr w:type="spellStart"/>
                          <w:r w:rsidR="0004199F">
                            <w:rPr>
                              <w:b/>
                            </w:rPr>
                            <w:t>Requet</w:t>
                          </w:r>
                          <w:proofErr w:type="spellEnd"/>
                          <w:r w:rsidR="0004199F">
                            <w:rPr>
                              <w:b/>
                            </w:rPr>
                            <w:t xml:space="preserve"> – Chef de projet Alimentation</w:t>
                          </w:r>
                        </w:p>
                        <w:p w:rsidR="00B75488" w:rsidRPr="00F53D42" w:rsidRDefault="00B75488">
                          <w:pPr>
                            <w:rPr>
                              <w:b/>
                            </w:rPr>
                          </w:pPr>
                          <w:r w:rsidRPr="00F53D42">
                            <w:rPr>
                              <w:b/>
                            </w:rPr>
                            <w:t xml:space="preserve">Date : </w:t>
                          </w:r>
                          <w:r w:rsidRPr="0004199F">
                            <w:rPr>
                              <w:b/>
                            </w:rPr>
                            <w:t>15/12/2010</w:t>
                          </w:r>
                        </w:p>
                      </w:txbxContent>
                    </v:textbox>
                    <w10:wrap anchorx="margin" anchory="margin"/>
                  </v:shape>
                </w:pict>
              </mc:Fallback>
            </mc:AlternateContent>
          </w:r>
          <w:r w:rsidR="00213538">
            <w:rPr>
              <w:sz w:val="56"/>
            </w:rPr>
            <w:br w:type="page"/>
          </w:r>
        </w:p>
      </w:sdtContent>
    </w:sdt>
    <w:sdt>
      <w:sdtPr>
        <w:id w:val="633372245"/>
        <w:placeholder>
          <w:docPart w:val="89FDEBBF775B45DAB2F630E3E8809046"/>
        </w:placeholder>
        <w:dataBinding w:prefixMappings="xmlns:ns0='http://schemas.openxmlformats.org/package/2006/metadata/core-properties' xmlns:ns1='http://purl.org/dc/elements/1.1/'" w:xpath="/ns0:coreProperties[1]/ns1:title[1]" w:storeItemID="{6C3C8BC8-F283-45AE-878A-BAB7291924A1}"/>
        <w:text/>
      </w:sdtPr>
      <w:sdtEndPr/>
      <w:sdtContent>
        <w:p w:rsidR="00794BC6" w:rsidRDefault="0004199F">
          <w:pPr>
            <w:pStyle w:val="Titre"/>
          </w:pPr>
          <w:r>
            <w:t>Cas Utilisation Alimentation Exceptionnelle</w:t>
          </w:r>
        </w:p>
      </w:sdtContent>
    </w:sdt>
    <w:p w:rsidR="00794BC6" w:rsidRDefault="00252454">
      <w:pPr>
        <w:pStyle w:val="Sous-titre"/>
      </w:pPr>
      <w:sdt>
        <w:sdtPr>
          <w:id w:val="1161806749"/>
          <w:placeholder>
            <w:docPart w:val="9EA02C67AC0D42ABBD5C30FD213609BD"/>
          </w:placeholder>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0130062"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04199F" w:rsidRDefault="00484C7C">
          <w:pPr>
            <w:pStyle w:val="TM1"/>
            <w:tabs>
              <w:tab w:val="left" w:pos="440"/>
              <w:tab w:val="right" w:leader="dot" w:pos="9797"/>
            </w:tabs>
            <w:rPr>
              <w:noProof/>
              <w:lang w:val="fr-FR" w:eastAsia="fr-FR" w:bidi="ar-SA"/>
            </w:rPr>
          </w:pPr>
          <w:r>
            <w:fldChar w:fldCharType="begin"/>
          </w:r>
          <w:r>
            <w:instrText xml:space="preserve"> TOC \o "1-3" \h \z \u </w:instrText>
          </w:r>
          <w:r>
            <w:fldChar w:fldCharType="separate"/>
          </w:r>
          <w:hyperlink w:anchor="_Toc280130062" w:history="1">
            <w:r w:rsidR="0004199F" w:rsidRPr="0024300C">
              <w:rPr>
                <w:rStyle w:val="Lienhypertexte"/>
                <w:noProof/>
              </w:rPr>
              <w:t>I.</w:t>
            </w:r>
            <w:r w:rsidR="0004199F">
              <w:rPr>
                <w:noProof/>
                <w:lang w:val="fr-FR" w:eastAsia="fr-FR" w:bidi="ar-SA"/>
              </w:rPr>
              <w:tab/>
            </w:r>
            <w:r w:rsidR="0004199F" w:rsidRPr="0024300C">
              <w:rPr>
                <w:rStyle w:val="Lienhypertexte"/>
                <w:noProof/>
              </w:rPr>
              <w:t>Contenu</w:t>
            </w:r>
            <w:r w:rsidR="0004199F">
              <w:rPr>
                <w:noProof/>
                <w:webHidden/>
              </w:rPr>
              <w:tab/>
            </w:r>
            <w:r w:rsidR="0004199F">
              <w:rPr>
                <w:noProof/>
                <w:webHidden/>
              </w:rPr>
              <w:fldChar w:fldCharType="begin"/>
            </w:r>
            <w:r w:rsidR="0004199F">
              <w:rPr>
                <w:noProof/>
                <w:webHidden/>
              </w:rPr>
              <w:instrText xml:space="preserve"> PAGEREF _Toc280130062 \h </w:instrText>
            </w:r>
            <w:r w:rsidR="0004199F">
              <w:rPr>
                <w:noProof/>
                <w:webHidden/>
              </w:rPr>
            </w:r>
            <w:r w:rsidR="0004199F">
              <w:rPr>
                <w:noProof/>
                <w:webHidden/>
              </w:rPr>
              <w:fldChar w:fldCharType="separate"/>
            </w:r>
            <w:r w:rsidR="0004199F">
              <w:rPr>
                <w:noProof/>
                <w:webHidden/>
              </w:rPr>
              <w:t>1</w:t>
            </w:r>
            <w:r w:rsidR="0004199F">
              <w:rPr>
                <w:noProof/>
                <w:webHidden/>
              </w:rPr>
              <w:fldChar w:fldCharType="end"/>
            </w:r>
          </w:hyperlink>
        </w:p>
        <w:p w:rsidR="0004199F" w:rsidRDefault="0004199F">
          <w:pPr>
            <w:pStyle w:val="TM1"/>
            <w:tabs>
              <w:tab w:val="left" w:pos="440"/>
              <w:tab w:val="right" w:leader="dot" w:pos="9797"/>
            </w:tabs>
            <w:rPr>
              <w:noProof/>
              <w:lang w:val="fr-FR" w:eastAsia="fr-FR" w:bidi="ar-SA"/>
            </w:rPr>
          </w:pPr>
          <w:hyperlink w:anchor="_Toc280130063" w:history="1">
            <w:r w:rsidRPr="0024300C">
              <w:rPr>
                <w:rStyle w:val="Lienhypertexte"/>
                <w:noProof/>
              </w:rPr>
              <w:t>II.</w:t>
            </w:r>
            <w:r>
              <w:rPr>
                <w:noProof/>
                <w:lang w:val="fr-FR" w:eastAsia="fr-FR" w:bidi="ar-SA"/>
              </w:rPr>
              <w:tab/>
            </w:r>
            <w:r w:rsidRPr="0024300C">
              <w:rPr>
                <w:rStyle w:val="Lienhypertexte"/>
                <w:noProof/>
              </w:rPr>
              <w:t>Cas d’utilisation : alimentation exceptionnelle</w:t>
            </w:r>
            <w:r>
              <w:rPr>
                <w:noProof/>
                <w:webHidden/>
              </w:rPr>
              <w:tab/>
            </w:r>
            <w:r>
              <w:rPr>
                <w:noProof/>
                <w:webHidden/>
              </w:rPr>
              <w:fldChar w:fldCharType="begin"/>
            </w:r>
            <w:r>
              <w:rPr>
                <w:noProof/>
                <w:webHidden/>
              </w:rPr>
              <w:instrText xml:space="preserve"> PAGEREF _Toc280130063 \h </w:instrText>
            </w:r>
            <w:r>
              <w:rPr>
                <w:noProof/>
                <w:webHidden/>
              </w:rPr>
            </w:r>
            <w:r>
              <w:rPr>
                <w:noProof/>
                <w:webHidden/>
              </w:rPr>
              <w:fldChar w:fldCharType="separate"/>
            </w:r>
            <w:r>
              <w:rPr>
                <w:noProof/>
                <w:webHidden/>
              </w:rPr>
              <w:t>2</w:t>
            </w:r>
            <w:r>
              <w:rPr>
                <w:noProof/>
                <w:webHidden/>
              </w:rPr>
              <w:fldChar w:fldCharType="end"/>
            </w:r>
          </w:hyperlink>
        </w:p>
        <w:p w:rsidR="0004199F" w:rsidRDefault="0004199F">
          <w:pPr>
            <w:pStyle w:val="TM2"/>
            <w:tabs>
              <w:tab w:val="left" w:pos="660"/>
              <w:tab w:val="right" w:leader="dot" w:pos="9797"/>
            </w:tabs>
            <w:rPr>
              <w:noProof/>
            </w:rPr>
          </w:pPr>
          <w:hyperlink w:anchor="_Toc280130064" w:history="1">
            <w:r w:rsidRPr="0024300C">
              <w:rPr>
                <w:rStyle w:val="Lienhypertexte"/>
                <w:noProof/>
              </w:rPr>
              <w:t>2.</w:t>
            </w:r>
            <w:r>
              <w:rPr>
                <w:noProof/>
              </w:rPr>
              <w:tab/>
            </w:r>
            <w:r w:rsidRPr="0024300C">
              <w:rPr>
                <w:rStyle w:val="Lienhypertexte"/>
                <w:noProof/>
              </w:rPr>
              <w:t>Ajouts de données</w:t>
            </w:r>
            <w:r>
              <w:rPr>
                <w:noProof/>
                <w:webHidden/>
              </w:rPr>
              <w:tab/>
            </w:r>
            <w:r>
              <w:rPr>
                <w:noProof/>
                <w:webHidden/>
              </w:rPr>
              <w:fldChar w:fldCharType="begin"/>
            </w:r>
            <w:r>
              <w:rPr>
                <w:noProof/>
                <w:webHidden/>
              </w:rPr>
              <w:instrText xml:space="preserve"> PAGEREF _Toc280130064 \h </w:instrText>
            </w:r>
            <w:r>
              <w:rPr>
                <w:noProof/>
                <w:webHidden/>
              </w:rPr>
            </w:r>
            <w:r>
              <w:rPr>
                <w:noProof/>
                <w:webHidden/>
              </w:rPr>
              <w:fldChar w:fldCharType="separate"/>
            </w:r>
            <w:r>
              <w:rPr>
                <w:noProof/>
                <w:webHidden/>
              </w:rPr>
              <w:t>4</w:t>
            </w:r>
            <w:r>
              <w:rPr>
                <w:noProof/>
                <w:webHidden/>
              </w:rPr>
              <w:fldChar w:fldCharType="end"/>
            </w:r>
          </w:hyperlink>
        </w:p>
        <w:p w:rsidR="0004199F" w:rsidRDefault="0004199F">
          <w:pPr>
            <w:pStyle w:val="TM3"/>
            <w:tabs>
              <w:tab w:val="right" w:leader="dot" w:pos="9797"/>
            </w:tabs>
            <w:rPr>
              <w:noProof/>
            </w:rPr>
          </w:pPr>
          <w:hyperlink w:anchor="_Toc280130065" w:history="1">
            <w:r w:rsidRPr="0024300C">
              <w:rPr>
                <w:rStyle w:val="Lienhypertexte"/>
                <w:noProof/>
              </w:rPr>
              <w:t>Ajout d’un continent</w:t>
            </w:r>
            <w:r>
              <w:rPr>
                <w:noProof/>
                <w:webHidden/>
              </w:rPr>
              <w:tab/>
            </w:r>
            <w:r>
              <w:rPr>
                <w:noProof/>
                <w:webHidden/>
              </w:rPr>
              <w:fldChar w:fldCharType="begin"/>
            </w:r>
            <w:r>
              <w:rPr>
                <w:noProof/>
                <w:webHidden/>
              </w:rPr>
              <w:instrText xml:space="preserve"> PAGEREF _Toc280130065 \h </w:instrText>
            </w:r>
            <w:r>
              <w:rPr>
                <w:noProof/>
                <w:webHidden/>
              </w:rPr>
            </w:r>
            <w:r>
              <w:rPr>
                <w:noProof/>
                <w:webHidden/>
              </w:rPr>
              <w:fldChar w:fldCharType="separate"/>
            </w:r>
            <w:r>
              <w:rPr>
                <w:noProof/>
                <w:webHidden/>
              </w:rPr>
              <w:t>4</w:t>
            </w:r>
            <w:r>
              <w:rPr>
                <w:noProof/>
                <w:webHidden/>
              </w:rPr>
              <w:fldChar w:fldCharType="end"/>
            </w:r>
          </w:hyperlink>
        </w:p>
        <w:p w:rsidR="0004199F" w:rsidRDefault="0004199F">
          <w:pPr>
            <w:pStyle w:val="TM3"/>
            <w:tabs>
              <w:tab w:val="right" w:leader="dot" w:pos="9797"/>
            </w:tabs>
            <w:rPr>
              <w:noProof/>
            </w:rPr>
          </w:pPr>
          <w:hyperlink w:anchor="_Toc280130066" w:history="1">
            <w:r w:rsidRPr="0024300C">
              <w:rPr>
                <w:rStyle w:val="Lienhypertexte"/>
                <w:noProof/>
              </w:rPr>
              <w:t>Ajout d’un pays</w:t>
            </w:r>
            <w:r>
              <w:rPr>
                <w:noProof/>
                <w:webHidden/>
              </w:rPr>
              <w:tab/>
            </w:r>
            <w:r>
              <w:rPr>
                <w:noProof/>
                <w:webHidden/>
              </w:rPr>
              <w:fldChar w:fldCharType="begin"/>
            </w:r>
            <w:r>
              <w:rPr>
                <w:noProof/>
                <w:webHidden/>
              </w:rPr>
              <w:instrText xml:space="preserve"> PAGEREF _Toc280130066 \h </w:instrText>
            </w:r>
            <w:r>
              <w:rPr>
                <w:noProof/>
                <w:webHidden/>
              </w:rPr>
            </w:r>
            <w:r>
              <w:rPr>
                <w:noProof/>
                <w:webHidden/>
              </w:rPr>
              <w:fldChar w:fldCharType="separate"/>
            </w:r>
            <w:r>
              <w:rPr>
                <w:noProof/>
                <w:webHidden/>
              </w:rPr>
              <w:t>5</w:t>
            </w:r>
            <w:r>
              <w:rPr>
                <w:noProof/>
                <w:webHidden/>
              </w:rPr>
              <w:fldChar w:fldCharType="end"/>
            </w:r>
          </w:hyperlink>
        </w:p>
        <w:p w:rsidR="0004199F" w:rsidRDefault="0004199F">
          <w:pPr>
            <w:pStyle w:val="TM3"/>
            <w:tabs>
              <w:tab w:val="right" w:leader="dot" w:pos="9797"/>
            </w:tabs>
            <w:rPr>
              <w:noProof/>
            </w:rPr>
          </w:pPr>
          <w:hyperlink w:anchor="_Toc280130067" w:history="1">
            <w:r w:rsidRPr="0024300C">
              <w:rPr>
                <w:rStyle w:val="Lienhypertexte"/>
                <w:noProof/>
              </w:rPr>
              <w:t>Ajout d’une région commerciale</w:t>
            </w:r>
            <w:r>
              <w:rPr>
                <w:noProof/>
                <w:webHidden/>
              </w:rPr>
              <w:tab/>
            </w:r>
            <w:r>
              <w:rPr>
                <w:noProof/>
                <w:webHidden/>
              </w:rPr>
              <w:fldChar w:fldCharType="begin"/>
            </w:r>
            <w:r>
              <w:rPr>
                <w:noProof/>
                <w:webHidden/>
              </w:rPr>
              <w:instrText xml:space="preserve"> PAGEREF _Toc280130067 \h </w:instrText>
            </w:r>
            <w:r>
              <w:rPr>
                <w:noProof/>
                <w:webHidden/>
              </w:rPr>
            </w:r>
            <w:r>
              <w:rPr>
                <w:noProof/>
                <w:webHidden/>
              </w:rPr>
              <w:fldChar w:fldCharType="separate"/>
            </w:r>
            <w:r>
              <w:rPr>
                <w:noProof/>
                <w:webHidden/>
              </w:rPr>
              <w:t>7</w:t>
            </w:r>
            <w:r>
              <w:rPr>
                <w:noProof/>
                <w:webHidden/>
              </w:rPr>
              <w:fldChar w:fldCharType="end"/>
            </w:r>
          </w:hyperlink>
        </w:p>
        <w:p w:rsidR="0004199F" w:rsidRDefault="0004199F">
          <w:pPr>
            <w:pStyle w:val="TM3"/>
            <w:tabs>
              <w:tab w:val="right" w:leader="dot" w:pos="9797"/>
            </w:tabs>
            <w:rPr>
              <w:noProof/>
            </w:rPr>
          </w:pPr>
          <w:hyperlink w:anchor="_Toc280130068" w:history="1">
            <w:r w:rsidRPr="0024300C">
              <w:rPr>
                <w:rStyle w:val="Lienhypertexte"/>
                <w:noProof/>
              </w:rPr>
              <w:t>Ajout d’une ville</w:t>
            </w:r>
            <w:r>
              <w:rPr>
                <w:noProof/>
                <w:webHidden/>
              </w:rPr>
              <w:tab/>
            </w:r>
            <w:r>
              <w:rPr>
                <w:noProof/>
                <w:webHidden/>
              </w:rPr>
              <w:fldChar w:fldCharType="begin"/>
            </w:r>
            <w:r>
              <w:rPr>
                <w:noProof/>
                <w:webHidden/>
              </w:rPr>
              <w:instrText xml:space="preserve"> PAGEREF _Toc280130068 \h </w:instrText>
            </w:r>
            <w:r>
              <w:rPr>
                <w:noProof/>
                <w:webHidden/>
              </w:rPr>
            </w:r>
            <w:r>
              <w:rPr>
                <w:noProof/>
                <w:webHidden/>
              </w:rPr>
              <w:fldChar w:fldCharType="separate"/>
            </w:r>
            <w:r>
              <w:rPr>
                <w:noProof/>
                <w:webHidden/>
              </w:rPr>
              <w:t>8</w:t>
            </w:r>
            <w:r>
              <w:rPr>
                <w:noProof/>
                <w:webHidden/>
              </w:rPr>
              <w:fldChar w:fldCharType="end"/>
            </w:r>
          </w:hyperlink>
        </w:p>
        <w:p w:rsidR="0004199F" w:rsidRDefault="0004199F">
          <w:pPr>
            <w:pStyle w:val="TM3"/>
            <w:tabs>
              <w:tab w:val="right" w:leader="dot" w:pos="9797"/>
            </w:tabs>
            <w:rPr>
              <w:noProof/>
            </w:rPr>
          </w:pPr>
          <w:hyperlink w:anchor="_Toc280130069" w:history="1">
            <w:r w:rsidRPr="0024300C">
              <w:rPr>
                <w:rStyle w:val="Lienhypertexte"/>
                <w:noProof/>
              </w:rPr>
              <w:t>Ajout d’une enseigne</w:t>
            </w:r>
            <w:r>
              <w:rPr>
                <w:noProof/>
                <w:webHidden/>
              </w:rPr>
              <w:tab/>
            </w:r>
            <w:r>
              <w:rPr>
                <w:noProof/>
                <w:webHidden/>
              </w:rPr>
              <w:fldChar w:fldCharType="begin"/>
            </w:r>
            <w:r>
              <w:rPr>
                <w:noProof/>
                <w:webHidden/>
              </w:rPr>
              <w:instrText xml:space="preserve"> PAGEREF _Toc280130069 \h </w:instrText>
            </w:r>
            <w:r>
              <w:rPr>
                <w:noProof/>
                <w:webHidden/>
              </w:rPr>
            </w:r>
            <w:r>
              <w:rPr>
                <w:noProof/>
                <w:webHidden/>
              </w:rPr>
              <w:fldChar w:fldCharType="separate"/>
            </w:r>
            <w:r>
              <w:rPr>
                <w:noProof/>
                <w:webHidden/>
              </w:rPr>
              <w:t>9</w:t>
            </w:r>
            <w:r>
              <w:rPr>
                <w:noProof/>
                <w:webHidden/>
              </w:rPr>
              <w:fldChar w:fldCharType="end"/>
            </w:r>
          </w:hyperlink>
        </w:p>
        <w:p w:rsidR="0004199F" w:rsidRDefault="0004199F">
          <w:pPr>
            <w:pStyle w:val="TM3"/>
            <w:tabs>
              <w:tab w:val="right" w:leader="dot" w:pos="9797"/>
            </w:tabs>
            <w:rPr>
              <w:noProof/>
            </w:rPr>
          </w:pPr>
          <w:hyperlink w:anchor="_Toc280130070" w:history="1">
            <w:r w:rsidRPr="0024300C">
              <w:rPr>
                <w:rStyle w:val="Lienhypertexte"/>
                <w:noProof/>
              </w:rPr>
              <w:t>Ajout d’un magasin</w:t>
            </w:r>
            <w:r>
              <w:rPr>
                <w:noProof/>
                <w:webHidden/>
              </w:rPr>
              <w:tab/>
            </w:r>
            <w:r>
              <w:rPr>
                <w:noProof/>
                <w:webHidden/>
              </w:rPr>
              <w:fldChar w:fldCharType="begin"/>
            </w:r>
            <w:r>
              <w:rPr>
                <w:noProof/>
                <w:webHidden/>
              </w:rPr>
              <w:instrText xml:space="preserve"> PAGEREF _Toc280130070 \h </w:instrText>
            </w:r>
            <w:r>
              <w:rPr>
                <w:noProof/>
                <w:webHidden/>
              </w:rPr>
            </w:r>
            <w:r>
              <w:rPr>
                <w:noProof/>
                <w:webHidden/>
              </w:rPr>
              <w:fldChar w:fldCharType="separate"/>
            </w:r>
            <w:r>
              <w:rPr>
                <w:noProof/>
                <w:webHidden/>
              </w:rPr>
              <w:t>10</w:t>
            </w:r>
            <w:r>
              <w:rPr>
                <w:noProof/>
                <w:webHidden/>
              </w:rPr>
              <w:fldChar w:fldCharType="end"/>
            </w:r>
          </w:hyperlink>
        </w:p>
        <w:p w:rsidR="0004199F" w:rsidRDefault="0004199F">
          <w:pPr>
            <w:pStyle w:val="TM3"/>
            <w:tabs>
              <w:tab w:val="right" w:leader="dot" w:pos="9797"/>
            </w:tabs>
            <w:rPr>
              <w:noProof/>
            </w:rPr>
          </w:pPr>
          <w:hyperlink w:anchor="_Toc280130071" w:history="1">
            <w:r w:rsidRPr="0024300C">
              <w:rPr>
                <w:rStyle w:val="Lienhypertexte"/>
                <w:noProof/>
              </w:rPr>
              <w:t>Ajout d’un profil utilisateur</w:t>
            </w:r>
            <w:r>
              <w:rPr>
                <w:noProof/>
                <w:webHidden/>
              </w:rPr>
              <w:tab/>
            </w:r>
            <w:r>
              <w:rPr>
                <w:noProof/>
                <w:webHidden/>
              </w:rPr>
              <w:fldChar w:fldCharType="begin"/>
            </w:r>
            <w:r>
              <w:rPr>
                <w:noProof/>
                <w:webHidden/>
              </w:rPr>
              <w:instrText xml:space="preserve"> PAGEREF _Toc280130071 \h </w:instrText>
            </w:r>
            <w:r>
              <w:rPr>
                <w:noProof/>
                <w:webHidden/>
              </w:rPr>
            </w:r>
            <w:r>
              <w:rPr>
                <w:noProof/>
                <w:webHidden/>
              </w:rPr>
              <w:fldChar w:fldCharType="separate"/>
            </w:r>
            <w:r>
              <w:rPr>
                <w:noProof/>
                <w:webHidden/>
              </w:rPr>
              <w:t>11</w:t>
            </w:r>
            <w:r>
              <w:rPr>
                <w:noProof/>
                <w:webHidden/>
              </w:rPr>
              <w:fldChar w:fldCharType="end"/>
            </w:r>
          </w:hyperlink>
        </w:p>
        <w:p w:rsidR="0004199F" w:rsidRDefault="0004199F">
          <w:pPr>
            <w:pStyle w:val="TM3"/>
            <w:tabs>
              <w:tab w:val="right" w:leader="dot" w:pos="9797"/>
            </w:tabs>
            <w:rPr>
              <w:noProof/>
            </w:rPr>
          </w:pPr>
          <w:hyperlink w:anchor="_Toc280130072" w:history="1">
            <w:r w:rsidRPr="0024300C">
              <w:rPr>
                <w:rStyle w:val="Lienhypertexte"/>
                <w:noProof/>
              </w:rPr>
              <w:t>Ajout d’un utilisateur</w:t>
            </w:r>
            <w:r>
              <w:rPr>
                <w:noProof/>
                <w:webHidden/>
              </w:rPr>
              <w:tab/>
            </w:r>
            <w:r>
              <w:rPr>
                <w:noProof/>
                <w:webHidden/>
              </w:rPr>
              <w:fldChar w:fldCharType="begin"/>
            </w:r>
            <w:r>
              <w:rPr>
                <w:noProof/>
                <w:webHidden/>
              </w:rPr>
              <w:instrText xml:space="preserve"> PAGEREF _Toc280130072 \h </w:instrText>
            </w:r>
            <w:r>
              <w:rPr>
                <w:noProof/>
                <w:webHidden/>
              </w:rPr>
            </w:r>
            <w:r>
              <w:rPr>
                <w:noProof/>
                <w:webHidden/>
              </w:rPr>
              <w:fldChar w:fldCharType="separate"/>
            </w:r>
            <w:r>
              <w:rPr>
                <w:noProof/>
                <w:webHidden/>
              </w:rPr>
              <w:t>12</w:t>
            </w:r>
            <w:r>
              <w:rPr>
                <w:noProof/>
                <w:webHidden/>
              </w:rPr>
              <w:fldChar w:fldCharType="end"/>
            </w:r>
          </w:hyperlink>
        </w:p>
        <w:p w:rsidR="0004199F" w:rsidRDefault="0004199F">
          <w:pPr>
            <w:pStyle w:val="TM3"/>
            <w:tabs>
              <w:tab w:val="right" w:leader="dot" w:pos="9797"/>
            </w:tabs>
            <w:rPr>
              <w:noProof/>
            </w:rPr>
          </w:pPr>
          <w:hyperlink w:anchor="_Toc280130073" w:history="1">
            <w:r w:rsidRPr="0024300C">
              <w:rPr>
                <w:rStyle w:val="Lienhypertexte"/>
                <w:noProof/>
              </w:rPr>
              <w:t>Ajout d’une famille d’articles</w:t>
            </w:r>
            <w:r>
              <w:rPr>
                <w:noProof/>
                <w:webHidden/>
              </w:rPr>
              <w:tab/>
            </w:r>
            <w:r>
              <w:rPr>
                <w:noProof/>
                <w:webHidden/>
              </w:rPr>
              <w:fldChar w:fldCharType="begin"/>
            </w:r>
            <w:r>
              <w:rPr>
                <w:noProof/>
                <w:webHidden/>
              </w:rPr>
              <w:instrText xml:space="preserve"> PAGEREF _Toc280130073 \h </w:instrText>
            </w:r>
            <w:r>
              <w:rPr>
                <w:noProof/>
                <w:webHidden/>
              </w:rPr>
            </w:r>
            <w:r>
              <w:rPr>
                <w:noProof/>
                <w:webHidden/>
              </w:rPr>
              <w:fldChar w:fldCharType="separate"/>
            </w:r>
            <w:r>
              <w:rPr>
                <w:noProof/>
                <w:webHidden/>
              </w:rPr>
              <w:t>13</w:t>
            </w:r>
            <w:r>
              <w:rPr>
                <w:noProof/>
                <w:webHidden/>
              </w:rPr>
              <w:fldChar w:fldCharType="end"/>
            </w:r>
          </w:hyperlink>
        </w:p>
        <w:p w:rsidR="0004199F" w:rsidRDefault="0004199F">
          <w:pPr>
            <w:pStyle w:val="TM3"/>
            <w:tabs>
              <w:tab w:val="right" w:leader="dot" w:pos="9797"/>
            </w:tabs>
            <w:rPr>
              <w:noProof/>
            </w:rPr>
          </w:pPr>
          <w:hyperlink w:anchor="_Toc280130074" w:history="1">
            <w:r w:rsidRPr="0024300C">
              <w:rPr>
                <w:rStyle w:val="Lienhypertexte"/>
                <w:noProof/>
              </w:rPr>
              <w:t>Ajout d’une devise</w:t>
            </w:r>
            <w:r>
              <w:rPr>
                <w:noProof/>
                <w:webHidden/>
              </w:rPr>
              <w:tab/>
            </w:r>
            <w:r>
              <w:rPr>
                <w:noProof/>
                <w:webHidden/>
              </w:rPr>
              <w:fldChar w:fldCharType="begin"/>
            </w:r>
            <w:r>
              <w:rPr>
                <w:noProof/>
                <w:webHidden/>
              </w:rPr>
              <w:instrText xml:space="preserve"> PAGEREF _Toc280130074 \h </w:instrText>
            </w:r>
            <w:r>
              <w:rPr>
                <w:noProof/>
                <w:webHidden/>
              </w:rPr>
            </w:r>
            <w:r>
              <w:rPr>
                <w:noProof/>
                <w:webHidden/>
              </w:rPr>
              <w:fldChar w:fldCharType="separate"/>
            </w:r>
            <w:r>
              <w:rPr>
                <w:noProof/>
                <w:webHidden/>
              </w:rPr>
              <w:t>14</w:t>
            </w:r>
            <w:r>
              <w:rPr>
                <w:noProof/>
                <w:webHidden/>
              </w:rPr>
              <w:fldChar w:fldCharType="end"/>
            </w:r>
          </w:hyperlink>
        </w:p>
        <w:p w:rsidR="0004199F" w:rsidRDefault="0004199F">
          <w:pPr>
            <w:pStyle w:val="TM2"/>
            <w:tabs>
              <w:tab w:val="left" w:pos="660"/>
              <w:tab w:val="right" w:leader="dot" w:pos="9797"/>
            </w:tabs>
            <w:rPr>
              <w:noProof/>
            </w:rPr>
          </w:pPr>
          <w:hyperlink w:anchor="_Toc280130075" w:history="1">
            <w:r w:rsidRPr="0024300C">
              <w:rPr>
                <w:rStyle w:val="Lienhypertexte"/>
                <w:noProof/>
              </w:rPr>
              <w:t>3.</w:t>
            </w:r>
            <w:r>
              <w:rPr>
                <w:noProof/>
              </w:rPr>
              <w:tab/>
            </w:r>
            <w:r w:rsidRPr="0024300C">
              <w:rPr>
                <w:rStyle w:val="Lienhypertexte"/>
                <w:noProof/>
              </w:rPr>
              <w:t>Modifications de données</w:t>
            </w:r>
            <w:r>
              <w:rPr>
                <w:noProof/>
                <w:webHidden/>
              </w:rPr>
              <w:tab/>
            </w:r>
            <w:r>
              <w:rPr>
                <w:noProof/>
                <w:webHidden/>
              </w:rPr>
              <w:fldChar w:fldCharType="begin"/>
            </w:r>
            <w:r>
              <w:rPr>
                <w:noProof/>
                <w:webHidden/>
              </w:rPr>
              <w:instrText xml:space="preserve"> PAGEREF _Toc280130075 \h </w:instrText>
            </w:r>
            <w:r>
              <w:rPr>
                <w:noProof/>
                <w:webHidden/>
              </w:rPr>
            </w:r>
            <w:r>
              <w:rPr>
                <w:noProof/>
                <w:webHidden/>
              </w:rPr>
              <w:fldChar w:fldCharType="separate"/>
            </w:r>
            <w:r>
              <w:rPr>
                <w:noProof/>
                <w:webHidden/>
              </w:rPr>
              <w:t>16</w:t>
            </w:r>
            <w:r>
              <w:rPr>
                <w:noProof/>
                <w:webHidden/>
              </w:rPr>
              <w:fldChar w:fldCharType="end"/>
            </w:r>
          </w:hyperlink>
        </w:p>
        <w:p w:rsidR="0004199F" w:rsidRDefault="0004199F">
          <w:pPr>
            <w:pStyle w:val="TM3"/>
            <w:tabs>
              <w:tab w:val="right" w:leader="dot" w:pos="9797"/>
            </w:tabs>
            <w:rPr>
              <w:noProof/>
            </w:rPr>
          </w:pPr>
          <w:hyperlink w:anchor="_Toc280130076" w:history="1">
            <w:r w:rsidRPr="0024300C">
              <w:rPr>
                <w:rStyle w:val="Lienhypertexte"/>
                <w:noProof/>
              </w:rPr>
              <w:t>Modification d’un continent</w:t>
            </w:r>
            <w:r>
              <w:rPr>
                <w:noProof/>
                <w:webHidden/>
              </w:rPr>
              <w:tab/>
            </w:r>
            <w:r>
              <w:rPr>
                <w:noProof/>
                <w:webHidden/>
              </w:rPr>
              <w:fldChar w:fldCharType="begin"/>
            </w:r>
            <w:r>
              <w:rPr>
                <w:noProof/>
                <w:webHidden/>
              </w:rPr>
              <w:instrText xml:space="preserve"> PAGEREF _Toc280130076 \h </w:instrText>
            </w:r>
            <w:r>
              <w:rPr>
                <w:noProof/>
                <w:webHidden/>
              </w:rPr>
            </w:r>
            <w:r>
              <w:rPr>
                <w:noProof/>
                <w:webHidden/>
              </w:rPr>
              <w:fldChar w:fldCharType="separate"/>
            </w:r>
            <w:r>
              <w:rPr>
                <w:noProof/>
                <w:webHidden/>
              </w:rPr>
              <w:t>16</w:t>
            </w:r>
            <w:r>
              <w:rPr>
                <w:noProof/>
                <w:webHidden/>
              </w:rPr>
              <w:fldChar w:fldCharType="end"/>
            </w:r>
          </w:hyperlink>
        </w:p>
        <w:p w:rsidR="0004199F" w:rsidRDefault="0004199F">
          <w:pPr>
            <w:pStyle w:val="TM3"/>
            <w:tabs>
              <w:tab w:val="right" w:leader="dot" w:pos="9797"/>
            </w:tabs>
            <w:rPr>
              <w:noProof/>
            </w:rPr>
          </w:pPr>
          <w:hyperlink w:anchor="_Toc280130077" w:history="1">
            <w:r w:rsidRPr="0024300C">
              <w:rPr>
                <w:rStyle w:val="Lienhypertexte"/>
                <w:noProof/>
              </w:rPr>
              <w:t>Modification d’un pays</w:t>
            </w:r>
            <w:r>
              <w:rPr>
                <w:noProof/>
                <w:webHidden/>
              </w:rPr>
              <w:tab/>
            </w:r>
            <w:r>
              <w:rPr>
                <w:noProof/>
                <w:webHidden/>
              </w:rPr>
              <w:fldChar w:fldCharType="begin"/>
            </w:r>
            <w:r>
              <w:rPr>
                <w:noProof/>
                <w:webHidden/>
              </w:rPr>
              <w:instrText xml:space="preserve"> PAGEREF _Toc280130077 \h </w:instrText>
            </w:r>
            <w:r>
              <w:rPr>
                <w:noProof/>
                <w:webHidden/>
              </w:rPr>
            </w:r>
            <w:r>
              <w:rPr>
                <w:noProof/>
                <w:webHidden/>
              </w:rPr>
              <w:fldChar w:fldCharType="separate"/>
            </w:r>
            <w:r>
              <w:rPr>
                <w:noProof/>
                <w:webHidden/>
              </w:rPr>
              <w:t>17</w:t>
            </w:r>
            <w:r>
              <w:rPr>
                <w:noProof/>
                <w:webHidden/>
              </w:rPr>
              <w:fldChar w:fldCharType="end"/>
            </w:r>
          </w:hyperlink>
        </w:p>
        <w:p w:rsidR="0004199F" w:rsidRDefault="0004199F">
          <w:pPr>
            <w:pStyle w:val="TM3"/>
            <w:tabs>
              <w:tab w:val="right" w:leader="dot" w:pos="9797"/>
            </w:tabs>
            <w:rPr>
              <w:noProof/>
            </w:rPr>
          </w:pPr>
          <w:hyperlink w:anchor="_Toc280130078" w:history="1">
            <w:r w:rsidRPr="0024300C">
              <w:rPr>
                <w:rStyle w:val="Lienhypertexte"/>
                <w:noProof/>
              </w:rPr>
              <w:t>Modification d’une région commerciale</w:t>
            </w:r>
            <w:r>
              <w:rPr>
                <w:noProof/>
                <w:webHidden/>
              </w:rPr>
              <w:tab/>
            </w:r>
            <w:r>
              <w:rPr>
                <w:noProof/>
                <w:webHidden/>
              </w:rPr>
              <w:fldChar w:fldCharType="begin"/>
            </w:r>
            <w:r>
              <w:rPr>
                <w:noProof/>
                <w:webHidden/>
              </w:rPr>
              <w:instrText xml:space="preserve"> PAGEREF _Toc280130078 \h </w:instrText>
            </w:r>
            <w:r>
              <w:rPr>
                <w:noProof/>
                <w:webHidden/>
              </w:rPr>
            </w:r>
            <w:r>
              <w:rPr>
                <w:noProof/>
                <w:webHidden/>
              </w:rPr>
              <w:fldChar w:fldCharType="separate"/>
            </w:r>
            <w:r>
              <w:rPr>
                <w:noProof/>
                <w:webHidden/>
              </w:rPr>
              <w:t>18</w:t>
            </w:r>
            <w:r>
              <w:rPr>
                <w:noProof/>
                <w:webHidden/>
              </w:rPr>
              <w:fldChar w:fldCharType="end"/>
            </w:r>
          </w:hyperlink>
        </w:p>
        <w:p w:rsidR="0004199F" w:rsidRDefault="0004199F">
          <w:pPr>
            <w:pStyle w:val="TM3"/>
            <w:tabs>
              <w:tab w:val="right" w:leader="dot" w:pos="9797"/>
            </w:tabs>
            <w:rPr>
              <w:noProof/>
            </w:rPr>
          </w:pPr>
          <w:hyperlink w:anchor="_Toc280130079" w:history="1">
            <w:r w:rsidRPr="0024300C">
              <w:rPr>
                <w:rStyle w:val="Lienhypertexte"/>
                <w:noProof/>
              </w:rPr>
              <w:t>Modification d’une ville</w:t>
            </w:r>
            <w:r>
              <w:rPr>
                <w:noProof/>
                <w:webHidden/>
              </w:rPr>
              <w:tab/>
            </w:r>
            <w:r>
              <w:rPr>
                <w:noProof/>
                <w:webHidden/>
              </w:rPr>
              <w:fldChar w:fldCharType="begin"/>
            </w:r>
            <w:r>
              <w:rPr>
                <w:noProof/>
                <w:webHidden/>
              </w:rPr>
              <w:instrText xml:space="preserve"> PAGEREF _Toc280130079 \h </w:instrText>
            </w:r>
            <w:r>
              <w:rPr>
                <w:noProof/>
                <w:webHidden/>
              </w:rPr>
            </w:r>
            <w:r>
              <w:rPr>
                <w:noProof/>
                <w:webHidden/>
              </w:rPr>
              <w:fldChar w:fldCharType="separate"/>
            </w:r>
            <w:r>
              <w:rPr>
                <w:noProof/>
                <w:webHidden/>
              </w:rPr>
              <w:t>19</w:t>
            </w:r>
            <w:r>
              <w:rPr>
                <w:noProof/>
                <w:webHidden/>
              </w:rPr>
              <w:fldChar w:fldCharType="end"/>
            </w:r>
          </w:hyperlink>
        </w:p>
        <w:p w:rsidR="0004199F" w:rsidRDefault="0004199F">
          <w:pPr>
            <w:pStyle w:val="TM3"/>
            <w:tabs>
              <w:tab w:val="right" w:leader="dot" w:pos="9797"/>
            </w:tabs>
            <w:rPr>
              <w:noProof/>
            </w:rPr>
          </w:pPr>
          <w:hyperlink w:anchor="_Toc280130080" w:history="1">
            <w:r w:rsidRPr="0024300C">
              <w:rPr>
                <w:rStyle w:val="Lienhypertexte"/>
                <w:noProof/>
              </w:rPr>
              <w:t>Modification d’une enseigne</w:t>
            </w:r>
            <w:r>
              <w:rPr>
                <w:noProof/>
                <w:webHidden/>
              </w:rPr>
              <w:tab/>
            </w:r>
            <w:r>
              <w:rPr>
                <w:noProof/>
                <w:webHidden/>
              </w:rPr>
              <w:fldChar w:fldCharType="begin"/>
            </w:r>
            <w:r>
              <w:rPr>
                <w:noProof/>
                <w:webHidden/>
              </w:rPr>
              <w:instrText xml:space="preserve"> PAGEREF _Toc280130080 \h </w:instrText>
            </w:r>
            <w:r>
              <w:rPr>
                <w:noProof/>
                <w:webHidden/>
              </w:rPr>
            </w:r>
            <w:r>
              <w:rPr>
                <w:noProof/>
                <w:webHidden/>
              </w:rPr>
              <w:fldChar w:fldCharType="separate"/>
            </w:r>
            <w:r>
              <w:rPr>
                <w:noProof/>
                <w:webHidden/>
              </w:rPr>
              <w:t>20</w:t>
            </w:r>
            <w:r>
              <w:rPr>
                <w:noProof/>
                <w:webHidden/>
              </w:rPr>
              <w:fldChar w:fldCharType="end"/>
            </w:r>
          </w:hyperlink>
        </w:p>
        <w:p w:rsidR="0004199F" w:rsidRDefault="0004199F">
          <w:pPr>
            <w:pStyle w:val="TM3"/>
            <w:tabs>
              <w:tab w:val="right" w:leader="dot" w:pos="9797"/>
            </w:tabs>
            <w:rPr>
              <w:noProof/>
            </w:rPr>
          </w:pPr>
          <w:hyperlink w:anchor="_Toc280130081" w:history="1">
            <w:r w:rsidRPr="0024300C">
              <w:rPr>
                <w:rStyle w:val="Lienhypertexte"/>
                <w:noProof/>
              </w:rPr>
              <w:t>Modification d’un magasin</w:t>
            </w:r>
            <w:r>
              <w:rPr>
                <w:noProof/>
                <w:webHidden/>
              </w:rPr>
              <w:tab/>
            </w:r>
            <w:r>
              <w:rPr>
                <w:noProof/>
                <w:webHidden/>
              </w:rPr>
              <w:fldChar w:fldCharType="begin"/>
            </w:r>
            <w:r>
              <w:rPr>
                <w:noProof/>
                <w:webHidden/>
              </w:rPr>
              <w:instrText xml:space="preserve"> PAGEREF _Toc280130081 \h </w:instrText>
            </w:r>
            <w:r>
              <w:rPr>
                <w:noProof/>
                <w:webHidden/>
              </w:rPr>
            </w:r>
            <w:r>
              <w:rPr>
                <w:noProof/>
                <w:webHidden/>
              </w:rPr>
              <w:fldChar w:fldCharType="separate"/>
            </w:r>
            <w:r>
              <w:rPr>
                <w:noProof/>
                <w:webHidden/>
              </w:rPr>
              <w:t>21</w:t>
            </w:r>
            <w:r>
              <w:rPr>
                <w:noProof/>
                <w:webHidden/>
              </w:rPr>
              <w:fldChar w:fldCharType="end"/>
            </w:r>
          </w:hyperlink>
        </w:p>
        <w:p w:rsidR="0004199F" w:rsidRDefault="0004199F">
          <w:pPr>
            <w:pStyle w:val="TM3"/>
            <w:tabs>
              <w:tab w:val="right" w:leader="dot" w:pos="9797"/>
            </w:tabs>
            <w:rPr>
              <w:noProof/>
            </w:rPr>
          </w:pPr>
          <w:hyperlink w:anchor="_Toc280130082" w:history="1">
            <w:r w:rsidRPr="0024300C">
              <w:rPr>
                <w:rStyle w:val="Lienhypertexte"/>
                <w:noProof/>
              </w:rPr>
              <w:t>Modification d’un profil utilisateur</w:t>
            </w:r>
            <w:r>
              <w:rPr>
                <w:noProof/>
                <w:webHidden/>
              </w:rPr>
              <w:tab/>
            </w:r>
            <w:r>
              <w:rPr>
                <w:noProof/>
                <w:webHidden/>
              </w:rPr>
              <w:fldChar w:fldCharType="begin"/>
            </w:r>
            <w:r>
              <w:rPr>
                <w:noProof/>
                <w:webHidden/>
              </w:rPr>
              <w:instrText xml:space="preserve"> PAGEREF _Toc280130082 \h </w:instrText>
            </w:r>
            <w:r>
              <w:rPr>
                <w:noProof/>
                <w:webHidden/>
              </w:rPr>
            </w:r>
            <w:r>
              <w:rPr>
                <w:noProof/>
                <w:webHidden/>
              </w:rPr>
              <w:fldChar w:fldCharType="separate"/>
            </w:r>
            <w:r>
              <w:rPr>
                <w:noProof/>
                <w:webHidden/>
              </w:rPr>
              <w:t>23</w:t>
            </w:r>
            <w:r>
              <w:rPr>
                <w:noProof/>
                <w:webHidden/>
              </w:rPr>
              <w:fldChar w:fldCharType="end"/>
            </w:r>
          </w:hyperlink>
        </w:p>
        <w:p w:rsidR="0004199F" w:rsidRDefault="0004199F">
          <w:pPr>
            <w:pStyle w:val="TM3"/>
            <w:tabs>
              <w:tab w:val="right" w:leader="dot" w:pos="9797"/>
            </w:tabs>
            <w:rPr>
              <w:noProof/>
            </w:rPr>
          </w:pPr>
          <w:hyperlink w:anchor="_Toc280130083" w:history="1">
            <w:r w:rsidRPr="0024300C">
              <w:rPr>
                <w:rStyle w:val="Lienhypertexte"/>
                <w:noProof/>
              </w:rPr>
              <w:t>Modification d’un utilisateur</w:t>
            </w:r>
            <w:r>
              <w:rPr>
                <w:noProof/>
                <w:webHidden/>
              </w:rPr>
              <w:tab/>
            </w:r>
            <w:r>
              <w:rPr>
                <w:noProof/>
                <w:webHidden/>
              </w:rPr>
              <w:fldChar w:fldCharType="begin"/>
            </w:r>
            <w:r>
              <w:rPr>
                <w:noProof/>
                <w:webHidden/>
              </w:rPr>
              <w:instrText xml:space="preserve"> PAGEREF _Toc280130083 \h </w:instrText>
            </w:r>
            <w:r>
              <w:rPr>
                <w:noProof/>
                <w:webHidden/>
              </w:rPr>
            </w:r>
            <w:r>
              <w:rPr>
                <w:noProof/>
                <w:webHidden/>
              </w:rPr>
              <w:fldChar w:fldCharType="separate"/>
            </w:r>
            <w:r>
              <w:rPr>
                <w:noProof/>
                <w:webHidden/>
              </w:rPr>
              <w:t>23</w:t>
            </w:r>
            <w:r>
              <w:rPr>
                <w:noProof/>
                <w:webHidden/>
              </w:rPr>
              <w:fldChar w:fldCharType="end"/>
            </w:r>
          </w:hyperlink>
        </w:p>
        <w:p w:rsidR="0004199F" w:rsidRDefault="0004199F">
          <w:pPr>
            <w:pStyle w:val="TM3"/>
            <w:tabs>
              <w:tab w:val="right" w:leader="dot" w:pos="9797"/>
            </w:tabs>
            <w:rPr>
              <w:noProof/>
            </w:rPr>
          </w:pPr>
          <w:hyperlink w:anchor="_Toc280130084" w:history="1">
            <w:r w:rsidRPr="0024300C">
              <w:rPr>
                <w:rStyle w:val="Lienhypertexte"/>
                <w:noProof/>
              </w:rPr>
              <w:t>Modification de faits</w:t>
            </w:r>
            <w:r>
              <w:rPr>
                <w:noProof/>
                <w:webHidden/>
              </w:rPr>
              <w:tab/>
            </w:r>
            <w:r>
              <w:rPr>
                <w:noProof/>
                <w:webHidden/>
              </w:rPr>
              <w:fldChar w:fldCharType="begin"/>
            </w:r>
            <w:r>
              <w:rPr>
                <w:noProof/>
                <w:webHidden/>
              </w:rPr>
              <w:instrText xml:space="preserve"> PAGEREF _Toc280130084 \h </w:instrText>
            </w:r>
            <w:r>
              <w:rPr>
                <w:noProof/>
                <w:webHidden/>
              </w:rPr>
            </w:r>
            <w:r>
              <w:rPr>
                <w:noProof/>
                <w:webHidden/>
              </w:rPr>
              <w:fldChar w:fldCharType="separate"/>
            </w:r>
            <w:r>
              <w:rPr>
                <w:noProof/>
                <w:webHidden/>
              </w:rPr>
              <w:t>25</w:t>
            </w:r>
            <w:r>
              <w:rPr>
                <w:noProof/>
                <w:webHidden/>
              </w:rPr>
              <w:fldChar w:fldCharType="end"/>
            </w:r>
          </w:hyperlink>
        </w:p>
        <w:p w:rsidR="0004199F" w:rsidRDefault="0004199F">
          <w:pPr>
            <w:pStyle w:val="TM2"/>
            <w:tabs>
              <w:tab w:val="left" w:pos="660"/>
              <w:tab w:val="right" w:leader="dot" w:pos="9797"/>
            </w:tabs>
            <w:rPr>
              <w:noProof/>
            </w:rPr>
          </w:pPr>
          <w:hyperlink w:anchor="_Toc280130085" w:history="1">
            <w:r w:rsidRPr="0024300C">
              <w:rPr>
                <w:rStyle w:val="Lienhypertexte"/>
                <w:noProof/>
              </w:rPr>
              <w:t>4.</w:t>
            </w:r>
            <w:r>
              <w:rPr>
                <w:noProof/>
              </w:rPr>
              <w:tab/>
            </w:r>
            <w:r w:rsidRPr="0024300C">
              <w:rPr>
                <w:rStyle w:val="Lienhypertexte"/>
                <w:noProof/>
              </w:rPr>
              <w:t>Suppressions</w:t>
            </w:r>
            <w:r>
              <w:rPr>
                <w:noProof/>
                <w:webHidden/>
              </w:rPr>
              <w:tab/>
            </w:r>
            <w:r>
              <w:rPr>
                <w:noProof/>
                <w:webHidden/>
              </w:rPr>
              <w:fldChar w:fldCharType="begin"/>
            </w:r>
            <w:r>
              <w:rPr>
                <w:noProof/>
                <w:webHidden/>
              </w:rPr>
              <w:instrText xml:space="preserve"> PAGEREF _Toc280130085 \h </w:instrText>
            </w:r>
            <w:r>
              <w:rPr>
                <w:noProof/>
                <w:webHidden/>
              </w:rPr>
            </w:r>
            <w:r>
              <w:rPr>
                <w:noProof/>
                <w:webHidden/>
              </w:rPr>
              <w:fldChar w:fldCharType="separate"/>
            </w:r>
            <w:r>
              <w:rPr>
                <w:noProof/>
                <w:webHidden/>
              </w:rPr>
              <w:t>25</w:t>
            </w:r>
            <w:r>
              <w:rPr>
                <w:noProof/>
                <w:webHidden/>
              </w:rPr>
              <w:fldChar w:fldCharType="end"/>
            </w:r>
          </w:hyperlink>
        </w:p>
        <w:p w:rsidR="00484C7C" w:rsidRDefault="00484C7C">
          <w:r>
            <w:rPr>
              <w:b/>
              <w:bCs/>
            </w:rPr>
            <w:lastRenderedPageBreak/>
            <w:fldChar w:fldCharType="end"/>
          </w:r>
        </w:p>
      </w:sdtContent>
    </w:sdt>
    <w:p w:rsidR="00185CFD" w:rsidRPr="00280362" w:rsidRDefault="00185CFD" w:rsidP="00185CFD">
      <w:pPr>
        <w:pStyle w:val="Titre1"/>
      </w:pPr>
      <w:bookmarkStart w:id="1" w:name="_Toc279847476"/>
      <w:bookmarkStart w:id="2" w:name="_Toc280130063"/>
      <w:r w:rsidRPr="00280362">
        <w:t>Cas d’utilisation : alimentation exceptionnelle</w:t>
      </w:r>
      <w:bookmarkEnd w:id="1"/>
      <w:bookmarkEnd w:id="2"/>
    </w:p>
    <w:p w:rsidR="00185CFD" w:rsidRPr="00280362" w:rsidRDefault="00185CFD" w:rsidP="00185CFD">
      <w:r w:rsidRPr="00280362">
        <w:t>Ces cas se produisent lorsqu’un utilisateur autorisé souhaite mettre à jour des objectifs et des données autour de la table de faits (enseigne, magasin, article, devise, ville, région, pays, continent</w:t>
      </w:r>
      <w:r>
        <w:t>, profil, utilisateur</w:t>
      </w:r>
      <w:r w:rsidRPr="00280362">
        <w:t>).</w:t>
      </w:r>
    </w:p>
    <w:p w:rsidR="00185CFD" w:rsidRPr="00280362" w:rsidRDefault="00185CFD" w:rsidP="00185CFD">
      <w:pPr>
        <w:pStyle w:val="Titre2"/>
      </w:pPr>
      <w:r>
        <w:br w:type="page"/>
      </w:r>
    </w:p>
    <w:p w:rsidR="00185CFD" w:rsidRPr="00280362" w:rsidRDefault="00185CFD" w:rsidP="00185CFD">
      <w:pPr>
        <w:pStyle w:val="Titre2"/>
      </w:pPr>
      <w:bookmarkStart w:id="3" w:name="_Toc279847477"/>
      <w:bookmarkStart w:id="4" w:name="_Toc280130064"/>
      <w:r w:rsidRPr="00280362">
        <w:lastRenderedPageBreak/>
        <w:t>Ajout</w:t>
      </w:r>
      <w:r>
        <w:t>s</w:t>
      </w:r>
      <w:r w:rsidRPr="00280362">
        <w:t xml:space="preserve"> de données</w:t>
      </w:r>
      <w:bookmarkEnd w:id="3"/>
      <w:bookmarkEnd w:id="4"/>
    </w:p>
    <w:p w:rsidR="00185CFD" w:rsidRPr="00280362" w:rsidRDefault="00185CFD" w:rsidP="00185CFD">
      <w:pPr>
        <w:pStyle w:val="Titre3"/>
      </w:pPr>
      <w:bookmarkStart w:id="5" w:name="_Toc279847478"/>
      <w:bookmarkStart w:id="6" w:name="_Toc280130065"/>
      <w:r w:rsidRPr="00280362">
        <w:t>Ajout d’un continent</w:t>
      </w:r>
      <w:bookmarkEnd w:id="5"/>
      <w:bookmarkEnd w:id="6"/>
    </w:p>
    <w:p w:rsidR="00185CFD" w:rsidRPr="00280362" w:rsidRDefault="00185CFD" w:rsidP="00185CFD">
      <w:r w:rsidRPr="00280362">
        <w:t>Ajout d’un nouveau continent dans la base de données.</w:t>
      </w:r>
    </w:p>
    <w:p w:rsidR="00185CFD" w:rsidRPr="00280362" w:rsidRDefault="00185CFD" w:rsidP="00185CFD">
      <w:r w:rsidRPr="00280362">
        <w:t>Ce cas d’utilisation se produit lorsqu’un nouveau magasin est susceptible de s’ouvrir sur un nouveau continent.</w:t>
      </w:r>
    </w:p>
    <w:p w:rsidR="00185CFD" w:rsidRPr="00280362" w:rsidRDefault="00185CFD" w:rsidP="00185CFD">
      <w:r w:rsidRPr="00280362">
        <w:rPr>
          <w:u w:val="single"/>
        </w:rPr>
        <w:t>Intervenant</w:t>
      </w:r>
      <w:r w:rsidRPr="00280362">
        <w:t> : Le 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 Le nouveau continent n’est pas inséré dans la base, un message d’erreur s’affiche, indiquant que le continent n’a pas pu être inséré.</w:t>
      </w:r>
    </w:p>
    <w:p w:rsidR="00185CFD" w:rsidRPr="00280362" w:rsidRDefault="00185CFD" w:rsidP="00185CFD">
      <w:r w:rsidRPr="00280362">
        <w:rPr>
          <w:u w:val="single"/>
        </w:rPr>
        <w:t>Garantie en cas de succès</w:t>
      </w:r>
      <w:r w:rsidRPr="00280362">
        <w:t> : Le nouveau continent est correctement inséré dans la base.</w:t>
      </w:r>
    </w:p>
    <w:p w:rsidR="00185CFD" w:rsidRPr="00280362" w:rsidRDefault="00185CFD" w:rsidP="00185CFD">
      <w:r w:rsidRPr="00280362">
        <w:rPr>
          <w:u w:val="single"/>
        </w:rPr>
        <w:t>Déclencheur</w:t>
      </w:r>
      <w:r w:rsidRPr="00280362">
        <w:t xml:space="preserve"> : Lorsque </w:t>
      </w:r>
      <w:proofErr w:type="spellStart"/>
      <w:r w:rsidRPr="00280362">
        <w:t>Darties</w:t>
      </w:r>
      <w:proofErr w:type="spellEnd"/>
      <w:r w:rsidRPr="00280362">
        <w:t xml:space="preserve"> souhaitera ouvrir des succursales hors Europe.</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4"/>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4"/>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4"/>
        </w:numPr>
        <w:spacing w:line="276" w:lineRule="auto"/>
        <w:ind w:left="709"/>
        <w:jc w:val="both"/>
      </w:pPr>
      <w:r w:rsidRPr="00280362">
        <w:t>Il clique sur « Ajout d’un continent ».</w:t>
      </w:r>
    </w:p>
    <w:p w:rsidR="00185CFD" w:rsidRPr="00280362" w:rsidRDefault="00185CFD" w:rsidP="00252454">
      <w:pPr>
        <w:pStyle w:val="Paragraphedeliste"/>
        <w:numPr>
          <w:ilvl w:val="0"/>
          <w:numId w:val="4"/>
        </w:numPr>
        <w:spacing w:line="276" w:lineRule="auto"/>
        <w:ind w:left="709"/>
        <w:jc w:val="both"/>
      </w:pPr>
      <w:r w:rsidRPr="00280362">
        <w:t>L’utilisateur renseigne le nom du nouveau continent.</w:t>
      </w:r>
    </w:p>
    <w:p w:rsidR="00185CFD" w:rsidRPr="00280362" w:rsidRDefault="00185CFD" w:rsidP="00252454">
      <w:pPr>
        <w:pStyle w:val="Paragraphedeliste"/>
        <w:numPr>
          <w:ilvl w:val="0"/>
          <w:numId w:val="4"/>
        </w:numPr>
        <w:spacing w:line="276" w:lineRule="auto"/>
        <w:ind w:left="709"/>
        <w:jc w:val="both"/>
      </w:pPr>
      <w:r w:rsidRPr="00280362">
        <w:t>Il clique sur le bouton « Valider ».</w:t>
      </w:r>
    </w:p>
    <w:p w:rsidR="00185CFD" w:rsidRPr="00280362" w:rsidRDefault="00185CFD" w:rsidP="00252454">
      <w:pPr>
        <w:pStyle w:val="Paragraphedeliste"/>
        <w:numPr>
          <w:ilvl w:val="0"/>
          <w:numId w:val="4"/>
        </w:numPr>
        <w:spacing w:line="276" w:lineRule="auto"/>
        <w:ind w:left="709"/>
        <w:jc w:val="both"/>
      </w:pPr>
      <w:r w:rsidRPr="00280362">
        <w:t>Un message s’affiche lui indiquant que l’insertion s’est déroulée correctement.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13"/>
        </w:numPr>
        <w:spacing w:line="276" w:lineRule="auto"/>
        <w:jc w:val="both"/>
        <w:rPr>
          <w:u w:val="single"/>
        </w:rPr>
      </w:pPr>
      <w:r w:rsidRPr="00280362">
        <w:t>L’utilisateur n’arrive pas à se connecter :</w:t>
      </w:r>
    </w:p>
    <w:p w:rsidR="00185CFD" w:rsidRPr="00280362" w:rsidRDefault="00185CFD" w:rsidP="00252454">
      <w:pPr>
        <w:pStyle w:val="Paragraphedeliste"/>
        <w:numPr>
          <w:ilvl w:val="1"/>
          <w:numId w:val="5"/>
        </w:numPr>
        <w:spacing w:line="276" w:lineRule="auto"/>
        <w:ind w:left="1418"/>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5"/>
        </w:numPr>
        <w:spacing w:line="276" w:lineRule="auto"/>
        <w:ind w:left="709"/>
        <w:jc w:val="both"/>
        <w:rPr>
          <w:u w:val="single"/>
        </w:rPr>
      </w:pPr>
      <w:r w:rsidRPr="00280362">
        <w:t>L’onglet « Administration » n’est pas accessible ou absent</w:t>
      </w:r>
      <w:r>
        <w:t> :</w:t>
      </w:r>
    </w:p>
    <w:p w:rsidR="00185CFD" w:rsidRPr="00446E76" w:rsidRDefault="00185CFD" w:rsidP="00252454">
      <w:pPr>
        <w:pStyle w:val="Paragraphedeliste"/>
        <w:numPr>
          <w:ilvl w:val="1"/>
          <w:numId w:val="5"/>
        </w:numPr>
        <w:spacing w:line="276" w:lineRule="auto"/>
        <w:ind w:left="1418"/>
        <w:jc w:val="both"/>
        <w:rPr>
          <w:u w:val="single"/>
        </w:rPr>
      </w:pPr>
      <w:r w:rsidRPr="00280362">
        <w:t>L’utilisateur contacte le service technique.</w:t>
      </w:r>
    </w:p>
    <w:p w:rsidR="00185CFD" w:rsidRPr="00446E76" w:rsidRDefault="00185CFD" w:rsidP="00252454">
      <w:pPr>
        <w:pStyle w:val="Paragraphedeliste"/>
        <w:numPr>
          <w:ilvl w:val="0"/>
          <w:numId w:val="5"/>
        </w:numPr>
        <w:spacing w:line="276" w:lineRule="auto"/>
        <w:ind w:left="709"/>
        <w:jc w:val="both"/>
        <w:rPr>
          <w:u w:val="single"/>
        </w:rPr>
      </w:pPr>
      <w:r>
        <w:t>Le bouton « Ajout d’un continent » n’est pas accessible ou absent :</w:t>
      </w:r>
    </w:p>
    <w:p w:rsidR="00185CFD" w:rsidRPr="00446E76" w:rsidRDefault="00185CFD" w:rsidP="00252454">
      <w:pPr>
        <w:pStyle w:val="Paragraphedeliste"/>
        <w:numPr>
          <w:ilvl w:val="1"/>
          <w:numId w:val="5"/>
        </w:numPr>
        <w:spacing w:line="276" w:lineRule="auto"/>
        <w:ind w:left="1418"/>
        <w:jc w:val="both"/>
        <w:rPr>
          <w:u w:val="single"/>
        </w:rPr>
      </w:pPr>
      <w:r>
        <w:t>L’utilisateur contacte le service technique.</w:t>
      </w:r>
    </w:p>
    <w:p w:rsidR="00185CFD" w:rsidRPr="006366F0" w:rsidRDefault="00185CFD" w:rsidP="00252454">
      <w:pPr>
        <w:pStyle w:val="Paragraphedeliste"/>
        <w:numPr>
          <w:ilvl w:val="0"/>
          <w:numId w:val="5"/>
        </w:numPr>
        <w:spacing w:line="276" w:lineRule="auto"/>
        <w:ind w:left="709"/>
        <w:jc w:val="both"/>
        <w:rPr>
          <w:u w:val="single"/>
        </w:rPr>
      </w:pPr>
      <w:r w:rsidRPr="00280362">
        <w:t>Si l’utilisateur rentre un nom de continent avec des caractères numériques, ceux-ci ne s’affichent pas, ils ne sont pas autorisés.</w:t>
      </w:r>
    </w:p>
    <w:p w:rsidR="00185CFD" w:rsidRPr="006366F0" w:rsidRDefault="00185CFD" w:rsidP="00252454">
      <w:pPr>
        <w:pStyle w:val="Paragraphedeliste"/>
        <w:numPr>
          <w:ilvl w:val="0"/>
          <w:numId w:val="5"/>
        </w:numPr>
        <w:spacing w:line="276" w:lineRule="auto"/>
        <w:ind w:left="709"/>
        <w:jc w:val="both"/>
        <w:rPr>
          <w:u w:val="single"/>
        </w:rPr>
      </w:pPr>
      <w:r>
        <w:t>Le bouton « Valider » n’est pas accessible ou absent :</w:t>
      </w:r>
    </w:p>
    <w:p w:rsidR="00185CFD" w:rsidRPr="006366F0" w:rsidRDefault="00185CFD" w:rsidP="00252454">
      <w:pPr>
        <w:pStyle w:val="Paragraphedeliste"/>
        <w:numPr>
          <w:ilvl w:val="1"/>
          <w:numId w:val="5"/>
        </w:numPr>
        <w:spacing w:line="276" w:lineRule="auto"/>
        <w:ind w:left="1418"/>
        <w:jc w:val="both"/>
      </w:pPr>
      <w:r w:rsidRPr="006366F0">
        <w:t>L’utilisateur contacte le service technique.</w:t>
      </w:r>
    </w:p>
    <w:p w:rsidR="00185CFD" w:rsidRPr="00CC69DC" w:rsidRDefault="00185CFD" w:rsidP="00252454">
      <w:pPr>
        <w:pStyle w:val="Paragraphedeliste"/>
        <w:numPr>
          <w:ilvl w:val="0"/>
          <w:numId w:val="5"/>
        </w:numPr>
        <w:spacing w:line="276" w:lineRule="auto"/>
        <w:ind w:left="709"/>
        <w:jc w:val="both"/>
        <w:rPr>
          <w:u w:val="single"/>
        </w:rPr>
      </w:pPr>
    </w:p>
    <w:p w:rsidR="00185CFD" w:rsidRPr="00A60B3F" w:rsidRDefault="00185CFD" w:rsidP="00252454">
      <w:pPr>
        <w:pStyle w:val="Paragraphedeliste"/>
        <w:numPr>
          <w:ilvl w:val="1"/>
          <w:numId w:val="5"/>
        </w:numPr>
        <w:spacing w:line="276" w:lineRule="auto"/>
        <w:ind w:left="1418"/>
        <w:jc w:val="both"/>
      </w:pPr>
      <w:r>
        <w:t>Lors de l’insertion, la casse est modifiée de façon à avoir des majuscules en début de mots.</w:t>
      </w:r>
    </w:p>
    <w:p w:rsidR="00185CFD" w:rsidRPr="00C17F0F" w:rsidRDefault="00185CFD" w:rsidP="00252454">
      <w:pPr>
        <w:pStyle w:val="Paragraphedeliste"/>
        <w:numPr>
          <w:ilvl w:val="1"/>
          <w:numId w:val="5"/>
        </w:numPr>
        <w:spacing w:line="276" w:lineRule="auto"/>
        <w:ind w:left="1418"/>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Pr="00280362" w:rsidRDefault="00185CFD" w:rsidP="00185CFD">
      <w:pPr>
        <w:pStyle w:val="Titre3"/>
      </w:pPr>
      <w:r w:rsidRPr="00280362">
        <w:br w:type="page"/>
      </w:r>
      <w:bookmarkStart w:id="7" w:name="_Toc279847479"/>
      <w:bookmarkStart w:id="8" w:name="_Toc280130066"/>
      <w:r w:rsidRPr="00280362">
        <w:lastRenderedPageBreak/>
        <w:t>Ajout d’un pays</w:t>
      </w:r>
      <w:bookmarkEnd w:id="7"/>
      <w:bookmarkEnd w:id="8"/>
    </w:p>
    <w:p w:rsidR="00185CFD" w:rsidRPr="00280362" w:rsidRDefault="00185CFD" w:rsidP="00185CFD">
      <w:r w:rsidRPr="00280362">
        <w:t>Ajout d’un nouveau pays dans la base de données.</w:t>
      </w:r>
    </w:p>
    <w:p w:rsidR="00185CFD" w:rsidRPr="00280362" w:rsidRDefault="00185CFD" w:rsidP="00185CFD">
      <w:r w:rsidRPr="00280362">
        <w:t>Ce cas d’utilisation se produit lorsqu’un nouveau magasi</w:t>
      </w:r>
      <w:r>
        <w:t>n est susceptible de s’ouvrir dans</w:t>
      </w:r>
      <w:r w:rsidRPr="00280362">
        <w:t xml:space="preserve"> un nouveau pays.</w:t>
      </w:r>
    </w:p>
    <w:p w:rsidR="00185CFD" w:rsidRPr="00280362" w:rsidRDefault="00185CFD" w:rsidP="00185CFD">
      <w:r w:rsidRPr="00280362">
        <w:rPr>
          <w:u w:val="single"/>
        </w:rPr>
        <w:t>Intervenant</w:t>
      </w:r>
      <w:r w:rsidRPr="00280362">
        <w:t> : Le 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 Le continent sur lequel se trouve le pays existe dans la base de données.</w:t>
      </w:r>
    </w:p>
    <w:p w:rsidR="00185CFD" w:rsidRPr="00280362" w:rsidRDefault="00185CFD" w:rsidP="00185CFD">
      <w:r w:rsidRPr="00280362">
        <w:rPr>
          <w:u w:val="single"/>
        </w:rPr>
        <w:t>Garantie minimale</w:t>
      </w:r>
      <w:r w:rsidRPr="00280362">
        <w:t> : Le nouveau pays n’est pas inséré dans la base, un message d’erreur s’affiche, indiquant que celui-ci n’a pas pu être inséré.</w:t>
      </w:r>
    </w:p>
    <w:p w:rsidR="00185CFD" w:rsidRPr="00280362" w:rsidRDefault="00185CFD" w:rsidP="00185CFD">
      <w:r w:rsidRPr="00280362">
        <w:rPr>
          <w:u w:val="single"/>
        </w:rPr>
        <w:t>Garantie en cas de succès</w:t>
      </w:r>
      <w:r w:rsidRPr="00280362">
        <w:t> : Le nouveau pays est correctement inséré dans la base.</w:t>
      </w:r>
    </w:p>
    <w:p w:rsidR="00185CFD" w:rsidRPr="00280362" w:rsidRDefault="00185CFD" w:rsidP="00185CFD">
      <w:r w:rsidRPr="00280362">
        <w:rPr>
          <w:u w:val="single"/>
        </w:rPr>
        <w:t>Déclencheur</w:t>
      </w:r>
      <w:r w:rsidRPr="00280362">
        <w:t xml:space="preserve"> : Lorsque </w:t>
      </w:r>
      <w:proofErr w:type="spellStart"/>
      <w:r w:rsidRPr="00280362">
        <w:t>Darties</w:t>
      </w:r>
      <w:proofErr w:type="spellEnd"/>
      <w:r w:rsidRPr="00280362">
        <w:t xml:space="preserve"> souhaitera ouvrir des succursales hors France.</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6"/>
        </w:numPr>
        <w:spacing w:line="276" w:lineRule="auto"/>
        <w:ind w:left="851"/>
        <w:jc w:val="both"/>
      </w:pPr>
      <w:r w:rsidRPr="00280362">
        <w:t>L’utilisateur se connecte à l’application web.</w:t>
      </w:r>
    </w:p>
    <w:p w:rsidR="00185CFD" w:rsidRPr="00280362" w:rsidRDefault="00185CFD" w:rsidP="00252454">
      <w:pPr>
        <w:pStyle w:val="Paragraphedeliste"/>
        <w:numPr>
          <w:ilvl w:val="0"/>
          <w:numId w:val="6"/>
        </w:numPr>
        <w:spacing w:line="276" w:lineRule="auto"/>
        <w:ind w:left="851"/>
        <w:jc w:val="both"/>
      </w:pPr>
      <w:r w:rsidRPr="00280362">
        <w:t>Il sélectionne l’onglet « Administration ».</w:t>
      </w:r>
    </w:p>
    <w:p w:rsidR="00185CFD" w:rsidRPr="00280362" w:rsidRDefault="00185CFD" w:rsidP="00252454">
      <w:pPr>
        <w:pStyle w:val="Paragraphedeliste"/>
        <w:numPr>
          <w:ilvl w:val="0"/>
          <w:numId w:val="6"/>
        </w:numPr>
        <w:spacing w:line="276" w:lineRule="auto"/>
        <w:ind w:left="851"/>
        <w:jc w:val="both"/>
      </w:pPr>
      <w:r w:rsidRPr="00280362">
        <w:t>Il clique sur « Ajout d’un pays ».</w:t>
      </w:r>
    </w:p>
    <w:p w:rsidR="00185CFD" w:rsidRPr="00280362" w:rsidRDefault="00185CFD" w:rsidP="00252454">
      <w:pPr>
        <w:pStyle w:val="Paragraphedeliste"/>
        <w:numPr>
          <w:ilvl w:val="0"/>
          <w:numId w:val="6"/>
        </w:numPr>
        <w:spacing w:line="276" w:lineRule="auto"/>
        <w:ind w:left="851"/>
        <w:jc w:val="both"/>
      </w:pPr>
      <w:r w:rsidRPr="00280362">
        <w:t xml:space="preserve">Dans une liste déroulante de tous les continents, il choisit celui </w:t>
      </w:r>
      <w:r>
        <w:t>dans lequel se trouve le pays</w:t>
      </w:r>
      <w:r w:rsidRPr="00280362">
        <w:t>.</w:t>
      </w:r>
    </w:p>
    <w:p w:rsidR="00185CFD" w:rsidRPr="00280362" w:rsidRDefault="00185CFD" w:rsidP="00252454">
      <w:pPr>
        <w:pStyle w:val="Paragraphedeliste"/>
        <w:numPr>
          <w:ilvl w:val="0"/>
          <w:numId w:val="6"/>
        </w:numPr>
        <w:spacing w:line="276" w:lineRule="auto"/>
        <w:ind w:left="851"/>
        <w:jc w:val="both"/>
      </w:pPr>
      <w:r w:rsidRPr="00280362">
        <w:t>L’utilisateur renseigne le nom du nouveau pays</w:t>
      </w:r>
      <w:r>
        <w:t xml:space="preserve"> dans la case prévue à cet effet</w:t>
      </w:r>
      <w:r w:rsidRPr="00280362">
        <w:t>.</w:t>
      </w:r>
    </w:p>
    <w:p w:rsidR="00185CFD" w:rsidRPr="00280362" w:rsidRDefault="00185CFD" w:rsidP="00252454">
      <w:pPr>
        <w:pStyle w:val="Paragraphedeliste"/>
        <w:numPr>
          <w:ilvl w:val="0"/>
          <w:numId w:val="6"/>
        </w:numPr>
        <w:spacing w:line="276" w:lineRule="auto"/>
        <w:ind w:left="851"/>
        <w:jc w:val="both"/>
      </w:pPr>
      <w:r w:rsidRPr="00280362">
        <w:t>Il clique sur le bouton « Valider ».</w:t>
      </w:r>
    </w:p>
    <w:p w:rsidR="00185CFD" w:rsidRPr="00280362" w:rsidRDefault="00185CFD" w:rsidP="00252454">
      <w:pPr>
        <w:pStyle w:val="Paragraphedeliste"/>
        <w:numPr>
          <w:ilvl w:val="0"/>
          <w:numId w:val="6"/>
        </w:numPr>
        <w:spacing w:line="276" w:lineRule="auto"/>
        <w:ind w:left="851"/>
        <w:jc w:val="both"/>
      </w:pPr>
      <w:r w:rsidRPr="00280362">
        <w:t>Un message s’affiche lui indiquant que l’insertion s’est déroulée correctement.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7"/>
        </w:numPr>
        <w:spacing w:line="276" w:lineRule="auto"/>
        <w:ind w:left="851"/>
        <w:jc w:val="both"/>
        <w:rPr>
          <w:u w:val="single"/>
        </w:rPr>
      </w:pPr>
      <w:r w:rsidRPr="00280362">
        <w:t>L’utilisateur n’arrive pas à se connecter :</w:t>
      </w:r>
    </w:p>
    <w:p w:rsidR="00185CFD" w:rsidRPr="00280362" w:rsidRDefault="00185CFD" w:rsidP="00252454">
      <w:pPr>
        <w:pStyle w:val="Paragraphedeliste"/>
        <w:numPr>
          <w:ilvl w:val="1"/>
          <w:numId w:val="7"/>
        </w:numPr>
        <w:spacing w:line="276" w:lineRule="auto"/>
        <w:ind w:left="1843"/>
        <w:jc w:val="both"/>
        <w:rPr>
          <w:u w:val="single"/>
        </w:rPr>
      </w:pPr>
      <w:r>
        <w:t>Voir le cas d’utilisation de</w:t>
      </w:r>
      <w:r w:rsidRPr="00280362">
        <w:t xml:space="preserve"> connexion.</w:t>
      </w:r>
    </w:p>
    <w:p w:rsidR="00185CFD" w:rsidRPr="00280362" w:rsidRDefault="00185CFD" w:rsidP="00252454">
      <w:pPr>
        <w:pStyle w:val="Paragraphedeliste"/>
        <w:numPr>
          <w:ilvl w:val="0"/>
          <w:numId w:val="7"/>
        </w:numPr>
        <w:spacing w:line="276" w:lineRule="auto"/>
        <w:ind w:left="851"/>
        <w:jc w:val="both"/>
        <w:rPr>
          <w:u w:val="single"/>
        </w:rPr>
      </w:pPr>
      <w:r w:rsidRPr="00280362">
        <w:t>L’onglet « Administration » n’est pas accessible ou absent :</w:t>
      </w:r>
    </w:p>
    <w:p w:rsidR="00185CFD" w:rsidRPr="00280362" w:rsidRDefault="00185CFD" w:rsidP="00252454">
      <w:pPr>
        <w:pStyle w:val="Paragraphedeliste"/>
        <w:numPr>
          <w:ilvl w:val="1"/>
          <w:numId w:val="7"/>
        </w:numPr>
        <w:spacing w:line="276" w:lineRule="auto"/>
        <w:ind w:left="1843"/>
        <w:jc w:val="both"/>
        <w:rPr>
          <w:u w:val="single"/>
        </w:rPr>
      </w:pPr>
      <w:r w:rsidRPr="00280362">
        <w:t>L’utilisateur contacte le service technique.</w:t>
      </w:r>
    </w:p>
    <w:p w:rsidR="00185CFD" w:rsidRDefault="00185CFD" w:rsidP="00252454">
      <w:pPr>
        <w:pStyle w:val="Paragraphedeliste"/>
        <w:numPr>
          <w:ilvl w:val="0"/>
          <w:numId w:val="7"/>
        </w:numPr>
        <w:spacing w:line="276" w:lineRule="auto"/>
        <w:ind w:left="851"/>
        <w:jc w:val="both"/>
      </w:pPr>
      <w:r w:rsidRPr="00B0336F">
        <w:t>Le bouton « Ajout d’un pays » n’est pas accessible ou absent :</w:t>
      </w:r>
    </w:p>
    <w:p w:rsidR="00185CFD" w:rsidRPr="00B0336F" w:rsidRDefault="00185CFD" w:rsidP="00252454">
      <w:pPr>
        <w:pStyle w:val="Paragraphedeliste"/>
        <w:numPr>
          <w:ilvl w:val="1"/>
          <w:numId w:val="7"/>
        </w:numPr>
        <w:spacing w:line="276" w:lineRule="auto"/>
        <w:jc w:val="both"/>
      </w:pPr>
      <w:r>
        <w:t>L’utilisateur contacte le service technique.</w:t>
      </w:r>
    </w:p>
    <w:p w:rsidR="00185CFD" w:rsidRPr="00280362" w:rsidRDefault="00185CFD" w:rsidP="00252454">
      <w:pPr>
        <w:pStyle w:val="Paragraphedeliste"/>
        <w:numPr>
          <w:ilvl w:val="0"/>
          <w:numId w:val="7"/>
        </w:numPr>
        <w:spacing w:line="276" w:lineRule="auto"/>
        <w:ind w:left="851"/>
        <w:jc w:val="both"/>
        <w:rPr>
          <w:u w:val="single"/>
        </w:rPr>
      </w:pPr>
      <w:r w:rsidRPr="00280362">
        <w:t xml:space="preserve">Si le continent dont il a besoin n’est pas dans la liste déroulante, cela signifie qu’il n’a pas été inséré dans la base de </w:t>
      </w:r>
      <w:proofErr w:type="gramStart"/>
      <w:r w:rsidRPr="00280362">
        <w:t>donnée</w:t>
      </w:r>
      <w:proofErr w:type="gramEnd"/>
      <w:r w:rsidRPr="00280362">
        <w:t>, l’utilisateur doit donc abandonner la procédure et créer le continent.</w:t>
      </w:r>
    </w:p>
    <w:p w:rsidR="00185CFD" w:rsidRPr="00280362" w:rsidRDefault="00185CFD" w:rsidP="00252454">
      <w:pPr>
        <w:pStyle w:val="Paragraphedeliste"/>
        <w:numPr>
          <w:ilvl w:val="0"/>
          <w:numId w:val="7"/>
        </w:numPr>
        <w:spacing w:line="276" w:lineRule="auto"/>
        <w:ind w:left="851"/>
        <w:jc w:val="both"/>
        <w:rPr>
          <w:u w:val="single"/>
        </w:rPr>
      </w:pPr>
      <w:r w:rsidRPr="00280362">
        <w:t>Si l’utilisateur rentre un nom de pays avec des caractères numériques, ceux-ci ne s’affichent pas, ils ne sont pas autorisés.</w:t>
      </w:r>
    </w:p>
    <w:p w:rsidR="00185CFD" w:rsidRPr="00C75E7A" w:rsidRDefault="00185CFD" w:rsidP="00252454">
      <w:pPr>
        <w:pStyle w:val="Paragraphedeliste"/>
        <w:numPr>
          <w:ilvl w:val="0"/>
          <w:numId w:val="7"/>
        </w:numPr>
        <w:spacing w:line="276" w:lineRule="auto"/>
        <w:ind w:left="851"/>
        <w:jc w:val="both"/>
        <w:rPr>
          <w:u w:val="single"/>
        </w:rPr>
      </w:pPr>
      <w:r>
        <w:t>Le bouton « Valider » n’est pas accessible ou pas disponible :</w:t>
      </w:r>
    </w:p>
    <w:p w:rsidR="00185CFD" w:rsidRPr="00280362" w:rsidRDefault="00185CFD" w:rsidP="00252454">
      <w:pPr>
        <w:pStyle w:val="Paragraphedeliste"/>
        <w:numPr>
          <w:ilvl w:val="1"/>
          <w:numId w:val="7"/>
        </w:numPr>
        <w:spacing w:line="276" w:lineRule="auto"/>
        <w:jc w:val="both"/>
        <w:rPr>
          <w:u w:val="single"/>
        </w:rPr>
      </w:pPr>
      <w:r>
        <w:t>L’utilisateur contacte le service technique.</w:t>
      </w:r>
    </w:p>
    <w:p w:rsidR="00185CFD" w:rsidRPr="00667915" w:rsidRDefault="00185CFD" w:rsidP="00252454">
      <w:pPr>
        <w:pStyle w:val="Paragraphedeliste"/>
        <w:numPr>
          <w:ilvl w:val="0"/>
          <w:numId w:val="7"/>
        </w:numPr>
        <w:spacing w:line="276" w:lineRule="auto"/>
        <w:ind w:left="851"/>
        <w:jc w:val="both"/>
        <w:rPr>
          <w:u w:val="single"/>
        </w:rPr>
      </w:pPr>
    </w:p>
    <w:p w:rsidR="00185CFD" w:rsidRPr="00A60B3F" w:rsidRDefault="00185CFD" w:rsidP="00252454">
      <w:pPr>
        <w:pStyle w:val="Paragraphedeliste"/>
        <w:numPr>
          <w:ilvl w:val="1"/>
          <w:numId w:val="7"/>
        </w:numPr>
        <w:spacing w:line="276" w:lineRule="auto"/>
        <w:jc w:val="both"/>
      </w:pPr>
      <w:r>
        <w:t>Lors de l’insertion, la casse est modifiée de façon à avoir des majuscules en début de mots.</w:t>
      </w:r>
    </w:p>
    <w:p w:rsidR="00185CFD" w:rsidRPr="00280362" w:rsidRDefault="00185CFD" w:rsidP="00252454">
      <w:pPr>
        <w:pStyle w:val="Paragraphedeliste"/>
        <w:numPr>
          <w:ilvl w:val="1"/>
          <w:numId w:val="7"/>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Pr="00280362" w:rsidRDefault="00185CFD" w:rsidP="00185CFD"/>
    <w:p w:rsidR="00185CFD" w:rsidRPr="00280362" w:rsidRDefault="00185CFD" w:rsidP="00185CFD">
      <w:pPr>
        <w:pStyle w:val="Titre3"/>
      </w:pPr>
      <w:r w:rsidRPr="00280362">
        <w:br w:type="page"/>
      </w:r>
      <w:bookmarkStart w:id="9" w:name="_Toc279847480"/>
      <w:bookmarkStart w:id="10" w:name="_Toc280130067"/>
      <w:r w:rsidRPr="00280362">
        <w:lastRenderedPageBreak/>
        <w:t>Ajout d’une région commerciale</w:t>
      </w:r>
      <w:bookmarkEnd w:id="9"/>
      <w:bookmarkEnd w:id="10"/>
    </w:p>
    <w:p w:rsidR="00185CFD" w:rsidRPr="00280362" w:rsidRDefault="00185CFD" w:rsidP="00185CFD">
      <w:r w:rsidRPr="00280362">
        <w:t>Ajout d’une nouvelle région commerciale dans la base de données.</w:t>
      </w:r>
    </w:p>
    <w:p w:rsidR="00185CFD" w:rsidRPr="00280362" w:rsidRDefault="00185CFD" w:rsidP="00185CFD">
      <w:r w:rsidRPr="00280362">
        <w:t xml:space="preserve">Ce cas d’utilisation se produit </w:t>
      </w:r>
      <w:proofErr w:type="gramStart"/>
      <w:r w:rsidRPr="00280362">
        <w:t>lorsqu’une</w:t>
      </w:r>
      <w:proofErr w:type="gramEnd"/>
      <w:r w:rsidRPr="00280362">
        <w:t xml:space="preserve"> nouveau pays a été créé ou lorsqu’une nouvelle répartition d’un pays est faite.</w:t>
      </w:r>
    </w:p>
    <w:p w:rsidR="00185CFD" w:rsidRPr="00280362" w:rsidRDefault="00185CFD" w:rsidP="00185CFD">
      <w:r w:rsidRPr="00280362">
        <w:rPr>
          <w:u w:val="single"/>
        </w:rPr>
        <w:t>Intervenant</w:t>
      </w:r>
      <w:r w:rsidRPr="00280362">
        <w:t> : Le 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 Le pays dans lequel se trouve la région existe dans la base de données.</w:t>
      </w:r>
    </w:p>
    <w:p w:rsidR="00185CFD" w:rsidRPr="00280362" w:rsidRDefault="00185CFD" w:rsidP="00185CFD">
      <w:r w:rsidRPr="00280362">
        <w:rPr>
          <w:u w:val="single"/>
        </w:rPr>
        <w:t>Garantie minimale</w:t>
      </w:r>
      <w:r w:rsidRPr="00280362">
        <w:t> : La nouvelle région n’est pas insérée dans la base, un message d’erreur s’affiche, indiquant que celle-ci n’a pas pu être insérée.</w:t>
      </w:r>
    </w:p>
    <w:p w:rsidR="00185CFD" w:rsidRPr="00280362" w:rsidRDefault="00185CFD" w:rsidP="00185CFD">
      <w:r w:rsidRPr="00280362">
        <w:rPr>
          <w:u w:val="single"/>
        </w:rPr>
        <w:t>Garantie en cas de succès</w:t>
      </w:r>
      <w:r w:rsidRPr="00280362">
        <w:t> : La nouvelle région est correctement insérée dans la base.</w:t>
      </w:r>
    </w:p>
    <w:p w:rsidR="00185CFD" w:rsidRPr="00280362" w:rsidRDefault="00185CFD" w:rsidP="00185CFD">
      <w:r w:rsidRPr="00280362">
        <w:rPr>
          <w:u w:val="single"/>
        </w:rPr>
        <w:t>Déclencheur</w:t>
      </w:r>
      <w:r w:rsidRPr="00280362">
        <w:t xml:space="preserve"> : Lorsque </w:t>
      </w:r>
      <w:proofErr w:type="spellStart"/>
      <w:r w:rsidRPr="00280362">
        <w:t>Darties</w:t>
      </w:r>
      <w:proofErr w:type="spellEnd"/>
      <w:r w:rsidRPr="00280362">
        <w:t xml:space="preserve"> souhaitera revoir la répartition de ses régions dans un pays existant ou créera des régions pour un nouveau pays.</w:t>
      </w:r>
    </w:p>
    <w:p w:rsidR="00185CFD" w:rsidRPr="00280362" w:rsidRDefault="00185CFD" w:rsidP="00185CFD">
      <w:r w:rsidRPr="00280362">
        <w:rPr>
          <w:u w:val="single"/>
        </w:rPr>
        <w:t>Scénario</w:t>
      </w:r>
      <w:r w:rsidRPr="00280362">
        <w:t> :</w:t>
      </w:r>
    </w:p>
    <w:p w:rsidR="00185CFD" w:rsidRPr="00280362" w:rsidRDefault="00185CFD" w:rsidP="00252454">
      <w:pPr>
        <w:pStyle w:val="Paragraphedeliste"/>
        <w:numPr>
          <w:ilvl w:val="0"/>
          <w:numId w:val="8"/>
        </w:numPr>
        <w:spacing w:line="276" w:lineRule="auto"/>
        <w:jc w:val="both"/>
      </w:pPr>
      <w:r w:rsidRPr="00280362">
        <w:t>L’utilisateur se connecte à l’application web.</w:t>
      </w:r>
    </w:p>
    <w:p w:rsidR="00185CFD" w:rsidRPr="00280362" w:rsidRDefault="00185CFD" w:rsidP="00252454">
      <w:pPr>
        <w:pStyle w:val="Paragraphedeliste"/>
        <w:numPr>
          <w:ilvl w:val="0"/>
          <w:numId w:val="8"/>
        </w:numPr>
        <w:spacing w:line="276" w:lineRule="auto"/>
        <w:jc w:val="both"/>
      </w:pPr>
      <w:r w:rsidRPr="00280362">
        <w:t>Il sélectionne l’onglet « Administration ».</w:t>
      </w:r>
    </w:p>
    <w:p w:rsidR="00185CFD" w:rsidRPr="00280362" w:rsidRDefault="00185CFD" w:rsidP="00252454">
      <w:pPr>
        <w:pStyle w:val="Paragraphedeliste"/>
        <w:numPr>
          <w:ilvl w:val="0"/>
          <w:numId w:val="8"/>
        </w:numPr>
        <w:spacing w:line="276" w:lineRule="auto"/>
        <w:jc w:val="both"/>
      </w:pPr>
      <w:r w:rsidRPr="00280362">
        <w:t>Il clique sur « Ajout d’une région commerciale ».</w:t>
      </w:r>
    </w:p>
    <w:p w:rsidR="00185CFD" w:rsidRPr="00280362" w:rsidRDefault="00185CFD" w:rsidP="00252454">
      <w:pPr>
        <w:pStyle w:val="Paragraphedeliste"/>
        <w:numPr>
          <w:ilvl w:val="0"/>
          <w:numId w:val="8"/>
        </w:numPr>
        <w:spacing w:line="276" w:lineRule="auto"/>
        <w:jc w:val="both"/>
      </w:pPr>
      <w:r w:rsidRPr="00280362">
        <w:t xml:space="preserve">Dans une liste déroulante de tous les pays, il choisit celui </w:t>
      </w:r>
      <w:r>
        <w:t>dans lequel se trouve la région</w:t>
      </w:r>
      <w:r w:rsidRPr="00280362">
        <w:t>.</w:t>
      </w:r>
    </w:p>
    <w:p w:rsidR="00185CFD" w:rsidRPr="00280362" w:rsidRDefault="00185CFD" w:rsidP="00252454">
      <w:pPr>
        <w:pStyle w:val="Paragraphedeliste"/>
        <w:numPr>
          <w:ilvl w:val="0"/>
          <w:numId w:val="8"/>
        </w:numPr>
        <w:spacing w:line="276" w:lineRule="auto"/>
        <w:jc w:val="both"/>
      </w:pPr>
      <w:r w:rsidRPr="00280362">
        <w:t>L’utilisateur renseigne le nom de la nouvelle région.</w:t>
      </w:r>
    </w:p>
    <w:p w:rsidR="00185CFD" w:rsidRPr="00280362" w:rsidRDefault="00185CFD" w:rsidP="00252454">
      <w:pPr>
        <w:pStyle w:val="Paragraphedeliste"/>
        <w:numPr>
          <w:ilvl w:val="0"/>
          <w:numId w:val="8"/>
        </w:numPr>
        <w:spacing w:line="276" w:lineRule="auto"/>
        <w:jc w:val="both"/>
      </w:pPr>
      <w:r w:rsidRPr="00280362">
        <w:t>Il clique sur le bouton « Valider ».</w:t>
      </w:r>
    </w:p>
    <w:p w:rsidR="00185CFD" w:rsidRPr="00280362" w:rsidRDefault="00185CFD" w:rsidP="00252454">
      <w:pPr>
        <w:pStyle w:val="Paragraphedeliste"/>
        <w:numPr>
          <w:ilvl w:val="0"/>
          <w:numId w:val="8"/>
        </w:numPr>
        <w:spacing w:line="276" w:lineRule="auto"/>
        <w:jc w:val="both"/>
      </w:pPr>
      <w:r w:rsidRPr="00280362">
        <w:t>Un message s’affiche lui indiquant que l’insertion s’est déroulée correctement.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9"/>
        </w:numPr>
        <w:spacing w:line="276" w:lineRule="auto"/>
        <w:jc w:val="both"/>
      </w:pPr>
      <w:r w:rsidRPr="00280362">
        <w:t>L’utilisateur n’arrive pas à se connecter :</w:t>
      </w:r>
    </w:p>
    <w:p w:rsidR="00185CFD" w:rsidRPr="00280362" w:rsidRDefault="00185CFD" w:rsidP="00252454">
      <w:pPr>
        <w:pStyle w:val="Paragraphedeliste"/>
        <w:numPr>
          <w:ilvl w:val="1"/>
          <w:numId w:val="9"/>
        </w:numPr>
        <w:spacing w:line="276" w:lineRule="auto"/>
        <w:jc w:val="both"/>
      </w:pPr>
      <w:r>
        <w:t>Voir le cas d’utilisation</w:t>
      </w:r>
      <w:r w:rsidRPr="00280362">
        <w:t xml:space="preserve"> de connexion.</w:t>
      </w:r>
    </w:p>
    <w:p w:rsidR="00185CFD" w:rsidRPr="00280362" w:rsidRDefault="00185CFD" w:rsidP="00252454">
      <w:pPr>
        <w:pStyle w:val="Paragraphedeliste"/>
        <w:numPr>
          <w:ilvl w:val="0"/>
          <w:numId w:val="9"/>
        </w:numPr>
        <w:spacing w:line="276" w:lineRule="auto"/>
        <w:jc w:val="both"/>
      </w:pPr>
      <w:r w:rsidRPr="00280362">
        <w:t>L’onglet « Administration » n’est pas accessible ou absent :</w:t>
      </w:r>
    </w:p>
    <w:p w:rsidR="00185CFD" w:rsidRPr="00280362" w:rsidRDefault="00185CFD" w:rsidP="00252454">
      <w:pPr>
        <w:pStyle w:val="Paragraphedeliste"/>
        <w:numPr>
          <w:ilvl w:val="1"/>
          <w:numId w:val="9"/>
        </w:numPr>
        <w:spacing w:line="276" w:lineRule="auto"/>
        <w:jc w:val="both"/>
      </w:pPr>
      <w:r w:rsidRPr="00280362">
        <w:t>L’utilisateur contacte le service technique.</w:t>
      </w:r>
    </w:p>
    <w:p w:rsidR="00185CFD" w:rsidRDefault="00185CFD" w:rsidP="00252454">
      <w:pPr>
        <w:pStyle w:val="Paragraphedeliste"/>
        <w:numPr>
          <w:ilvl w:val="0"/>
          <w:numId w:val="9"/>
        </w:numPr>
        <w:spacing w:line="276" w:lineRule="auto"/>
        <w:jc w:val="both"/>
      </w:pPr>
      <w:r>
        <w:t>Le bouton « Ajout d’une région commerciale » n’est pas accessible ou pas disponible :</w:t>
      </w:r>
    </w:p>
    <w:p w:rsidR="00185CFD" w:rsidRPr="00280362" w:rsidRDefault="00185CFD" w:rsidP="00252454">
      <w:pPr>
        <w:pStyle w:val="Paragraphedeliste"/>
        <w:numPr>
          <w:ilvl w:val="1"/>
          <w:numId w:val="9"/>
        </w:numPr>
        <w:spacing w:line="276" w:lineRule="auto"/>
        <w:jc w:val="both"/>
      </w:pPr>
      <w:r>
        <w:t>L’utilisateur contacte le service technique</w:t>
      </w:r>
    </w:p>
    <w:p w:rsidR="00185CFD" w:rsidRPr="00280362" w:rsidRDefault="00185CFD" w:rsidP="00252454">
      <w:pPr>
        <w:pStyle w:val="Paragraphedeliste"/>
        <w:numPr>
          <w:ilvl w:val="0"/>
          <w:numId w:val="9"/>
        </w:numPr>
        <w:spacing w:line="276" w:lineRule="auto"/>
        <w:jc w:val="both"/>
        <w:rPr>
          <w:u w:val="single"/>
        </w:rPr>
      </w:pPr>
      <w:r w:rsidRPr="00280362">
        <w:t>Si le pays dont il a besoin n’est pas dans la liste déroulante, cela signifie qu’il n’a pas été inséré dans la base de donnée</w:t>
      </w:r>
      <w:r>
        <w:t>s</w:t>
      </w:r>
      <w:r w:rsidRPr="00280362">
        <w:t>, l’utilisateur doit donc abandonner la procédure et créer le pays.</w:t>
      </w:r>
    </w:p>
    <w:p w:rsidR="00185CFD" w:rsidRPr="00280362" w:rsidRDefault="00185CFD" w:rsidP="00252454">
      <w:pPr>
        <w:pStyle w:val="Paragraphedeliste"/>
        <w:numPr>
          <w:ilvl w:val="0"/>
          <w:numId w:val="9"/>
        </w:numPr>
        <w:spacing w:line="276" w:lineRule="auto"/>
        <w:jc w:val="both"/>
        <w:rPr>
          <w:u w:val="single"/>
        </w:rPr>
      </w:pPr>
      <w:r w:rsidRPr="00280362">
        <w:t>Le nom d’une région ne doit pas comporter de caractères numériques, ceux-ci ne s’affichent pas, ils ne sont pas autorisés.</w:t>
      </w:r>
    </w:p>
    <w:p w:rsidR="00185CFD" w:rsidRPr="00AE70A3" w:rsidRDefault="00185CFD" w:rsidP="00252454">
      <w:pPr>
        <w:pStyle w:val="Paragraphedeliste"/>
        <w:numPr>
          <w:ilvl w:val="0"/>
          <w:numId w:val="9"/>
        </w:numPr>
        <w:spacing w:line="276" w:lineRule="auto"/>
        <w:jc w:val="both"/>
        <w:rPr>
          <w:u w:val="single"/>
        </w:rPr>
      </w:pPr>
      <w:r>
        <w:t>Si le bouton « Valider » n’est pas accessible ou pas disponible :</w:t>
      </w:r>
    </w:p>
    <w:p w:rsidR="00185CFD" w:rsidRPr="00280362" w:rsidRDefault="00185CFD" w:rsidP="00252454">
      <w:pPr>
        <w:pStyle w:val="Paragraphedeliste"/>
        <w:numPr>
          <w:ilvl w:val="1"/>
          <w:numId w:val="9"/>
        </w:numPr>
        <w:spacing w:line="276" w:lineRule="auto"/>
        <w:jc w:val="both"/>
        <w:rPr>
          <w:u w:val="single"/>
        </w:rPr>
      </w:pPr>
      <w:r>
        <w:t>L’utilisateur contacte le service technique.</w:t>
      </w:r>
    </w:p>
    <w:p w:rsidR="00185CFD" w:rsidRPr="007A43A5" w:rsidRDefault="00185CFD" w:rsidP="00252454">
      <w:pPr>
        <w:pStyle w:val="Paragraphedeliste"/>
        <w:numPr>
          <w:ilvl w:val="0"/>
          <w:numId w:val="9"/>
        </w:numPr>
        <w:spacing w:line="276" w:lineRule="auto"/>
        <w:jc w:val="both"/>
        <w:rPr>
          <w:u w:val="single"/>
        </w:rPr>
      </w:pPr>
    </w:p>
    <w:p w:rsidR="00185CFD" w:rsidRPr="00A60B3F" w:rsidRDefault="00185CFD" w:rsidP="00252454">
      <w:pPr>
        <w:pStyle w:val="Paragraphedeliste"/>
        <w:numPr>
          <w:ilvl w:val="1"/>
          <w:numId w:val="9"/>
        </w:numPr>
        <w:spacing w:line="276" w:lineRule="auto"/>
        <w:jc w:val="both"/>
      </w:pPr>
      <w:r>
        <w:t>Lors de l’insertion, la casse est modifiée de façon à avoir des majuscules en début de mots.</w:t>
      </w:r>
    </w:p>
    <w:p w:rsidR="00185CFD" w:rsidRPr="00280362" w:rsidRDefault="00185CFD" w:rsidP="00252454">
      <w:pPr>
        <w:pStyle w:val="Paragraphedeliste"/>
        <w:numPr>
          <w:ilvl w:val="1"/>
          <w:numId w:val="9"/>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Pr="00280362" w:rsidRDefault="00185CFD" w:rsidP="00185CFD">
      <w:pPr>
        <w:pStyle w:val="Titre3"/>
      </w:pPr>
      <w:r w:rsidRPr="00280362">
        <w:br w:type="page"/>
      </w:r>
      <w:bookmarkStart w:id="11" w:name="_Toc279847481"/>
      <w:bookmarkStart w:id="12" w:name="_Toc280130068"/>
      <w:r w:rsidRPr="00280362">
        <w:lastRenderedPageBreak/>
        <w:t>Ajout d’une ville</w:t>
      </w:r>
      <w:bookmarkEnd w:id="11"/>
      <w:bookmarkEnd w:id="12"/>
    </w:p>
    <w:p w:rsidR="00185CFD" w:rsidRPr="00280362" w:rsidRDefault="00185CFD" w:rsidP="00185CFD">
      <w:r w:rsidRPr="00280362">
        <w:t>Ajout d’une nouvelle ville dans la base de données.</w:t>
      </w:r>
    </w:p>
    <w:p w:rsidR="00185CFD" w:rsidRPr="00280362" w:rsidRDefault="00185CFD" w:rsidP="00185CFD">
      <w:r w:rsidRPr="00280362">
        <w:t>Ce cas d’utilisation se produit lorsqu’un nouveau magasin est susceptible de s’ouvrir dans une nouvelle ville.</w:t>
      </w:r>
    </w:p>
    <w:p w:rsidR="00185CFD" w:rsidRPr="00280362" w:rsidRDefault="00185CFD" w:rsidP="00185CFD">
      <w:r w:rsidRPr="00280362">
        <w:rPr>
          <w:u w:val="single"/>
        </w:rPr>
        <w:t>Intervenant</w:t>
      </w:r>
      <w:r w:rsidRPr="00280362">
        <w:t> : Le directeur France ou le directeur régional.</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 La région commerciale dans laquelle se trouve la ville existe dans la base de données.</w:t>
      </w:r>
    </w:p>
    <w:p w:rsidR="00185CFD" w:rsidRPr="00280362" w:rsidRDefault="00185CFD" w:rsidP="00185CFD">
      <w:r w:rsidRPr="00280362">
        <w:rPr>
          <w:u w:val="single"/>
        </w:rPr>
        <w:t>Garantie minimale</w:t>
      </w:r>
      <w:r w:rsidRPr="00280362">
        <w:t> : La nouvelle ville n’est pas insérée dans la base, un message d’erreur s’affiche, indiquant que celle-ci n’a pas pu être insérée.</w:t>
      </w:r>
    </w:p>
    <w:p w:rsidR="00185CFD" w:rsidRPr="00280362" w:rsidRDefault="00185CFD" w:rsidP="00185CFD">
      <w:r w:rsidRPr="00280362">
        <w:rPr>
          <w:u w:val="single"/>
        </w:rPr>
        <w:t>Garantie en cas de succès</w:t>
      </w:r>
      <w:r w:rsidRPr="00280362">
        <w:t> : La nouvelle ville est correctement insérée dans la base.</w:t>
      </w:r>
    </w:p>
    <w:p w:rsidR="00185CFD" w:rsidRPr="00280362" w:rsidRDefault="00185CFD" w:rsidP="00185CFD">
      <w:r w:rsidRPr="00280362">
        <w:rPr>
          <w:u w:val="single"/>
        </w:rPr>
        <w:t>Déclencheur</w:t>
      </w:r>
      <w:r w:rsidRPr="00280362">
        <w:t xml:space="preserve"> : Lorsque </w:t>
      </w:r>
      <w:proofErr w:type="spellStart"/>
      <w:r w:rsidRPr="00280362">
        <w:t>Darties</w:t>
      </w:r>
      <w:proofErr w:type="spellEnd"/>
      <w:r w:rsidRPr="00280362">
        <w:t xml:space="preserve"> souhaitera ouvrir de nouveaux magasins.</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10"/>
        </w:numPr>
        <w:spacing w:line="276" w:lineRule="auto"/>
        <w:jc w:val="both"/>
      </w:pPr>
      <w:r w:rsidRPr="00280362">
        <w:t>L’utilisateur se connecte à l’application web.</w:t>
      </w:r>
    </w:p>
    <w:p w:rsidR="00185CFD" w:rsidRPr="00280362" w:rsidRDefault="00185CFD" w:rsidP="00252454">
      <w:pPr>
        <w:pStyle w:val="Paragraphedeliste"/>
        <w:numPr>
          <w:ilvl w:val="0"/>
          <w:numId w:val="10"/>
        </w:numPr>
        <w:spacing w:line="276" w:lineRule="auto"/>
        <w:jc w:val="both"/>
      </w:pPr>
      <w:r w:rsidRPr="00280362">
        <w:t>Il sélectionne l’onglet « Administration ».</w:t>
      </w:r>
    </w:p>
    <w:p w:rsidR="00185CFD" w:rsidRPr="00280362" w:rsidRDefault="00185CFD" w:rsidP="00252454">
      <w:pPr>
        <w:pStyle w:val="Paragraphedeliste"/>
        <w:numPr>
          <w:ilvl w:val="0"/>
          <w:numId w:val="10"/>
        </w:numPr>
        <w:spacing w:line="276" w:lineRule="auto"/>
        <w:jc w:val="both"/>
      </w:pPr>
      <w:r w:rsidRPr="00280362">
        <w:t>Il clique sur « Ajout d’une ville ».</w:t>
      </w:r>
    </w:p>
    <w:p w:rsidR="00185CFD" w:rsidRPr="00280362" w:rsidRDefault="00185CFD" w:rsidP="00252454">
      <w:pPr>
        <w:pStyle w:val="Paragraphedeliste"/>
        <w:numPr>
          <w:ilvl w:val="0"/>
          <w:numId w:val="10"/>
        </w:numPr>
        <w:spacing w:line="276" w:lineRule="auto"/>
        <w:jc w:val="both"/>
      </w:pPr>
      <w:r w:rsidRPr="00280362">
        <w:t>Dans une liste déroulante de toutes les régions commerciales, il choisit celle dont il a besoin.</w:t>
      </w:r>
    </w:p>
    <w:p w:rsidR="00185CFD" w:rsidRDefault="00185CFD" w:rsidP="00252454">
      <w:pPr>
        <w:pStyle w:val="Paragraphedeliste"/>
        <w:numPr>
          <w:ilvl w:val="0"/>
          <w:numId w:val="10"/>
        </w:numPr>
        <w:spacing w:line="276" w:lineRule="auto"/>
        <w:jc w:val="both"/>
      </w:pPr>
      <w:r w:rsidRPr="00280362">
        <w:t>L’utilisateur renseigne le nom de la nouvelle ville</w:t>
      </w:r>
      <w:r>
        <w:t>.</w:t>
      </w:r>
    </w:p>
    <w:p w:rsidR="00185CFD" w:rsidRDefault="00185CFD" w:rsidP="00252454">
      <w:pPr>
        <w:pStyle w:val="Paragraphedeliste"/>
        <w:numPr>
          <w:ilvl w:val="0"/>
          <w:numId w:val="10"/>
        </w:numPr>
        <w:spacing w:line="276" w:lineRule="auto"/>
        <w:jc w:val="both"/>
      </w:pPr>
      <w:r>
        <w:t>L’utilisateur renseigne le nombre d’habitants de la ville.</w:t>
      </w:r>
    </w:p>
    <w:p w:rsidR="00185CFD" w:rsidRDefault="00185CFD" w:rsidP="00252454">
      <w:pPr>
        <w:pStyle w:val="Paragraphedeliste"/>
        <w:numPr>
          <w:ilvl w:val="0"/>
          <w:numId w:val="10"/>
        </w:numPr>
        <w:spacing w:line="276" w:lineRule="auto"/>
        <w:jc w:val="both"/>
      </w:pPr>
      <w:r>
        <w:t>Il renseigne également les taux d’ouvriers, d’inactifs et de cadres.</w:t>
      </w:r>
    </w:p>
    <w:p w:rsidR="00185CFD" w:rsidRPr="00280362" w:rsidRDefault="00185CFD" w:rsidP="00252454">
      <w:pPr>
        <w:pStyle w:val="Paragraphedeliste"/>
        <w:numPr>
          <w:ilvl w:val="0"/>
          <w:numId w:val="10"/>
        </w:numPr>
        <w:spacing w:line="276" w:lineRule="auto"/>
        <w:jc w:val="both"/>
      </w:pPr>
      <w:r>
        <w:t>Il renseigne également les taux d’habitants de moins de 25 ans, de 25 à 35 ans et de plus de 35 ans.</w:t>
      </w:r>
    </w:p>
    <w:p w:rsidR="00185CFD" w:rsidRPr="00280362" w:rsidRDefault="00185CFD" w:rsidP="00252454">
      <w:pPr>
        <w:pStyle w:val="Paragraphedeliste"/>
        <w:numPr>
          <w:ilvl w:val="0"/>
          <w:numId w:val="10"/>
        </w:numPr>
        <w:spacing w:line="276" w:lineRule="auto"/>
        <w:jc w:val="both"/>
      </w:pPr>
      <w:r w:rsidRPr="00280362">
        <w:t>Il clique sur le bouton « Valider ».</w:t>
      </w:r>
    </w:p>
    <w:p w:rsidR="00185CFD" w:rsidRPr="00280362" w:rsidRDefault="00185CFD" w:rsidP="00252454">
      <w:pPr>
        <w:pStyle w:val="Paragraphedeliste"/>
        <w:numPr>
          <w:ilvl w:val="0"/>
          <w:numId w:val="10"/>
        </w:numPr>
        <w:spacing w:line="276" w:lineRule="auto"/>
        <w:jc w:val="both"/>
      </w:pPr>
      <w:r w:rsidRPr="00280362">
        <w:t>Un message s’affiche lui indiquant que l’insertion s’est déroulée correctement.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11"/>
        </w:numPr>
        <w:spacing w:line="276" w:lineRule="auto"/>
        <w:jc w:val="both"/>
      </w:pPr>
      <w:r w:rsidRPr="00280362">
        <w:t>L’utilisateur n’arrive pas à se connecter</w:t>
      </w:r>
      <w:r>
        <w:t> :</w:t>
      </w:r>
    </w:p>
    <w:p w:rsidR="00185CFD" w:rsidRPr="00280362" w:rsidRDefault="00185CFD" w:rsidP="00252454">
      <w:pPr>
        <w:pStyle w:val="Paragraphedeliste"/>
        <w:numPr>
          <w:ilvl w:val="1"/>
          <w:numId w:val="11"/>
        </w:numPr>
        <w:spacing w:line="276" w:lineRule="auto"/>
        <w:jc w:val="both"/>
      </w:pPr>
      <w:r>
        <w:t>Voir le cas d’utilisation</w:t>
      </w:r>
      <w:r w:rsidRPr="00280362">
        <w:t xml:space="preserve"> de connexion</w:t>
      </w:r>
      <w:r>
        <w:t>.</w:t>
      </w:r>
    </w:p>
    <w:p w:rsidR="00185CFD" w:rsidRPr="00280362" w:rsidRDefault="00185CFD" w:rsidP="00252454">
      <w:pPr>
        <w:pStyle w:val="Paragraphedeliste"/>
        <w:numPr>
          <w:ilvl w:val="0"/>
          <w:numId w:val="11"/>
        </w:numPr>
        <w:spacing w:line="276" w:lineRule="auto"/>
        <w:jc w:val="both"/>
      </w:pPr>
      <w:r w:rsidRPr="00280362">
        <w:t>L’onglet « Administration » n’est pas accessible ou absent</w:t>
      </w:r>
      <w:r>
        <w:t> :</w:t>
      </w:r>
    </w:p>
    <w:p w:rsidR="00185CFD" w:rsidRPr="00280362" w:rsidRDefault="00185CFD" w:rsidP="00252454">
      <w:pPr>
        <w:pStyle w:val="Paragraphedeliste"/>
        <w:numPr>
          <w:ilvl w:val="1"/>
          <w:numId w:val="11"/>
        </w:numPr>
        <w:spacing w:line="276" w:lineRule="auto"/>
        <w:jc w:val="both"/>
      </w:pPr>
      <w:r w:rsidRPr="00280362">
        <w:t>L’utilisateur contacte le service technique</w:t>
      </w:r>
      <w:r>
        <w:t>.</w:t>
      </w:r>
    </w:p>
    <w:p w:rsidR="00185CFD" w:rsidRDefault="00185CFD" w:rsidP="00252454">
      <w:pPr>
        <w:pStyle w:val="Paragraphedeliste"/>
        <w:numPr>
          <w:ilvl w:val="0"/>
          <w:numId w:val="11"/>
        </w:numPr>
        <w:spacing w:line="276" w:lineRule="auto"/>
        <w:jc w:val="both"/>
      </w:pPr>
      <w:r>
        <w:t>Le bouton « Ajout d’une ville » n’est pas accessible ou pas disponible :</w:t>
      </w:r>
    </w:p>
    <w:p w:rsidR="00185CFD" w:rsidRPr="00280362" w:rsidRDefault="00185CFD" w:rsidP="00252454">
      <w:pPr>
        <w:pStyle w:val="Paragraphedeliste"/>
        <w:numPr>
          <w:ilvl w:val="1"/>
          <w:numId w:val="11"/>
        </w:numPr>
        <w:spacing w:line="276" w:lineRule="auto"/>
        <w:jc w:val="both"/>
      </w:pPr>
      <w:r>
        <w:t>L’utilisateur contacte le service technique.</w:t>
      </w:r>
    </w:p>
    <w:p w:rsidR="00185CFD" w:rsidRPr="00280362" w:rsidRDefault="00185CFD" w:rsidP="00252454">
      <w:pPr>
        <w:pStyle w:val="Paragraphedeliste"/>
        <w:numPr>
          <w:ilvl w:val="0"/>
          <w:numId w:val="11"/>
        </w:numPr>
        <w:spacing w:line="276" w:lineRule="auto"/>
        <w:jc w:val="both"/>
        <w:rPr>
          <w:u w:val="single"/>
        </w:rPr>
      </w:pPr>
      <w:r w:rsidRPr="00280362">
        <w:t xml:space="preserve">Si la région commerciale dont il a besoin n’est pas dans la liste déroulante, cela signifie qu’elle n’a pas été insérée dans la base de </w:t>
      </w:r>
      <w:proofErr w:type="gramStart"/>
      <w:r w:rsidRPr="00280362">
        <w:t>donnée</w:t>
      </w:r>
      <w:proofErr w:type="gramEnd"/>
      <w:r w:rsidRPr="00280362">
        <w:t>, l’utilisateur doit donc abandonner la procédure et créer la région commerciale.</w:t>
      </w:r>
    </w:p>
    <w:p w:rsidR="00185CFD" w:rsidRPr="00280362" w:rsidRDefault="00185CFD" w:rsidP="00252454">
      <w:pPr>
        <w:pStyle w:val="Paragraphedeliste"/>
        <w:numPr>
          <w:ilvl w:val="1"/>
          <w:numId w:val="3"/>
        </w:numPr>
        <w:spacing w:line="276" w:lineRule="auto"/>
        <w:ind w:left="1418"/>
        <w:jc w:val="both"/>
        <w:rPr>
          <w:u w:val="single"/>
        </w:rPr>
      </w:pPr>
      <w:r w:rsidRPr="00280362">
        <w:t>S’il est directeur régional, il doit contacter le directeur France afin que celui-ci ajoute la région commerciale.</w:t>
      </w:r>
    </w:p>
    <w:p w:rsidR="00185CFD" w:rsidRPr="00280362" w:rsidRDefault="00185CFD" w:rsidP="00252454">
      <w:pPr>
        <w:pStyle w:val="Paragraphedeliste"/>
        <w:numPr>
          <w:ilvl w:val="1"/>
          <w:numId w:val="3"/>
        </w:numPr>
        <w:spacing w:line="276" w:lineRule="auto"/>
        <w:ind w:left="1418"/>
        <w:jc w:val="both"/>
        <w:rPr>
          <w:u w:val="single"/>
        </w:rPr>
      </w:pPr>
      <w:r w:rsidRPr="00280362">
        <w:t>S’il est directeur France, il ajoute lui-même la nouvelle enseigne.</w:t>
      </w:r>
    </w:p>
    <w:p w:rsidR="00185CFD" w:rsidRPr="00B81F8F" w:rsidRDefault="00185CFD" w:rsidP="00252454">
      <w:pPr>
        <w:pStyle w:val="Paragraphedeliste"/>
        <w:numPr>
          <w:ilvl w:val="0"/>
          <w:numId w:val="11"/>
        </w:numPr>
        <w:spacing w:line="276" w:lineRule="auto"/>
        <w:jc w:val="both"/>
        <w:rPr>
          <w:u w:val="single"/>
        </w:rPr>
      </w:pPr>
      <w:r w:rsidRPr="00280362">
        <w:t xml:space="preserve">Si l’utilisateur rentre un nom de </w:t>
      </w:r>
      <w:r>
        <w:t>ville</w:t>
      </w:r>
      <w:r w:rsidRPr="00280362">
        <w:t xml:space="preserve"> avec des caractères numériques, ceux-ci ne s’affichent pas, ils ne sont pas autorisés.</w:t>
      </w:r>
    </w:p>
    <w:p w:rsidR="00185CFD" w:rsidRPr="00B81F8F" w:rsidRDefault="00185CFD" w:rsidP="00252454">
      <w:pPr>
        <w:pStyle w:val="Paragraphedeliste"/>
        <w:numPr>
          <w:ilvl w:val="0"/>
          <w:numId w:val="11"/>
        </w:numPr>
        <w:spacing w:line="276" w:lineRule="auto"/>
        <w:jc w:val="both"/>
        <w:rPr>
          <w:u w:val="single"/>
        </w:rPr>
      </w:pPr>
      <w:r w:rsidRPr="00B81F8F">
        <w:t>Si l’utilisateur rentre des caractères autres que numériques, ceux-ci ne s’affichent pas, ils ne sont pas autorisés.</w:t>
      </w:r>
    </w:p>
    <w:p w:rsidR="00185CFD" w:rsidRPr="00FB06CD" w:rsidRDefault="00185CFD" w:rsidP="00252454">
      <w:pPr>
        <w:pStyle w:val="Paragraphedeliste"/>
        <w:numPr>
          <w:ilvl w:val="0"/>
          <w:numId w:val="11"/>
        </w:numPr>
        <w:spacing w:line="276" w:lineRule="auto"/>
        <w:jc w:val="both"/>
        <w:rPr>
          <w:u w:val="single"/>
        </w:rPr>
      </w:pPr>
      <w:r>
        <w:t>La somme des trois nombres doit être inférieure à 100 :</w:t>
      </w:r>
    </w:p>
    <w:p w:rsidR="00185CFD" w:rsidRPr="00FB06CD" w:rsidRDefault="00185CFD" w:rsidP="00252454">
      <w:pPr>
        <w:pStyle w:val="Paragraphedeliste"/>
        <w:numPr>
          <w:ilvl w:val="1"/>
          <w:numId w:val="11"/>
        </w:numPr>
        <w:spacing w:line="276" w:lineRule="auto"/>
        <w:jc w:val="both"/>
        <w:rPr>
          <w:u w:val="single"/>
        </w:rPr>
      </w:pPr>
      <w:r>
        <w:t>Si ce n’est pas le cas, les cases deviennent rouges.</w:t>
      </w:r>
    </w:p>
    <w:p w:rsidR="00185CFD" w:rsidRPr="00FB06CD" w:rsidRDefault="00185CFD" w:rsidP="00252454">
      <w:pPr>
        <w:pStyle w:val="Paragraphedeliste"/>
        <w:numPr>
          <w:ilvl w:val="0"/>
          <w:numId w:val="11"/>
        </w:numPr>
        <w:spacing w:line="276" w:lineRule="auto"/>
        <w:jc w:val="both"/>
        <w:rPr>
          <w:u w:val="single"/>
        </w:rPr>
      </w:pPr>
      <w:r>
        <w:lastRenderedPageBreak/>
        <w:t>La somme des trois nombres doit être égale à 100 :</w:t>
      </w:r>
    </w:p>
    <w:p w:rsidR="00185CFD" w:rsidRPr="00FB06CD" w:rsidRDefault="00185CFD" w:rsidP="00252454">
      <w:pPr>
        <w:pStyle w:val="Paragraphedeliste"/>
        <w:numPr>
          <w:ilvl w:val="1"/>
          <w:numId w:val="11"/>
        </w:numPr>
        <w:spacing w:line="276" w:lineRule="auto"/>
        <w:jc w:val="both"/>
        <w:rPr>
          <w:u w:val="single"/>
        </w:rPr>
      </w:pPr>
      <w:r>
        <w:t>Si ce n’est pas le cas, les cases deviennent rouges.</w:t>
      </w:r>
    </w:p>
    <w:p w:rsidR="00185CFD" w:rsidRPr="00FB06CD" w:rsidRDefault="00185CFD" w:rsidP="00252454">
      <w:pPr>
        <w:pStyle w:val="Paragraphedeliste"/>
        <w:numPr>
          <w:ilvl w:val="0"/>
          <w:numId w:val="11"/>
        </w:numPr>
        <w:spacing w:line="276" w:lineRule="auto"/>
        <w:jc w:val="both"/>
        <w:rPr>
          <w:u w:val="single"/>
        </w:rPr>
      </w:pPr>
      <w:r w:rsidRPr="00FB06CD">
        <w:t>Si le bouton « Valider » n’est pas accessible ou pas disponible, l’utilisateur contacte le service technique.</w:t>
      </w:r>
    </w:p>
    <w:p w:rsidR="00185CFD" w:rsidRPr="00FB06CD" w:rsidRDefault="00185CFD" w:rsidP="00252454">
      <w:pPr>
        <w:pStyle w:val="Paragraphedeliste"/>
        <w:numPr>
          <w:ilvl w:val="0"/>
          <w:numId w:val="11"/>
        </w:numPr>
        <w:spacing w:line="276" w:lineRule="auto"/>
        <w:jc w:val="both"/>
        <w:rPr>
          <w:u w:val="single"/>
        </w:rPr>
      </w:pPr>
      <w:r>
        <w:t>…</w:t>
      </w:r>
    </w:p>
    <w:p w:rsidR="00185CFD" w:rsidRPr="001A117F" w:rsidRDefault="00185CFD" w:rsidP="00252454">
      <w:pPr>
        <w:pStyle w:val="Paragraphedeliste"/>
        <w:numPr>
          <w:ilvl w:val="1"/>
          <w:numId w:val="11"/>
        </w:numPr>
        <w:spacing w:line="276" w:lineRule="auto"/>
        <w:jc w:val="both"/>
        <w:rPr>
          <w:u w:val="single"/>
        </w:rPr>
      </w:pPr>
      <w:r>
        <w:t xml:space="preserve">Le nombre d’habitants de la ville est vérifié sur le site </w:t>
      </w:r>
      <w:hyperlink r:id="rId12" w:history="1">
        <w:r w:rsidRPr="00BC0A27">
          <w:rPr>
            <w:rStyle w:val="Lienhypertexte"/>
          </w:rPr>
          <w:t>http://www.toutes-les-villes.com/</w:t>
        </w:r>
      </w:hyperlink>
      <w:r>
        <w:t> ; si le nombre n’est pas, à 100 près, égal à celui trouvé sur le site, un message de confirmation indiquant le problème s’affiche. Si l’utilisateur confirme, la ville est insérée avec le nombre entré ; sinon, il revient à la page d’insertion de la ville.</w:t>
      </w:r>
    </w:p>
    <w:p w:rsidR="00185CFD" w:rsidRDefault="00185CFD" w:rsidP="00252454">
      <w:pPr>
        <w:pStyle w:val="Paragraphedeliste"/>
        <w:numPr>
          <w:ilvl w:val="1"/>
          <w:numId w:val="11"/>
        </w:numPr>
        <w:spacing w:line="276" w:lineRule="auto"/>
        <w:jc w:val="both"/>
      </w:pPr>
      <w:r w:rsidRPr="00554C84">
        <w:t>Si la somme des trois taux d’activité n’est pas inférieure à 100</w:t>
      </w:r>
      <w:r>
        <w:t>, un message de confirmation indiquant le problème s’affiche. Si l’utilisateur poursuit l’insertion, ces taux seront vides dans la base, sinon il revient à la page d’insertion.</w:t>
      </w:r>
    </w:p>
    <w:p w:rsidR="00185CFD" w:rsidRDefault="00185CFD" w:rsidP="00252454">
      <w:pPr>
        <w:pStyle w:val="Paragraphedeliste"/>
        <w:numPr>
          <w:ilvl w:val="1"/>
          <w:numId w:val="11"/>
        </w:numPr>
        <w:spacing w:line="276" w:lineRule="auto"/>
        <w:jc w:val="both"/>
      </w:pPr>
      <w:r>
        <w:t xml:space="preserve">Si la somme des trois taux d’activité est inférieure à 100 mais que les taux ne correspondent pas, à 1 point près, aux taux vérifiés sur le site </w:t>
      </w:r>
      <w:hyperlink r:id="rId13" w:history="1">
        <w:r w:rsidRPr="00BC0A27">
          <w:rPr>
            <w:rStyle w:val="Lienhypertexte"/>
          </w:rPr>
          <w:t>http://www.toutes-les-villes.com/</w:t>
        </w:r>
      </w:hyperlink>
      <w:r>
        <w:t>, un message indique l’erreur à l’utilisateur. S’il poursuit l’insertion de la ville, les taux qu’il a entrés seront insérés, sinon il revient à la page de création de la ville.</w:t>
      </w:r>
    </w:p>
    <w:p w:rsidR="00185CFD" w:rsidRDefault="00185CFD" w:rsidP="00252454">
      <w:pPr>
        <w:pStyle w:val="Paragraphedeliste"/>
        <w:numPr>
          <w:ilvl w:val="1"/>
          <w:numId w:val="11"/>
        </w:numPr>
        <w:spacing w:line="276" w:lineRule="auto"/>
        <w:jc w:val="both"/>
      </w:pPr>
      <w:r>
        <w:t>Si la somme des trois taux de tranche d’âge n’est pas égale à 100,</w:t>
      </w:r>
      <w:r w:rsidRPr="007F3A91">
        <w:t xml:space="preserve"> </w:t>
      </w:r>
      <w:r>
        <w:t>un message de confirmation indiquant le problème s’affiche. Si l’utilisateur poursuit l’insertion, ces taux seront vides dans la base, sinon il revient à la page d’insertion.</w:t>
      </w:r>
    </w:p>
    <w:p w:rsidR="00185CFD" w:rsidRPr="007F3A91" w:rsidRDefault="00185CFD" w:rsidP="00252454">
      <w:pPr>
        <w:pStyle w:val="Paragraphedeliste"/>
        <w:numPr>
          <w:ilvl w:val="1"/>
          <w:numId w:val="11"/>
        </w:numPr>
        <w:spacing w:line="276" w:lineRule="auto"/>
        <w:jc w:val="both"/>
      </w:pPr>
      <w:r>
        <w:t xml:space="preserve">Si la somme des trois taux de tranches d’âge est inférieure à 100 mais que les taux ne correspondent pas, à 1 point près, aux taux vérifiés sur le site </w:t>
      </w:r>
      <w:hyperlink r:id="rId14" w:history="1">
        <w:r w:rsidRPr="00BC0A27">
          <w:rPr>
            <w:rStyle w:val="Lienhypertexte"/>
          </w:rPr>
          <w:t>http://www.toutes-les-villes.com/</w:t>
        </w:r>
      </w:hyperlink>
      <w:r>
        <w:t>, un message indique l’erreur à l’utilisateur. S’il poursuit l’insertion de la ville, les taux qu’il a entrés seront insérés, sinon il revient à la page de création de la ville.</w:t>
      </w:r>
    </w:p>
    <w:p w:rsidR="00185CFD" w:rsidRPr="007A43A5" w:rsidRDefault="00185CFD" w:rsidP="00252454">
      <w:pPr>
        <w:pStyle w:val="Paragraphedeliste"/>
        <w:numPr>
          <w:ilvl w:val="1"/>
          <w:numId w:val="11"/>
        </w:numPr>
        <w:spacing w:line="276" w:lineRule="auto"/>
        <w:jc w:val="both"/>
      </w:pPr>
      <w:r>
        <w:t>Lors de l’insertion, la casse est modifiée de façon à avoir des majuscules en début de mots.</w:t>
      </w:r>
    </w:p>
    <w:p w:rsidR="00185CFD" w:rsidRPr="00280362" w:rsidRDefault="00185CFD" w:rsidP="00252454">
      <w:pPr>
        <w:pStyle w:val="Paragraphedeliste"/>
        <w:numPr>
          <w:ilvl w:val="1"/>
          <w:numId w:val="11"/>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Default="00185CFD" w:rsidP="00185CFD">
      <w:pPr>
        <w:pStyle w:val="Titre3"/>
      </w:pPr>
      <w:bookmarkStart w:id="13" w:name="_Toc279847482"/>
      <w:bookmarkStart w:id="14" w:name="_Toc280130069"/>
      <w:r>
        <w:t>Ajout d’une enseigne</w:t>
      </w:r>
      <w:bookmarkEnd w:id="13"/>
      <w:bookmarkEnd w:id="14"/>
    </w:p>
    <w:p w:rsidR="00185CFD" w:rsidRPr="00280362" w:rsidRDefault="00185CFD" w:rsidP="00185CFD">
      <w:r w:rsidRPr="00280362">
        <w:t>Ajout d’un</w:t>
      </w:r>
      <w:r>
        <w:t>e</w:t>
      </w:r>
      <w:r w:rsidRPr="00280362">
        <w:t xml:space="preserve"> </w:t>
      </w:r>
      <w:r>
        <w:t>enseigne</w:t>
      </w:r>
      <w:r w:rsidRPr="00280362">
        <w:t xml:space="preserve"> dans la base de données.</w:t>
      </w:r>
    </w:p>
    <w:p w:rsidR="00185CFD" w:rsidRPr="00280362" w:rsidRDefault="00185CFD" w:rsidP="00185CFD">
      <w:r w:rsidRPr="00280362">
        <w:t>Ce cas d’utilisation se produit lorsqu’un</w:t>
      </w:r>
      <w:r>
        <w:t>e nouvelle</w:t>
      </w:r>
      <w:r w:rsidRPr="00280362">
        <w:t xml:space="preserve"> </w:t>
      </w:r>
      <w:r>
        <w:t xml:space="preserve">enseigne est </w:t>
      </w:r>
      <w:proofErr w:type="gramStart"/>
      <w:r>
        <w:t>créé</w:t>
      </w:r>
      <w:proofErr w:type="gramEnd"/>
      <w:r>
        <w:t xml:space="preserve"> dans le groupe </w:t>
      </w:r>
      <w:proofErr w:type="spellStart"/>
      <w:r>
        <w:t>Darties</w:t>
      </w:r>
      <w:proofErr w:type="spellEnd"/>
      <w:r>
        <w:t xml:space="preserve"> ou lorsqu’il y a eu un problème lors de l’alimentation annuelle ou mensuelle.</w:t>
      </w:r>
    </w:p>
    <w:p w:rsidR="00185CFD" w:rsidRPr="00280362" w:rsidRDefault="00185CFD" w:rsidP="00185CFD">
      <w:r w:rsidRPr="00280362">
        <w:rPr>
          <w:u w:val="single"/>
        </w:rPr>
        <w:t>Intervenant</w:t>
      </w:r>
      <w:r w:rsidRPr="00280362">
        <w:t> : Le directeur France.</w:t>
      </w:r>
    </w:p>
    <w:p w:rsidR="00185CFD" w:rsidRPr="00280362" w:rsidRDefault="00185CFD" w:rsidP="00185CFD">
      <w:proofErr w:type="spellStart"/>
      <w:r w:rsidRPr="00280362">
        <w:rPr>
          <w:u w:val="single"/>
        </w:rPr>
        <w:t>Préconditions</w:t>
      </w:r>
      <w:proofErr w:type="spellEnd"/>
      <w:r w:rsidRPr="00280362">
        <w:rPr>
          <w:u w:val="single"/>
        </w:rPr>
        <w:t> </w:t>
      </w:r>
      <w:r w:rsidRPr="00280362">
        <w:t>: Il y a un onglet « Administration » dans l’application qui est accessible au bon profil de la personne.</w:t>
      </w:r>
    </w:p>
    <w:p w:rsidR="00185CFD" w:rsidRPr="00280362" w:rsidRDefault="00185CFD" w:rsidP="00185CFD">
      <w:r w:rsidRPr="00280362">
        <w:rPr>
          <w:u w:val="single"/>
        </w:rPr>
        <w:t>Garantie minimale </w:t>
      </w:r>
      <w:r w:rsidRPr="00280362">
        <w:t xml:space="preserve">: L’ensemble des </w:t>
      </w:r>
      <w:r>
        <w:t>enseignes</w:t>
      </w:r>
      <w:r w:rsidRPr="00280362">
        <w:t>, avant ajout, sont toujours dans la base et un message d’erreur s’affiche expliquant pourquoi l’insertion n’a pas eu lieu.</w:t>
      </w:r>
    </w:p>
    <w:p w:rsidR="00185CFD" w:rsidRPr="00280362" w:rsidRDefault="00185CFD" w:rsidP="00185CFD">
      <w:r w:rsidRPr="00280362">
        <w:rPr>
          <w:u w:val="single"/>
        </w:rPr>
        <w:t>Garantie en cas de succès</w:t>
      </w:r>
      <w:r w:rsidRPr="00280362">
        <w:t xml:space="preserve"> : </w:t>
      </w:r>
      <w:r>
        <w:t>La nouvelle</w:t>
      </w:r>
      <w:r w:rsidRPr="00280362">
        <w:t xml:space="preserve"> </w:t>
      </w:r>
      <w:r>
        <w:t>enseigne</w:t>
      </w:r>
      <w:r w:rsidRPr="00280362">
        <w:t xml:space="preserve"> est correctement inséré</w:t>
      </w:r>
      <w:r>
        <w:t>e</w:t>
      </w:r>
      <w:r w:rsidRPr="00280362">
        <w:t xml:space="preserve"> dans la base.</w:t>
      </w:r>
    </w:p>
    <w:p w:rsidR="00185CFD" w:rsidRPr="00280362" w:rsidRDefault="00185CFD" w:rsidP="00185CFD">
      <w:r w:rsidRPr="00280362">
        <w:rPr>
          <w:u w:val="single"/>
        </w:rPr>
        <w:t>Déclencheur</w:t>
      </w:r>
      <w:r w:rsidRPr="00280362">
        <w:t> : Lorsqu’il y a un</w:t>
      </w:r>
      <w:r>
        <w:t>e</w:t>
      </w:r>
      <w:r w:rsidRPr="00280362">
        <w:t xml:space="preserve"> </w:t>
      </w:r>
      <w:r>
        <w:t>nouvelle</w:t>
      </w:r>
      <w:r w:rsidRPr="00280362">
        <w:t xml:space="preserve"> </w:t>
      </w:r>
      <w:r>
        <w:t xml:space="preserve">enseigne </w:t>
      </w:r>
      <w:r w:rsidRPr="00280362">
        <w:t xml:space="preserve">dans la groupe </w:t>
      </w:r>
      <w:proofErr w:type="spellStart"/>
      <w:r w:rsidRPr="00280362">
        <w:t>Darties</w:t>
      </w:r>
      <w:proofErr w:type="spellEnd"/>
      <w:r w:rsidRPr="00280362">
        <w:t xml:space="preserve"> ou que l’on s’aperçoit qu’il manque un</w:t>
      </w:r>
      <w:r>
        <w:t>e</w:t>
      </w:r>
      <w:r w:rsidRPr="00280362">
        <w:t xml:space="preserve"> </w:t>
      </w:r>
      <w:r>
        <w:t>enseigne</w:t>
      </w:r>
      <w:r w:rsidRPr="00280362">
        <w:t xml:space="preserve"> lors de l’alimentation mensuelle ou annuelle.</w:t>
      </w:r>
    </w:p>
    <w:p w:rsidR="00185CFD" w:rsidRPr="00280362" w:rsidRDefault="00185CFD" w:rsidP="00185CFD">
      <w:pPr>
        <w:rPr>
          <w:u w:val="single"/>
        </w:rPr>
      </w:pPr>
      <w:r w:rsidRPr="00280362">
        <w:rPr>
          <w:u w:val="single"/>
        </w:rPr>
        <w:t>Scénario</w:t>
      </w:r>
    </w:p>
    <w:p w:rsidR="00185CFD" w:rsidRPr="00280362" w:rsidRDefault="00185CFD" w:rsidP="00252454">
      <w:pPr>
        <w:pStyle w:val="Paragraphedeliste"/>
        <w:numPr>
          <w:ilvl w:val="0"/>
          <w:numId w:val="12"/>
        </w:numPr>
        <w:spacing w:line="276" w:lineRule="auto"/>
        <w:jc w:val="both"/>
        <w:rPr>
          <w:u w:val="single"/>
        </w:rPr>
      </w:pPr>
      <w:r w:rsidRPr="00280362">
        <w:lastRenderedPageBreak/>
        <w:t>L’utilisateur se connecte à l’application web.</w:t>
      </w:r>
    </w:p>
    <w:p w:rsidR="00185CFD" w:rsidRPr="00280362" w:rsidRDefault="00185CFD" w:rsidP="00252454">
      <w:pPr>
        <w:pStyle w:val="Paragraphedeliste"/>
        <w:numPr>
          <w:ilvl w:val="0"/>
          <w:numId w:val="12"/>
        </w:numPr>
        <w:spacing w:line="276" w:lineRule="auto"/>
        <w:jc w:val="both"/>
        <w:rPr>
          <w:u w:val="single"/>
        </w:rPr>
      </w:pPr>
      <w:r w:rsidRPr="00280362">
        <w:t>Il sélectionne l’onglet « Administration ».</w:t>
      </w:r>
    </w:p>
    <w:p w:rsidR="00185CFD" w:rsidRPr="00280362" w:rsidRDefault="00185CFD" w:rsidP="00252454">
      <w:pPr>
        <w:pStyle w:val="Paragraphedeliste"/>
        <w:numPr>
          <w:ilvl w:val="0"/>
          <w:numId w:val="12"/>
        </w:numPr>
        <w:spacing w:line="276" w:lineRule="auto"/>
        <w:jc w:val="both"/>
        <w:rPr>
          <w:u w:val="single"/>
        </w:rPr>
      </w:pPr>
      <w:r>
        <w:t xml:space="preserve">Il clique sur « Ajout d’une enseigne </w:t>
      </w:r>
      <w:r w:rsidRPr="00280362">
        <w:t>».</w:t>
      </w:r>
    </w:p>
    <w:p w:rsidR="00185CFD" w:rsidRPr="00280362" w:rsidRDefault="00185CFD" w:rsidP="00252454">
      <w:pPr>
        <w:pStyle w:val="Paragraphedeliste"/>
        <w:numPr>
          <w:ilvl w:val="0"/>
          <w:numId w:val="12"/>
        </w:numPr>
        <w:spacing w:line="276" w:lineRule="auto"/>
        <w:jc w:val="both"/>
        <w:rPr>
          <w:u w:val="single"/>
        </w:rPr>
      </w:pPr>
      <w:r>
        <w:t>Il remplit le nom de l’enseigne.</w:t>
      </w:r>
    </w:p>
    <w:p w:rsidR="00185CFD" w:rsidRPr="00280362" w:rsidRDefault="00185CFD" w:rsidP="00252454">
      <w:pPr>
        <w:pStyle w:val="Paragraphedeliste"/>
        <w:numPr>
          <w:ilvl w:val="0"/>
          <w:numId w:val="12"/>
        </w:numPr>
        <w:spacing w:line="276" w:lineRule="auto"/>
        <w:jc w:val="both"/>
        <w:rPr>
          <w:u w:val="single"/>
        </w:rPr>
      </w:pPr>
      <w:r w:rsidRPr="00280362">
        <w:t>Il clique sur le bouton « Valider ».</w:t>
      </w:r>
    </w:p>
    <w:p w:rsidR="00185CFD" w:rsidRPr="00280362" w:rsidRDefault="00185CFD" w:rsidP="00252454">
      <w:pPr>
        <w:pStyle w:val="Paragraphedeliste"/>
        <w:numPr>
          <w:ilvl w:val="0"/>
          <w:numId w:val="12"/>
        </w:numPr>
        <w:spacing w:line="276" w:lineRule="auto"/>
        <w:jc w:val="both"/>
        <w:rPr>
          <w:u w:val="single"/>
        </w:rPr>
      </w:pPr>
      <w:r w:rsidRPr="00280362">
        <w:t>Un message s’affiche lui indiquant que l’insertion s’est déroulée correctement.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22"/>
        </w:numPr>
        <w:spacing w:line="276" w:lineRule="auto"/>
        <w:ind w:left="851"/>
        <w:jc w:val="both"/>
        <w:rPr>
          <w:u w:val="single"/>
        </w:rPr>
      </w:pPr>
      <w:r w:rsidRPr="00280362">
        <w:t>L’utilisateur n’arrive pas à se connecter :</w:t>
      </w:r>
    </w:p>
    <w:p w:rsidR="00185CFD" w:rsidRPr="00280362" w:rsidRDefault="00185CFD" w:rsidP="00252454">
      <w:pPr>
        <w:pStyle w:val="Paragraphedeliste"/>
        <w:numPr>
          <w:ilvl w:val="1"/>
          <w:numId w:val="22"/>
        </w:numPr>
        <w:spacing w:line="276" w:lineRule="auto"/>
        <w:ind w:left="1418"/>
        <w:jc w:val="both"/>
        <w:rPr>
          <w:u w:val="single"/>
        </w:rPr>
      </w:pPr>
      <w:r>
        <w:t>Voir le cas d’utilisation de</w:t>
      </w:r>
      <w:r w:rsidRPr="00280362">
        <w:t xml:space="preserve"> connexion.</w:t>
      </w:r>
    </w:p>
    <w:p w:rsidR="00185CFD" w:rsidRPr="00280362" w:rsidRDefault="00185CFD" w:rsidP="00252454">
      <w:pPr>
        <w:pStyle w:val="Paragraphedeliste"/>
        <w:numPr>
          <w:ilvl w:val="0"/>
          <w:numId w:val="22"/>
        </w:numPr>
        <w:spacing w:line="276" w:lineRule="auto"/>
        <w:ind w:left="851"/>
        <w:jc w:val="both"/>
        <w:rPr>
          <w:u w:val="single"/>
        </w:rPr>
      </w:pPr>
      <w:r w:rsidRPr="00280362">
        <w:t>L’onglet « Administration » n’est pas accessible ou absent :</w:t>
      </w:r>
    </w:p>
    <w:p w:rsidR="00185CFD" w:rsidRPr="00280362" w:rsidRDefault="00185CFD" w:rsidP="00252454">
      <w:pPr>
        <w:pStyle w:val="Paragraphedeliste"/>
        <w:numPr>
          <w:ilvl w:val="1"/>
          <w:numId w:val="22"/>
        </w:numPr>
        <w:spacing w:line="276" w:lineRule="auto"/>
        <w:ind w:left="1418"/>
        <w:jc w:val="both"/>
        <w:rPr>
          <w:u w:val="single"/>
        </w:rPr>
      </w:pPr>
      <w:r w:rsidRPr="00280362">
        <w:t>L’utilisateur contacte le service technique.</w:t>
      </w:r>
    </w:p>
    <w:p w:rsidR="00185CFD" w:rsidRPr="00862DC0" w:rsidRDefault="00185CFD" w:rsidP="00252454">
      <w:pPr>
        <w:pStyle w:val="Paragraphedeliste"/>
        <w:numPr>
          <w:ilvl w:val="0"/>
          <w:numId w:val="22"/>
        </w:numPr>
        <w:spacing w:line="276" w:lineRule="auto"/>
        <w:ind w:left="851"/>
        <w:jc w:val="both"/>
        <w:rPr>
          <w:u w:val="single"/>
        </w:rPr>
      </w:pPr>
      <w:r w:rsidRPr="00280362">
        <w:t xml:space="preserve">Il n’y a pas de bouton </w:t>
      </w:r>
      <w:r>
        <w:t>« </w:t>
      </w:r>
      <w:r w:rsidRPr="00280362">
        <w:t>Ajout d’u</w:t>
      </w:r>
      <w:r>
        <w:t>ne</w:t>
      </w:r>
      <w:r w:rsidRPr="00280362">
        <w:t xml:space="preserve"> </w:t>
      </w:r>
      <w:r>
        <w:t>enseigne » :</w:t>
      </w:r>
    </w:p>
    <w:p w:rsidR="00185CFD" w:rsidRPr="00280362" w:rsidRDefault="00185CFD" w:rsidP="00252454">
      <w:pPr>
        <w:pStyle w:val="Paragraphedeliste"/>
        <w:numPr>
          <w:ilvl w:val="1"/>
          <w:numId w:val="22"/>
        </w:numPr>
        <w:spacing w:line="276" w:lineRule="auto"/>
        <w:ind w:left="1418"/>
        <w:jc w:val="both"/>
        <w:rPr>
          <w:u w:val="single"/>
        </w:rPr>
      </w:pPr>
      <w:r w:rsidRPr="00280362">
        <w:t>L’utilisateur contacte le service technique</w:t>
      </w:r>
      <w:r>
        <w:t>.</w:t>
      </w:r>
    </w:p>
    <w:p w:rsidR="00185CFD" w:rsidRPr="00CF3C2C" w:rsidRDefault="00185CFD" w:rsidP="00252454">
      <w:pPr>
        <w:pStyle w:val="Paragraphedeliste"/>
        <w:numPr>
          <w:ilvl w:val="0"/>
          <w:numId w:val="22"/>
        </w:numPr>
        <w:spacing w:line="276" w:lineRule="auto"/>
        <w:ind w:left="851"/>
        <w:jc w:val="both"/>
        <w:rPr>
          <w:u w:val="single"/>
        </w:rPr>
      </w:pPr>
      <w:r w:rsidRPr="00280362">
        <w:t xml:space="preserve">S’il rentre </w:t>
      </w:r>
      <w:r>
        <w:t>des caractères numériques dans le nom de l’enseigne, ceux-ci ne s’affichent pas, ils ne sont pas autorisés.</w:t>
      </w:r>
    </w:p>
    <w:p w:rsidR="00185CFD" w:rsidRPr="00CF3C2C" w:rsidRDefault="00185CFD" w:rsidP="00252454">
      <w:pPr>
        <w:pStyle w:val="Paragraphedeliste"/>
        <w:numPr>
          <w:ilvl w:val="0"/>
          <w:numId w:val="22"/>
        </w:numPr>
        <w:spacing w:line="276" w:lineRule="auto"/>
        <w:ind w:left="851"/>
        <w:jc w:val="both"/>
        <w:rPr>
          <w:u w:val="single"/>
        </w:rPr>
      </w:pPr>
      <w:r>
        <w:t>Le bouton « Valider » n’est pas disponible.</w:t>
      </w:r>
    </w:p>
    <w:p w:rsidR="00185CFD" w:rsidRPr="00F40730" w:rsidRDefault="00185CFD" w:rsidP="00252454">
      <w:pPr>
        <w:pStyle w:val="Paragraphedeliste"/>
        <w:numPr>
          <w:ilvl w:val="1"/>
          <w:numId w:val="22"/>
        </w:numPr>
        <w:spacing w:line="276" w:lineRule="auto"/>
        <w:ind w:left="1418"/>
        <w:jc w:val="both"/>
        <w:rPr>
          <w:u w:val="single"/>
        </w:rPr>
      </w:pPr>
      <w:r w:rsidRPr="00280362">
        <w:t>L’utilisateur contacte le service technique</w:t>
      </w:r>
      <w:r>
        <w:t>.</w:t>
      </w:r>
    </w:p>
    <w:p w:rsidR="00185CFD" w:rsidRPr="006F3DD6" w:rsidRDefault="00185CFD" w:rsidP="00252454">
      <w:pPr>
        <w:pStyle w:val="Paragraphedeliste"/>
        <w:numPr>
          <w:ilvl w:val="0"/>
          <w:numId w:val="22"/>
        </w:numPr>
        <w:spacing w:line="276" w:lineRule="auto"/>
        <w:ind w:left="851"/>
        <w:jc w:val="both"/>
        <w:rPr>
          <w:u w:val="single"/>
        </w:rPr>
      </w:pPr>
    </w:p>
    <w:p w:rsidR="00185CFD" w:rsidRPr="00A60B3F" w:rsidRDefault="00185CFD" w:rsidP="00252454">
      <w:pPr>
        <w:pStyle w:val="Paragraphedeliste"/>
        <w:numPr>
          <w:ilvl w:val="1"/>
          <w:numId w:val="22"/>
        </w:numPr>
        <w:spacing w:line="276" w:lineRule="auto"/>
        <w:ind w:left="1418"/>
        <w:jc w:val="both"/>
      </w:pPr>
      <w:r>
        <w:t>Lors de l’insertion, la casse est modifiée de façon à avoir des majuscules en début de mots.</w:t>
      </w:r>
    </w:p>
    <w:p w:rsidR="00185CFD" w:rsidRPr="00F40730" w:rsidRDefault="00185CFD" w:rsidP="00252454">
      <w:pPr>
        <w:pStyle w:val="Paragraphedeliste"/>
        <w:numPr>
          <w:ilvl w:val="1"/>
          <w:numId w:val="22"/>
        </w:numPr>
        <w:spacing w:line="276" w:lineRule="auto"/>
        <w:ind w:left="1418"/>
        <w:jc w:val="both"/>
        <w:rPr>
          <w:u w:val="single"/>
        </w:rPr>
      </w:pPr>
      <w:r w:rsidRPr="00F40730">
        <w:t>Si l’insertion se passe mal, un message d’erreur s’affiche lui indiquant le problème, l’échec est inscrit dans le journal de log.</w:t>
      </w:r>
    </w:p>
    <w:p w:rsidR="00185CFD" w:rsidRPr="00280362" w:rsidRDefault="00185CFD" w:rsidP="00185CFD">
      <w:pPr>
        <w:pStyle w:val="Titre3"/>
      </w:pPr>
      <w:bookmarkStart w:id="15" w:name="_Toc279847483"/>
      <w:bookmarkStart w:id="16" w:name="_Toc280130070"/>
      <w:r w:rsidRPr="00280362">
        <w:t>Ajout d’un magasin</w:t>
      </w:r>
      <w:bookmarkEnd w:id="15"/>
      <w:bookmarkEnd w:id="16"/>
    </w:p>
    <w:p w:rsidR="00185CFD" w:rsidRPr="00280362" w:rsidRDefault="00185CFD" w:rsidP="00185CFD">
      <w:r w:rsidRPr="00280362">
        <w:t>Ajout d’un magasin dans la base de données.</w:t>
      </w:r>
    </w:p>
    <w:p w:rsidR="00185CFD" w:rsidRPr="00280362" w:rsidRDefault="00185CFD" w:rsidP="00185CFD">
      <w:r w:rsidRPr="00280362">
        <w:t>Ce cas d’utilisation se produit lorsqu’un nouveau magasin va s’ouvrir ou lorsqu’un utilisateur s’aperçoit qu’il manque un magasin quand il y a eu un problème lors de l’alimentation mensuelle ou annuelle.</w:t>
      </w:r>
    </w:p>
    <w:p w:rsidR="00185CFD" w:rsidRPr="00280362" w:rsidRDefault="00185CFD" w:rsidP="00185CFD">
      <w:r w:rsidRPr="00280362">
        <w:rPr>
          <w:u w:val="single"/>
        </w:rPr>
        <w:t>Intervenant</w:t>
      </w:r>
      <w:r w:rsidRPr="00280362">
        <w:t> : Le responsable régional si le magasin est dans sa région ou le directeur France.</w:t>
      </w:r>
    </w:p>
    <w:p w:rsidR="00185CFD" w:rsidRPr="00280362" w:rsidRDefault="00185CFD" w:rsidP="00185CFD">
      <w:proofErr w:type="spellStart"/>
      <w:r w:rsidRPr="00280362">
        <w:rPr>
          <w:u w:val="single"/>
        </w:rPr>
        <w:t>Préconditions</w:t>
      </w:r>
      <w:proofErr w:type="spellEnd"/>
      <w:r w:rsidRPr="00280362">
        <w:rPr>
          <w:u w:val="single"/>
        </w:rPr>
        <w:t> </w:t>
      </w:r>
      <w:r w:rsidRPr="00280362">
        <w:t>: Il y a un onglet « Administration » dans l’application qui est accessible au bon profil de la personne. La ville et l’enseigne du magasin existent déjà dans la base.</w:t>
      </w:r>
    </w:p>
    <w:p w:rsidR="00185CFD" w:rsidRPr="00280362" w:rsidRDefault="00185CFD" w:rsidP="00185CFD">
      <w:r w:rsidRPr="00280362">
        <w:rPr>
          <w:u w:val="single"/>
        </w:rPr>
        <w:t>Garantie minimale </w:t>
      </w:r>
      <w:r w:rsidRPr="00280362">
        <w:t>: L’ensemble des magasins, avant ajout, sont toujours dans la base et un message d’erreur s’affiche expliquant pourquoi l’insertion n’a pas eu lieu.</w:t>
      </w:r>
    </w:p>
    <w:p w:rsidR="00185CFD" w:rsidRPr="00280362" w:rsidRDefault="00185CFD" w:rsidP="00185CFD">
      <w:r w:rsidRPr="00280362">
        <w:rPr>
          <w:u w:val="single"/>
        </w:rPr>
        <w:t>Garantie en cas de succès</w:t>
      </w:r>
      <w:r w:rsidRPr="00280362">
        <w:t> : Le nouveau magasin est correctement inséré dans la base.</w:t>
      </w:r>
    </w:p>
    <w:p w:rsidR="00185CFD" w:rsidRPr="00280362" w:rsidRDefault="00185CFD" w:rsidP="00185CFD">
      <w:r w:rsidRPr="00280362">
        <w:rPr>
          <w:u w:val="single"/>
        </w:rPr>
        <w:t>Déclencheur</w:t>
      </w:r>
      <w:r w:rsidRPr="00280362">
        <w:t xml:space="preserve"> : Lorsqu’il y a un nouveau magasin dans la groupe </w:t>
      </w:r>
      <w:proofErr w:type="spellStart"/>
      <w:r w:rsidRPr="00280362">
        <w:t>Darties</w:t>
      </w:r>
      <w:proofErr w:type="spellEnd"/>
      <w:r w:rsidRPr="00280362">
        <w:t xml:space="preserve"> ou que l’on s’aperçoit qu’il manque un magasin lors de l’alimentation mensuelle ou annuelle.</w:t>
      </w:r>
    </w:p>
    <w:p w:rsidR="00185CFD" w:rsidRPr="00280362" w:rsidRDefault="00185CFD" w:rsidP="00185CFD">
      <w:pPr>
        <w:rPr>
          <w:u w:val="single"/>
        </w:rPr>
      </w:pPr>
      <w:r w:rsidRPr="00280362">
        <w:rPr>
          <w:u w:val="single"/>
        </w:rPr>
        <w:t>Scénario</w:t>
      </w:r>
    </w:p>
    <w:p w:rsidR="00185CFD" w:rsidRPr="00280362" w:rsidRDefault="00185CFD" w:rsidP="00252454">
      <w:pPr>
        <w:pStyle w:val="Paragraphedeliste"/>
        <w:numPr>
          <w:ilvl w:val="0"/>
          <w:numId w:val="23"/>
        </w:numPr>
        <w:spacing w:line="276" w:lineRule="auto"/>
        <w:jc w:val="both"/>
        <w:rPr>
          <w:u w:val="single"/>
        </w:rPr>
      </w:pPr>
      <w:r w:rsidRPr="00280362">
        <w:t>L’utilisateur se connecte à l’application web.</w:t>
      </w:r>
    </w:p>
    <w:p w:rsidR="00185CFD" w:rsidRPr="00280362" w:rsidRDefault="00185CFD" w:rsidP="00252454">
      <w:pPr>
        <w:pStyle w:val="Paragraphedeliste"/>
        <w:numPr>
          <w:ilvl w:val="0"/>
          <w:numId w:val="23"/>
        </w:numPr>
        <w:spacing w:line="276" w:lineRule="auto"/>
        <w:jc w:val="both"/>
        <w:rPr>
          <w:u w:val="single"/>
        </w:rPr>
      </w:pPr>
      <w:r w:rsidRPr="00280362">
        <w:t>Il sélectionne l’onglet « Administration ».</w:t>
      </w:r>
    </w:p>
    <w:p w:rsidR="00185CFD" w:rsidRPr="00280362" w:rsidRDefault="00185CFD" w:rsidP="00252454">
      <w:pPr>
        <w:pStyle w:val="Paragraphedeliste"/>
        <w:numPr>
          <w:ilvl w:val="0"/>
          <w:numId w:val="23"/>
        </w:numPr>
        <w:spacing w:line="276" w:lineRule="auto"/>
        <w:jc w:val="both"/>
        <w:rPr>
          <w:u w:val="single"/>
        </w:rPr>
      </w:pPr>
      <w:r w:rsidRPr="00280362">
        <w:t>Il clique sur « Ajout d’un magasin ».</w:t>
      </w:r>
    </w:p>
    <w:p w:rsidR="00185CFD" w:rsidRPr="00801B70" w:rsidRDefault="00185CFD" w:rsidP="00252454">
      <w:pPr>
        <w:pStyle w:val="Paragraphedeliste"/>
        <w:numPr>
          <w:ilvl w:val="0"/>
          <w:numId w:val="23"/>
        </w:numPr>
        <w:spacing w:line="276" w:lineRule="auto"/>
        <w:jc w:val="both"/>
        <w:rPr>
          <w:u w:val="single"/>
        </w:rPr>
      </w:pPr>
      <w:r w:rsidRPr="00280362">
        <w:t>Dans une liste déroulante, il sélectionne la ville</w:t>
      </w:r>
      <w:r>
        <w:t xml:space="preserve"> dans laquelle est le nouveau magasin</w:t>
      </w:r>
      <w:r w:rsidRPr="00280362">
        <w:t>.</w:t>
      </w:r>
    </w:p>
    <w:p w:rsidR="00185CFD" w:rsidRPr="00801B70" w:rsidRDefault="00185CFD" w:rsidP="00252454">
      <w:pPr>
        <w:pStyle w:val="Paragraphedeliste"/>
        <w:numPr>
          <w:ilvl w:val="1"/>
          <w:numId w:val="23"/>
        </w:numPr>
        <w:spacing w:line="276" w:lineRule="auto"/>
        <w:jc w:val="both"/>
        <w:rPr>
          <w:u w:val="single"/>
        </w:rPr>
      </w:pPr>
      <w:r>
        <w:t>Si l’utilisateur est directeur France, toutes les villes du pays sont présentes.</w:t>
      </w:r>
    </w:p>
    <w:p w:rsidR="00185CFD" w:rsidRPr="00280362" w:rsidRDefault="00185CFD" w:rsidP="00252454">
      <w:pPr>
        <w:pStyle w:val="Paragraphedeliste"/>
        <w:numPr>
          <w:ilvl w:val="1"/>
          <w:numId w:val="23"/>
        </w:numPr>
        <w:spacing w:line="276" w:lineRule="auto"/>
        <w:jc w:val="both"/>
        <w:rPr>
          <w:u w:val="single"/>
        </w:rPr>
      </w:pPr>
      <w:r>
        <w:t xml:space="preserve">S’il est directeur régional, </w:t>
      </w:r>
      <w:proofErr w:type="gramStart"/>
      <w:r>
        <w:t>seule</w:t>
      </w:r>
      <w:proofErr w:type="gramEnd"/>
      <w:r>
        <w:t xml:space="preserve"> les villes de sa région s’affichent dans la liste.</w:t>
      </w:r>
    </w:p>
    <w:p w:rsidR="00185CFD" w:rsidRPr="00280362" w:rsidRDefault="00185CFD" w:rsidP="00252454">
      <w:pPr>
        <w:pStyle w:val="Paragraphedeliste"/>
        <w:numPr>
          <w:ilvl w:val="0"/>
          <w:numId w:val="23"/>
        </w:numPr>
        <w:spacing w:line="276" w:lineRule="auto"/>
        <w:jc w:val="both"/>
        <w:rPr>
          <w:u w:val="single"/>
        </w:rPr>
      </w:pPr>
      <w:r w:rsidRPr="00280362">
        <w:lastRenderedPageBreak/>
        <w:t>Il sélectionne l’enseigne du magasin dans une liste déroulante.</w:t>
      </w:r>
    </w:p>
    <w:p w:rsidR="00185CFD" w:rsidRPr="00280362" w:rsidRDefault="00185CFD" w:rsidP="00252454">
      <w:pPr>
        <w:pStyle w:val="Paragraphedeliste"/>
        <w:numPr>
          <w:ilvl w:val="0"/>
          <w:numId w:val="23"/>
        </w:numPr>
        <w:spacing w:line="276" w:lineRule="auto"/>
        <w:jc w:val="both"/>
        <w:rPr>
          <w:u w:val="single"/>
        </w:rPr>
      </w:pPr>
      <w:r w:rsidRPr="00280362">
        <w:t xml:space="preserve">Il remplit les différents champs nécessaires à l’ajout du magasin : </w:t>
      </w:r>
      <w:r>
        <w:t xml:space="preserve">emplacement, </w:t>
      </w:r>
      <w:r w:rsidRPr="00280362">
        <w:t>nombre de caisses, horaires d’ouverture et l’adresse du magasin.</w:t>
      </w:r>
    </w:p>
    <w:p w:rsidR="00185CFD" w:rsidRPr="00280362" w:rsidRDefault="00185CFD" w:rsidP="00252454">
      <w:pPr>
        <w:pStyle w:val="Paragraphedeliste"/>
        <w:numPr>
          <w:ilvl w:val="0"/>
          <w:numId w:val="23"/>
        </w:numPr>
        <w:spacing w:line="276" w:lineRule="auto"/>
        <w:jc w:val="both"/>
        <w:rPr>
          <w:u w:val="single"/>
        </w:rPr>
      </w:pPr>
      <w:r w:rsidRPr="00280362">
        <w:t>Il clique sur le bouton « Valider ».</w:t>
      </w:r>
    </w:p>
    <w:p w:rsidR="00185CFD" w:rsidRPr="00280362" w:rsidRDefault="00185CFD" w:rsidP="00252454">
      <w:pPr>
        <w:pStyle w:val="Paragraphedeliste"/>
        <w:numPr>
          <w:ilvl w:val="0"/>
          <w:numId w:val="23"/>
        </w:numPr>
        <w:spacing w:line="276" w:lineRule="auto"/>
        <w:jc w:val="both"/>
        <w:rPr>
          <w:u w:val="single"/>
        </w:rPr>
      </w:pPr>
      <w:r w:rsidRPr="00280362">
        <w:t>Un message s’affiche lui indiquant que l’insertion s’est déroulée correctement.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24"/>
        </w:numPr>
        <w:spacing w:line="276" w:lineRule="auto"/>
        <w:ind w:left="851"/>
        <w:jc w:val="both"/>
        <w:rPr>
          <w:u w:val="single"/>
        </w:rPr>
      </w:pPr>
      <w:r w:rsidRPr="00280362">
        <w:t>L’utilisateur n’arrive pas à se connecter :</w:t>
      </w:r>
    </w:p>
    <w:p w:rsidR="00185CFD" w:rsidRPr="00280362" w:rsidRDefault="00185CFD" w:rsidP="00252454">
      <w:pPr>
        <w:pStyle w:val="Paragraphedeliste"/>
        <w:numPr>
          <w:ilvl w:val="1"/>
          <w:numId w:val="24"/>
        </w:numPr>
        <w:spacing w:line="276" w:lineRule="auto"/>
        <w:ind w:left="1418"/>
        <w:jc w:val="both"/>
        <w:rPr>
          <w:u w:val="single"/>
        </w:rPr>
      </w:pPr>
      <w:r>
        <w:t>Voir le cas d’utilisation de</w:t>
      </w:r>
      <w:r w:rsidRPr="00280362">
        <w:t xml:space="preserve"> connexion.</w:t>
      </w:r>
    </w:p>
    <w:p w:rsidR="00185CFD" w:rsidRPr="00280362" w:rsidRDefault="00185CFD" w:rsidP="00252454">
      <w:pPr>
        <w:pStyle w:val="Paragraphedeliste"/>
        <w:numPr>
          <w:ilvl w:val="0"/>
          <w:numId w:val="24"/>
        </w:numPr>
        <w:spacing w:line="276" w:lineRule="auto"/>
        <w:ind w:left="851"/>
        <w:jc w:val="both"/>
        <w:rPr>
          <w:u w:val="single"/>
        </w:rPr>
      </w:pPr>
      <w:r w:rsidRPr="00280362">
        <w:t>L’onglet « Administration » n’est pas accessible ou absent :</w:t>
      </w:r>
    </w:p>
    <w:p w:rsidR="00185CFD" w:rsidRPr="00280362" w:rsidRDefault="00185CFD" w:rsidP="00252454">
      <w:pPr>
        <w:pStyle w:val="Paragraphedeliste"/>
        <w:numPr>
          <w:ilvl w:val="1"/>
          <w:numId w:val="24"/>
        </w:numPr>
        <w:spacing w:line="276" w:lineRule="auto"/>
        <w:ind w:left="1418"/>
        <w:jc w:val="both"/>
        <w:rPr>
          <w:u w:val="single"/>
        </w:rPr>
      </w:pPr>
      <w:r w:rsidRPr="00280362">
        <w:t>L’utilisateur contacte le service technique.</w:t>
      </w:r>
    </w:p>
    <w:p w:rsidR="00185CFD" w:rsidRPr="00862DC0" w:rsidRDefault="00185CFD" w:rsidP="00252454">
      <w:pPr>
        <w:pStyle w:val="Paragraphedeliste"/>
        <w:numPr>
          <w:ilvl w:val="0"/>
          <w:numId w:val="24"/>
        </w:numPr>
        <w:spacing w:line="276" w:lineRule="auto"/>
        <w:ind w:left="851"/>
        <w:jc w:val="both"/>
        <w:rPr>
          <w:u w:val="single"/>
        </w:rPr>
      </w:pPr>
      <w:r w:rsidRPr="00280362">
        <w:t xml:space="preserve">Il n’y a pas de bouton </w:t>
      </w:r>
      <w:r>
        <w:t>« </w:t>
      </w:r>
      <w:r w:rsidRPr="00280362">
        <w:t>Ajout d’u</w:t>
      </w:r>
      <w:r>
        <w:t>n</w:t>
      </w:r>
      <w:r w:rsidRPr="00280362">
        <w:t xml:space="preserve"> magasin</w:t>
      </w:r>
      <w:r>
        <w:t> » :</w:t>
      </w:r>
    </w:p>
    <w:p w:rsidR="00185CFD" w:rsidRPr="00280362" w:rsidRDefault="00185CFD" w:rsidP="00252454">
      <w:pPr>
        <w:pStyle w:val="Paragraphedeliste"/>
        <w:numPr>
          <w:ilvl w:val="1"/>
          <w:numId w:val="24"/>
        </w:numPr>
        <w:spacing w:line="276" w:lineRule="auto"/>
        <w:ind w:left="1418"/>
        <w:jc w:val="both"/>
        <w:rPr>
          <w:u w:val="single"/>
        </w:rPr>
      </w:pPr>
      <w:r w:rsidRPr="00280362">
        <w:t>L’utilisateur contacte le service technique</w:t>
      </w:r>
      <w:r>
        <w:t>.</w:t>
      </w:r>
    </w:p>
    <w:p w:rsidR="00185CFD" w:rsidRPr="00280362" w:rsidRDefault="00185CFD" w:rsidP="00252454">
      <w:pPr>
        <w:pStyle w:val="Paragraphedeliste"/>
        <w:numPr>
          <w:ilvl w:val="0"/>
          <w:numId w:val="24"/>
        </w:numPr>
        <w:spacing w:line="276" w:lineRule="auto"/>
        <w:ind w:left="851"/>
        <w:jc w:val="both"/>
        <w:rPr>
          <w:u w:val="single"/>
        </w:rPr>
      </w:pPr>
      <w:r w:rsidRPr="00280362">
        <w:t>La ville n’est pas présente dans la liste déroulante :</w:t>
      </w:r>
    </w:p>
    <w:p w:rsidR="00185CFD" w:rsidRPr="00C23FC8" w:rsidRDefault="00185CFD" w:rsidP="00252454">
      <w:pPr>
        <w:pStyle w:val="Paragraphedeliste"/>
        <w:numPr>
          <w:ilvl w:val="1"/>
          <w:numId w:val="24"/>
        </w:numPr>
        <w:spacing w:line="276" w:lineRule="auto"/>
        <w:ind w:left="1418"/>
        <w:jc w:val="both"/>
        <w:rPr>
          <w:u w:val="single"/>
        </w:rPr>
      </w:pPr>
      <w:r>
        <w:t>L’utilisateur</w:t>
      </w:r>
      <w:r w:rsidRPr="00280362">
        <w:t xml:space="preserve"> </w:t>
      </w:r>
      <w:r>
        <w:t xml:space="preserve">doit abandonner la procédure pour </w:t>
      </w:r>
      <w:r w:rsidRPr="00280362">
        <w:t>créer une nouvelle ville.</w:t>
      </w:r>
    </w:p>
    <w:p w:rsidR="00185CFD" w:rsidRPr="00280362" w:rsidRDefault="00185CFD" w:rsidP="00252454">
      <w:pPr>
        <w:pStyle w:val="Paragraphedeliste"/>
        <w:numPr>
          <w:ilvl w:val="0"/>
          <w:numId w:val="24"/>
        </w:numPr>
        <w:tabs>
          <w:tab w:val="left" w:pos="851"/>
        </w:tabs>
        <w:spacing w:line="276" w:lineRule="auto"/>
        <w:ind w:left="851"/>
        <w:jc w:val="both"/>
        <w:rPr>
          <w:u w:val="single"/>
        </w:rPr>
      </w:pPr>
      <w:r w:rsidRPr="00280362">
        <w:t>L’enseigne n’est pas présente dans la liste déroulante :</w:t>
      </w:r>
    </w:p>
    <w:p w:rsidR="00185CFD" w:rsidRPr="00280362" w:rsidRDefault="00185CFD" w:rsidP="00252454">
      <w:pPr>
        <w:pStyle w:val="Paragraphedeliste"/>
        <w:numPr>
          <w:ilvl w:val="1"/>
          <w:numId w:val="24"/>
        </w:numPr>
        <w:spacing w:line="276" w:lineRule="auto"/>
        <w:ind w:left="1418"/>
        <w:jc w:val="both"/>
        <w:rPr>
          <w:u w:val="single"/>
        </w:rPr>
      </w:pPr>
      <w:r>
        <w:t>L’utilisateur</w:t>
      </w:r>
      <w:r w:rsidRPr="00280362">
        <w:t xml:space="preserve"> doit abandonner la procédure.</w:t>
      </w:r>
    </w:p>
    <w:p w:rsidR="00185CFD" w:rsidRPr="00280362" w:rsidRDefault="00185CFD" w:rsidP="00252454">
      <w:pPr>
        <w:pStyle w:val="Paragraphedeliste"/>
        <w:numPr>
          <w:ilvl w:val="1"/>
          <w:numId w:val="24"/>
        </w:numPr>
        <w:spacing w:line="276" w:lineRule="auto"/>
        <w:ind w:left="1418"/>
        <w:jc w:val="both"/>
        <w:rPr>
          <w:u w:val="single"/>
        </w:rPr>
      </w:pPr>
      <w:r w:rsidRPr="00280362">
        <w:t>S’il est directeur régional, il doit contacter le directeur France afin que celui-ci ajoute l’enseigne.</w:t>
      </w:r>
    </w:p>
    <w:p w:rsidR="00185CFD" w:rsidRPr="00280362" w:rsidRDefault="00185CFD" w:rsidP="00252454">
      <w:pPr>
        <w:pStyle w:val="Paragraphedeliste"/>
        <w:numPr>
          <w:ilvl w:val="1"/>
          <w:numId w:val="24"/>
        </w:numPr>
        <w:spacing w:line="276" w:lineRule="auto"/>
        <w:ind w:left="1418"/>
        <w:jc w:val="both"/>
        <w:rPr>
          <w:u w:val="single"/>
        </w:rPr>
      </w:pPr>
      <w:r w:rsidRPr="00280362">
        <w:t>S’il est directeur France, il ajoute la nouvelle enseigne.</w:t>
      </w:r>
    </w:p>
    <w:p w:rsidR="00185CFD" w:rsidRPr="00CF3C2C" w:rsidRDefault="00185CFD" w:rsidP="00252454">
      <w:pPr>
        <w:pStyle w:val="Paragraphedeliste"/>
        <w:numPr>
          <w:ilvl w:val="0"/>
          <w:numId w:val="24"/>
        </w:numPr>
        <w:spacing w:line="276" w:lineRule="auto"/>
        <w:ind w:left="851"/>
        <w:jc w:val="both"/>
        <w:rPr>
          <w:u w:val="single"/>
        </w:rPr>
      </w:pPr>
      <w:r w:rsidRPr="00280362">
        <w:t>S’il rentre une chaîne de caractère dans le nombre de caisses, le programme bloque l’écriture.</w:t>
      </w:r>
    </w:p>
    <w:p w:rsidR="00185CFD" w:rsidRPr="00CF3C2C" w:rsidRDefault="00185CFD" w:rsidP="00252454">
      <w:pPr>
        <w:pStyle w:val="Paragraphedeliste"/>
        <w:numPr>
          <w:ilvl w:val="0"/>
          <w:numId w:val="24"/>
        </w:numPr>
        <w:spacing w:line="276" w:lineRule="auto"/>
        <w:ind w:left="851"/>
        <w:jc w:val="both"/>
        <w:rPr>
          <w:u w:val="single"/>
        </w:rPr>
      </w:pPr>
      <w:r>
        <w:t>Le bouton « Valider » n’est pas disponible.</w:t>
      </w:r>
    </w:p>
    <w:p w:rsidR="00185CFD" w:rsidRPr="00F40730" w:rsidRDefault="00185CFD" w:rsidP="00252454">
      <w:pPr>
        <w:pStyle w:val="Paragraphedeliste"/>
        <w:numPr>
          <w:ilvl w:val="1"/>
          <w:numId w:val="24"/>
        </w:numPr>
        <w:spacing w:line="276" w:lineRule="auto"/>
        <w:ind w:left="1418"/>
        <w:jc w:val="both"/>
        <w:rPr>
          <w:u w:val="single"/>
        </w:rPr>
      </w:pPr>
      <w:r w:rsidRPr="00280362">
        <w:t>L’utilisateur contacte le service technique</w:t>
      </w:r>
      <w:r>
        <w:t>.</w:t>
      </w:r>
    </w:p>
    <w:p w:rsidR="00185CFD" w:rsidRPr="00D85745" w:rsidRDefault="00185CFD" w:rsidP="00252454">
      <w:pPr>
        <w:pStyle w:val="Paragraphedeliste"/>
        <w:numPr>
          <w:ilvl w:val="0"/>
          <w:numId w:val="24"/>
        </w:numPr>
        <w:spacing w:line="276" w:lineRule="auto"/>
        <w:ind w:left="851"/>
        <w:jc w:val="both"/>
        <w:rPr>
          <w:u w:val="single"/>
        </w:rPr>
      </w:pPr>
    </w:p>
    <w:p w:rsidR="00185CFD" w:rsidRPr="00A60B3F" w:rsidRDefault="00185CFD" w:rsidP="00252454">
      <w:pPr>
        <w:pStyle w:val="Paragraphedeliste"/>
        <w:numPr>
          <w:ilvl w:val="1"/>
          <w:numId w:val="24"/>
        </w:numPr>
        <w:spacing w:line="276" w:lineRule="auto"/>
        <w:ind w:left="1418"/>
        <w:jc w:val="both"/>
      </w:pPr>
      <w:r>
        <w:t>Lors de l’insertion, la casse est modifiée de façon à avoir des majuscules en début de mots.</w:t>
      </w:r>
    </w:p>
    <w:p w:rsidR="00185CFD" w:rsidRPr="00F40730" w:rsidRDefault="00185CFD" w:rsidP="00252454">
      <w:pPr>
        <w:pStyle w:val="Paragraphedeliste"/>
        <w:numPr>
          <w:ilvl w:val="1"/>
          <w:numId w:val="24"/>
        </w:numPr>
        <w:spacing w:line="276" w:lineRule="auto"/>
        <w:ind w:left="1418"/>
        <w:jc w:val="both"/>
        <w:rPr>
          <w:u w:val="single"/>
        </w:rPr>
      </w:pPr>
      <w:r w:rsidRPr="00F40730">
        <w:t>Si l’insertion se passe mal, un message d’erreur s’affiche lui indiquant le problème, l’échec est inscrit dans le journal de log.</w:t>
      </w:r>
    </w:p>
    <w:p w:rsidR="00185CFD" w:rsidRDefault="00185CFD" w:rsidP="00185CFD">
      <w:pPr>
        <w:pStyle w:val="Titre3"/>
      </w:pPr>
      <w:bookmarkStart w:id="17" w:name="_Toc279847484"/>
      <w:bookmarkStart w:id="18" w:name="_Toc280130071"/>
      <w:r>
        <w:t>Ajout d’un profil utilisateur</w:t>
      </w:r>
      <w:bookmarkEnd w:id="17"/>
      <w:bookmarkEnd w:id="18"/>
    </w:p>
    <w:p w:rsidR="00185CFD" w:rsidRPr="00280362" w:rsidRDefault="00185CFD" w:rsidP="00185CFD">
      <w:r w:rsidRPr="00280362">
        <w:t xml:space="preserve">Ajout d’un nouveau </w:t>
      </w:r>
      <w:r>
        <w:t>profil d’utilisateur</w:t>
      </w:r>
      <w:r w:rsidRPr="00280362">
        <w:t xml:space="preserve"> dans la base de données.</w:t>
      </w:r>
    </w:p>
    <w:p w:rsidR="00185CFD" w:rsidRPr="00280362" w:rsidRDefault="00185CFD" w:rsidP="00185CFD">
      <w:r w:rsidRPr="00280362">
        <w:t xml:space="preserve">Ce cas d’utilisation se produit lorsqu’un nouveau </w:t>
      </w:r>
      <w:r>
        <w:t xml:space="preserve">type d’utilisateur apparaît dans le groupe </w:t>
      </w:r>
      <w:proofErr w:type="spellStart"/>
      <w:r>
        <w:t>Darties</w:t>
      </w:r>
      <w:proofErr w:type="spellEnd"/>
      <w:r>
        <w:t>.</w:t>
      </w:r>
    </w:p>
    <w:p w:rsidR="00185CFD" w:rsidRPr="00280362" w:rsidRDefault="00185CFD" w:rsidP="00185CFD">
      <w:r w:rsidRPr="00280362">
        <w:rPr>
          <w:u w:val="single"/>
        </w:rPr>
        <w:t>Intervenant</w:t>
      </w:r>
      <w:r w:rsidRPr="00280362">
        <w:t> : Le 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xml:space="preserve"> : Le nouveau </w:t>
      </w:r>
      <w:r>
        <w:t>profil</w:t>
      </w:r>
      <w:r w:rsidRPr="00280362">
        <w:t xml:space="preserve"> n’est pas inséré dans la base, un message d’erreur s’affiche, indiquant que le continent n’a pas pu être inséré.</w:t>
      </w:r>
    </w:p>
    <w:p w:rsidR="00185CFD" w:rsidRPr="00280362" w:rsidRDefault="00185CFD" w:rsidP="00185CFD">
      <w:r w:rsidRPr="00280362">
        <w:rPr>
          <w:u w:val="single"/>
        </w:rPr>
        <w:t>Garantie en cas de succès</w:t>
      </w:r>
      <w:r w:rsidRPr="00280362">
        <w:t xml:space="preserve"> : Le nouveau </w:t>
      </w:r>
      <w:r>
        <w:t>profil</w:t>
      </w:r>
      <w:r w:rsidRPr="00280362">
        <w:t xml:space="preserve"> est correctement inséré dans la base.</w:t>
      </w:r>
    </w:p>
    <w:p w:rsidR="00185CFD" w:rsidRPr="00280362" w:rsidRDefault="00185CFD" w:rsidP="00185CFD">
      <w:r w:rsidRPr="00280362">
        <w:rPr>
          <w:u w:val="single"/>
        </w:rPr>
        <w:t>Déclencheur</w:t>
      </w:r>
      <w:r w:rsidRPr="00280362">
        <w:t xml:space="preserve"> : Lorsque </w:t>
      </w:r>
      <w:proofErr w:type="spellStart"/>
      <w:r w:rsidRPr="00280362">
        <w:t>Darties</w:t>
      </w:r>
      <w:proofErr w:type="spellEnd"/>
      <w:r w:rsidRPr="00280362">
        <w:t xml:space="preserve"> souhaitera </w:t>
      </w:r>
      <w:r>
        <w:t>avoir de nouveaux profils d’utilisateurs.</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28"/>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28"/>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28"/>
        </w:numPr>
        <w:spacing w:line="276" w:lineRule="auto"/>
        <w:ind w:left="709"/>
        <w:jc w:val="both"/>
      </w:pPr>
      <w:r w:rsidRPr="00280362">
        <w:t xml:space="preserve">Il clique sur « Ajout d’un </w:t>
      </w:r>
      <w:r>
        <w:t xml:space="preserve">profil utilisateur </w:t>
      </w:r>
      <w:r w:rsidRPr="00280362">
        <w:t>».</w:t>
      </w:r>
    </w:p>
    <w:p w:rsidR="00185CFD" w:rsidRPr="00280362" w:rsidRDefault="00185CFD" w:rsidP="00252454">
      <w:pPr>
        <w:pStyle w:val="Paragraphedeliste"/>
        <w:numPr>
          <w:ilvl w:val="0"/>
          <w:numId w:val="28"/>
        </w:numPr>
        <w:spacing w:line="276" w:lineRule="auto"/>
        <w:ind w:left="709"/>
        <w:jc w:val="both"/>
      </w:pPr>
      <w:r w:rsidRPr="00280362">
        <w:t xml:space="preserve">L’utilisateur renseigne le nom du nouveau </w:t>
      </w:r>
      <w:r>
        <w:t>profil</w:t>
      </w:r>
      <w:r w:rsidRPr="00280362">
        <w:t>.</w:t>
      </w:r>
    </w:p>
    <w:p w:rsidR="00185CFD" w:rsidRPr="00280362" w:rsidRDefault="00185CFD" w:rsidP="00252454">
      <w:pPr>
        <w:pStyle w:val="Paragraphedeliste"/>
        <w:numPr>
          <w:ilvl w:val="0"/>
          <w:numId w:val="28"/>
        </w:numPr>
        <w:spacing w:line="276" w:lineRule="auto"/>
        <w:ind w:left="709"/>
        <w:jc w:val="both"/>
      </w:pPr>
      <w:r w:rsidRPr="00280362">
        <w:lastRenderedPageBreak/>
        <w:t>Il clique sur le bouton « Valider ».</w:t>
      </w:r>
    </w:p>
    <w:p w:rsidR="00185CFD" w:rsidRDefault="00185CFD" w:rsidP="00252454">
      <w:pPr>
        <w:pStyle w:val="Paragraphedeliste"/>
        <w:numPr>
          <w:ilvl w:val="0"/>
          <w:numId w:val="28"/>
        </w:numPr>
        <w:spacing w:line="276" w:lineRule="auto"/>
        <w:ind w:left="709"/>
        <w:jc w:val="both"/>
      </w:pPr>
      <w:r w:rsidRPr="00280362">
        <w:t>Un message s’affiche lui indiquant que l’insertion s’est déroulée correctement.</w:t>
      </w:r>
    </w:p>
    <w:p w:rsidR="00185CFD" w:rsidRPr="00280362" w:rsidRDefault="00185CFD" w:rsidP="00252454">
      <w:pPr>
        <w:pStyle w:val="Paragraphedeliste"/>
        <w:numPr>
          <w:ilvl w:val="0"/>
          <w:numId w:val="28"/>
        </w:numPr>
        <w:spacing w:line="276" w:lineRule="auto"/>
        <w:ind w:left="709"/>
        <w:jc w:val="both"/>
      </w:pPr>
      <w:r>
        <w:t>Il doit informer le service technique afin de définir les droits à donner à ce nouveau profil d’utilisateur.</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29"/>
        </w:numPr>
        <w:spacing w:line="276" w:lineRule="auto"/>
        <w:jc w:val="both"/>
        <w:rPr>
          <w:u w:val="single"/>
        </w:rPr>
      </w:pPr>
      <w:r w:rsidRPr="00280362">
        <w:t>L’utilisateur n’arrive pas à se connecter :</w:t>
      </w:r>
    </w:p>
    <w:p w:rsidR="00185CFD" w:rsidRPr="0041123C" w:rsidRDefault="00185CFD" w:rsidP="00252454">
      <w:pPr>
        <w:pStyle w:val="Paragraphedeliste"/>
        <w:numPr>
          <w:ilvl w:val="1"/>
          <w:numId w:val="5"/>
        </w:numPr>
        <w:spacing w:line="276" w:lineRule="auto"/>
        <w:ind w:left="1418"/>
        <w:jc w:val="both"/>
        <w:rPr>
          <w:u w:val="single"/>
        </w:rPr>
      </w:pPr>
      <w:r>
        <w:t>Voir le cas d’utilisation de</w:t>
      </w:r>
      <w:r w:rsidRPr="00280362">
        <w:t xml:space="preserve"> connexion</w:t>
      </w:r>
      <w:r>
        <w:t>.</w:t>
      </w:r>
    </w:p>
    <w:p w:rsidR="00185CFD" w:rsidRPr="0041123C" w:rsidRDefault="00185CFD" w:rsidP="00252454">
      <w:pPr>
        <w:pStyle w:val="Paragraphedeliste"/>
        <w:numPr>
          <w:ilvl w:val="0"/>
          <w:numId w:val="29"/>
        </w:numPr>
        <w:spacing w:line="276" w:lineRule="auto"/>
        <w:jc w:val="both"/>
        <w:rPr>
          <w:u w:val="single"/>
        </w:rPr>
      </w:pPr>
      <w:r w:rsidRPr="0041123C">
        <w:t>L’onglet « Administration » n’est pas accessible ou absent :</w:t>
      </w:r>
    </w:p>
    <w:p w:rsidR="00185CFD" w:rsidRPr="00446E76" w:rsidRDefault="00185CFD" w:rsidP="00252454">
      <w:pPr>
        <w:pStyle w:val="Paragraphedeliste"/>
        <w:numPr>
          <w:ilvl w:val="1"/>
          <w:numId w:val="5"/>
        </w:numPr>
        <w:spacing w:line="276" w:lineRule="auto"/>
        <w:ind w:left="1418"/>
        <w:jc w:val="both"/>
        <w:rPr>
          <w:u w:val="single"/>
        </w:rPr>
      </w:pPr>
      <w:r w:rsidRPr="00280362">
        <w:t>L’utilisateur contacte le service technique.</w:t>
      </w:r>
    </w:p>
    <w:p w:rsidR="00185CFD" w:rsidRPr="00446E76" w:rsidRDefault="00185CFD" w:rsidP="00252454">
      <w:pPr>
        <w:pStyle w:val="Paragraphedeliste"/>
        <w:numPr>
          <w:ilvl w:val="0"/>
          <w:numId w:val="29"/>
        </w:numPr>
        <w:spacing w:line="276" w:lineRule="auto"/>
        <w:jc w:val="both"/>
        <w:rPr>
          <w:u w:val="single"/>
        </w:rPr>
      </w:pPr>
      <w:r>
        <w:t>Le bouton « Ajout d’un profil utilisateur » n’est pas accessible ou absent :</w:t>
      </w:r>
    </w:p>
    <w:p w:rsidR="00185CFD" w:rsidRPr="00446E76" w:rsidRDefault="00185CFD" w:rsidP="00252454">
      <w:pPr>
        <w:pStyle w:val="Paragraphedeliste"/>
        <w:numPr>
          <w:ilvl w:val="1"/>
          <w:numId w:val="5"/>
        </w:numPr>
        <w:spacing w:line="276" w:lineRule="auto"/>
        <w:ind w:left="1418"/>
        <w:jc w:val="both"/>
        <w:rPr>
          <w:u w:val="single"/>
        </w:rPr>
      </w:pPr>
      <w:r>
        <w:t>L’utilisateur contacte le service technique.</w:t>
      </w:r>
    </w:p>
    <w:p w:rsidR="00185CFD" w:rsidRPr="006366F0" w:rsidRDefault="00185CFD" w:rsidP="00252454">
      <w:pPr>
        <w:pStyle w:val="Paragraphedeliste"/>
        <w:numPr>
          <w:ilvl w:val="0"/>
          <w:numId w:val="29"/>
        </w:numPr>
        <w:spacing w:line="276" w:lineRule="auto"/>
        <w:jc w:val="both"/>
        <w:rPr>
          <w:u w:val="single"/>
        </w:rPr>
      </w:pPr>
      <w:r w:rsidRPr="00280362">
        <w:t xml:space="preserve">Si l’utilisateur rentre un nom de </w:t>
      </w:r>
      <w:r>
        <w:t>profil</w:t>
      </w:r>
      <w:r w:rsidRPr="00280362">
        <w:t xml:space="preserve"> avec des caractères numériques, ceux-ci ne s’affichent pas, ils ne sont pas autorisés.</w:t>
      </w:r>
    </w:p>
    <w:p w:rsidR="00185CFD" w:rsidRPr="006366F0" w:rsidRDefault="00185CFD" w:rsidP="00252454">
      <w:pPr>
        <w:pStyle w:val="Paragraphedeliste"/>
        <w:numPr>
          <w:ilvl w:val="0"/>
          <w:numId w:val="29"/>
        </w:numPr>
        <w:spacing w:line="276" w:lineRule="auto"/>
        <w:jc w:val="both"/>
        <w:rPr>
          <w:u w:val="single"/>
        </w:rPr>
      </w:pPr>
      <w:r>
        <w:t>Le bouton « Valider » n’est pas accessible ou absent :</w:t>
      </w:r>
    </w:p>
    <w:p w:rsidR="00185CFD" w:rsidRPr="006366F0" w:rsidRDefault="00185CFD" w:rsidP="00252454">
      <w:pPr>
        <w:pStyle w:val="Paragraphedeliste"/>
        <w:numPr>
          <w:ilvl w:val="1"/>
          <w:numId w:val="5"/>
        </w:numPr>
        <w:spacing w:line="276" w:lineRule="auto"/>
        <w:ind w:left="1418"/>
        <w:jc w:val="both"/>
      </w:pPr>
      <w:r w:rsidRPr="006366F0">
        <w:t>L’utilisateur contacte le service technique.</w:t>
      </w:r>
    </w:p>
    <w:p w:rsidR="00185CFD" w:rsidRPr="00BF596E" w:rsidRDefault="00185CFD" w:rsidP="00252454">
      <w:pPr>
        <w:pStyle w:val="Paragraphedeliste"/>
        <w:numPr>
          <w:ilvl w:val="0"/>
          <w:numId w:val="29"/>
        </w:numPr>
        <w:spacing w:line="276" w:lineRule="auto"/>
        <w:jc w:val="both"/>
        <w:rPr>
          <w:u w:val="single"/>
        </w:rPr>
      </w:pPr>
    </w:p>
    <w:p w:rsidR="00185CFD" w:rsidRPr="00A60B3F" w:rsidRDefault="00185CFD" w:rsidP="00252454">
      <w:pPr>
        <w:pStyle w:val="Paragraphedeliste"/>
        <w:numPr>
          <w:ilvl w:val="1"/>
          <w:numId w:val="29"/>
        </w:numPr>
        <w:spacing w:line="276" w:lineRule="auto"/>
        <w:jc w:val="both"/>
      </w:pPr>
      <w:r>
        <w:t>Lors de l’insertion, la casse est modifiée de façon à avoir des majuscules en début de mots.</w:t>
      </w:r>
    </w:p>
    <w:p w:rsidR="00185CFD" w:rsidRPr="005A6763" w:rsidRDefault="00185CFD" w:rsidP="00252454">
      <w:pPr>
        <w:pStyle w:val="Paragraphedeliste"/>
        <w:numPr>
          <w:ilvl w:val="1"/>
          <w:numId w:val="29"/>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Pr="0037576B" w:rsidRDefault="00185CFD" w:rsidP="00185CFD">
      <w:pPr>
        <w:pStyle w:val="Titre3"/>
      </w:pPr>
      <w:bookmarkStart w:id="19" w:name="_Toc279847485"/>
      <w:bookmarkStart w:id="20" w:name="_Toc280130072"/>
      <w:r>
        <w:t>Ajout d’un utilisateur</w:t>
      </w:r>
      <w:bookmarkEnd w:id="19"/>
      <w:bookmarkEnd w:id="20"/>
    </w:p>
    <w:p w:rsidR="00185CFD" w:rsidRPr="00280362" w:rsidRDefault="00185CFD" w:rsidP="00185CFD">
      <w:r w:rsidRPr="00280362">
        <w:t xml:space="preserve">Ajout d’un </w:t>
      </w:r>
      <w:r>
        <w:t xml:space="preserve">nouvel utilisateur </w:t>
      </w:r>
      <w:r w:rsidRPr="00280362">
        <w:t>dans la base de données.</w:t>
      </w:r>
    </w:p>
    <w:p w:rsidR="00185CFD" w:rsidRPr="00280362" w:rsidRDefault="00185CFD" w:rsidP="00185CFD">
      <w:r w:rsidRPr="00280362">
        <w:t>Ce cas d’utilisation se produit lorsqu’un</w:t>
      </w:r>
      <w:r>
        <w:t xml:space="preserve">e nouvelle personne est embauchée dans le groupe </w:t>
      </w:r>
      <w:proofErr w:type="spellStart"/>
      <w:r>
        <w:t>Darties</w:t>
      </w:r>
      <w:proofErr w:type="spellEnd"/>
      <w:r>
        <w:t>.</w:t>
      </w:r>
    </w:p>
    <w:p w:rsidR="00185CFD" w:rsidRPr="00280362" w:rsidRDefault="00185CFD" w:rsidP="00185CFD">
      <w:r w:rsidRPr="00280362">
        <w:rPr>
          <w:u w:val="single"/>
        </w:rPr>
        <w:t>Intervenant</w:t>
      </w:r>
      <w:r w:rsidRPr="00280362">
        <w:t xml:space="preserve"> : Le </w:t>
      </w:r>
      <w:r>
        <w:t>directeur France, le directeur régional ou le responsable magasin.</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xml:space="preserve"> : </w:t>
      </w:r>
      <w:r>
        <w:t xml:space="preserve">Le nouvel utilisateur </w:t>
      </w:r>
      <w:r w:rsidRPr="00280362">
        <w:t xml:space="preserve">n’est pas inséré dans la base, un message d’erreur s’affiche, indiquant que </w:t>
      </w:r>
      <w:r>
        <w:t xml:space="preserve">l’utilisateur </w:t>
      </w:r>
      <w:r w:rsidRPr="00280362">
        <w:t>n’a pas pu être inséré.</w:t>
      </w:r>
    </w:p>
    <w:p w:rsidR="00185CFD" w:rsidRPr="00280362" w:rsidRDefault="00185CFD" w:rsidP="00185CFD">
      <w:r w:rsidRPr="00280362">
        <w:rPr>
          <w:u w:val="single"/>
        </w:rPr>
        <w:t>Garantie en cas de succès</w:t>
      </w:r>
      <w:r w:rsidRPr="00280362">
        <w:t> </w:t>
      </w:r>
      <w:r>
        <w:t xml:space="preserve">: Le </w:t>
      </w:r>
      <w:proofErr w:type="spellStart"/>
      <w:r>
        <w:t>nouveal</w:t>
      </w:r>
      <w:proofErr w:type="spellEnd"/>
      <w:r w:rsidRPr="00280362">
        <w:t xml:space="preserve"> </w:t>
      </w:r>
      <w:r>
        <w:t xml:space="preserve">utilisateur </w:t>
      </w:r>
      <w:r w:rsidRPr="00280362">
        <w:t>est correctement inséré dans la base.</w:t>
      </w:r>
    </w:p>
    <w:p w:rsidR="00185CFD" w:rsidRPr="00280362" w:rsidRDefault="00185CFD" w:rsidP="00185CFD">
      <w:r w:rsidRPr="00280362">
        <w:rPr>
          <w:u w:val="single"/>
        </w:rPr>
        <w:t>Déclencheur</w:t>
      </w:r>
      <w:r w:rsidRPr="00280362">
        <w:t xml:space="preserve"> : </w:t>
      </w:r>
      <w:r>
        <w:t xml:space="preserve">Chaque fois que le groupe </w:t>
      </w:r>
      <w:proofErr w:type="spellStart"/>
      <w:r>
        <w:t>Darties</w:t>
      </w:r>
      <w:proofErr w:type="spellEnd"/>
      <w:r>
        <w:t xml:space="preserve"> embauchera un nouveau salarié.</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30"/>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30"/>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30"/>
        </w:numPr>
        <w:spacing w:line="276" w:lineRule="auto"/>
        <w:ind w:left="709"/>
        <w:jc w:val="both"/>
      </w:pPr>
      <w:r w:rsidRPr="00280362">
        <w:t xml:space="preserve">Il clique sur « Ajout d’un </w:t>
      </w:r>
      <w:r>
        <w:t>utilisateur</w:t>
      </w:r>
      <w:r w:rsidRPr="00280362">
        <w:t> ».</w:t>
      </w:r>
    </w:p>
    <w:p w:rsidR="00185CFD" w:rsidRDefault="00185CFD" w:rsidP="00252454">
      <w:pPr>
        <w:pStyle w:val="Paragraphedeliste"/>
        <w:numPr>
          <w:ilvl w:val="0"/>
          <w:numId w:val="30"/>
        </w:numPr>
        <w:spacing w:line="276" w:lineRule="auto"/>
        <w:ind w:left="709"/>
        <w:jc w:val="both"/>
      </w:pPr>
      <w:r w:rsidRPr="00280362">
        <w:t xml:space="preserve">L’utilisateur renseigne </w:t>
      </w:r>
      <w:r>
        <w:t>les informations sur l’utilisateur : nom, prénom, adresse, téléphone, date de naissance.</w:t>
      </w:r>
    </w:p>
    <w:p w:rsidR="00185CFD" w:rsidRDefault="00185CFD" w:rsidP="00252454">
      <w:pPr>
        <w:pStyle w:val="Paragraphedeliste"/>
        <w:numPr>
          <w:ilvl w:val="0"/>
          <w:numId w:val="30"/>
        </w:numPr>
        <w:spacing w:line="276" w:lineRule="auto"/>
        <w:ind w:left="709"/>
        <w:jc w:val="both"/>
      </w:pPr>
      <w:r>
        <w:t>Si besoin, dans une liste déroulante, il choisit le magasin auquel est affecté l’utilisateur.</w:t>
      </w:r>
    </w:p>
    <w:p w:rsidR="00185CFD" w:rsidRPr="00280362" w:rsidRDefault="00185CFD" w:rsidP="00252454">
      <w:pPr>
        <w:pStyle w:val="Paragraphedeliste"/>
        <w:numPr>
          <w:ilvl w:val="0"/>
          <w:numId w:val="30"/>
        </w:numPr>
        <w:spacing w:line="276" w:lineRule="auto"/>
        <w:ind w:left="709"/>
        <w:jc w:val="both"/>
      </w:pPr>
      <w:r>
        <w:t>Il peut également choisir la région commerciale à laquelle le nouvel utilisateur appartient.</w:t>
      </w:r>
    </w:p>
    <w:p w:rsidR="00185CFD" w:rsidRPr="00280362" w:rsidRDefault="00185CFD" w:rsidP="00252454">
      <w:pPr>
        <w:pStyle w:val="Paragraphedeliste"/>
        <w:numPr>
          <w:ilvl w:val="0"/>
          <w:numId w:val="30"/>
        </w:numPr>
        <w:spacing w:line="276" w:lineRule="auto"/>
        <w:ind w:left="709"/>
        <w:jc w:val="both"/>
      </w:pPr>
      <w:r w:rsidRPr="00280362">
        <w:t>Il clique sur le bouton « Valider ».</w:t>
      </w:r>
    </w:p>
    <w:p w:rsidR="00185CFD" w:rsidRPr="00280362" w:rsidRDefault="00185CFD" w:rsidP="00252454">
      <w:pPr>
        <w:pStyle w:val="Paragraphedeliste"/>
        <w:numPr>
          <w:ilvl w:val="0"/>
          <w:numId w:val="30"/>
        </w:numPr>
        <w:spacing w:line="276" w:lineRule="auto"/>
        <w:ind w:left="709"/>
        <w:jc w:val="both"/>
      </w:pPr>
      <w:r w:rsidRPr="00280362">
        <w:t>Un message s’affiche lui indiquant que l’insertion s’est déroulée correctement.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31"/>
        </w:numPr>
        <w:spacing w:line="276" w:lineRule="auto"/>
        <w:jc w:val="both"/>
        <w:rPr>
          <w:u w:val="single"/>
        </w:rPr>
      </w:pPr>
      <w:r w:rsidRPr="00280362">
        <w:lastRenderedPageBreak/>
        <w:t>L’utilisateur n’arrive pas à se connecter :</w:t>
      </w:r>
    </w:p>
    <w:p w:rsidR="00185CFD" w:rsidRPr="00280362" w:rsidRDefault="00185CFD" w:rsidP="00252454">
      <w:pPr>
        <w:pStyle w:val="Paragraphedeliste"/>
        <w:numPr>
          <w:ilvl w:val="0"/>
          <w:numId w:val="32"/>
        </w:numPr>
        <w:spacing w:line="276" w:lineRule="auto"/>
        <w:ind w:left="1418"/>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31"/>
        </w:numPr>
        <w:spacing w:line="276" w:lineRule="auto"/>
        <w:jc w:val="both"/>
        <w:rPr>
          <w:u w:val="single"/>
        </w:rPr>
      </w:pPr>
      <w:r w:rsidRPr="00280362">
        <w:t>L’onglet « Administration » n’est pas accessible ou absent</w:t>
      </w:r>
      <w:r>
        <w:t> :</w:t>
      </w:r>
    </w:p>
    <w:p w:rsidR="00185CFD" w:rsidRPr="00446E76" w:rsidRDefault="00185CFD" w:rsidP="00252454">
      <w:pPr>
        <w:pStyle w:val="Paragraphedeliste"/>
        <w:numPr>
          <w:ilvl w:val="0"/>
          <w:numId w:val="33"/>
        </w:numPr>
        <w:spacing w:line="276" w:lineRule="auto"/>
        <w:ind w:left="1418"/>
        <w:jc w:val="both"/>
        <w:rPr>
          <w:u w:val="single"/>
        </w:rPr>
      </w:pPr>
      <w:r w:rsidRPr="00280362">
        <w:t>L’utilisateur contacte le service technique.</w:t>
      </w:r>
    </w:p>
    <w:p w:rsidR="00185CFD" w:rsidRPr="00446E76" w:rsidRDefault="00185CFD" w:rsidP="00252454">
      <w:pPr>
        <w:pStyle w:val="Paragraphedeliste"/>
        <w:numPr>
          <w:ilvl w:val="0"/>
          <w:numId w:val="31"/>
        </w:numPr>
        <w:spacing w:line="276" w:lineRule="auto"/>
        <w:jc w:val="both"/>
        <w:rPr>
          <w:u w:val="single"/>
        </w:rPr>
      </w:pPr>
      <w:r>
        <w:t>Le bouton « Ajout d’un utilisateur » n’est pas accessible ou absent :</w:t>
      </w:r>
    </w:p>
    <w:p w:rsidR="00185CFD" w:rsidRPr="00446E76" w:rsidRDefault="00185CFD" w:rsidP="00252454">
      <w:pPr>
        <w:pStyle w:val="Paragraphedeliste"/>
        <w:numPr>
          <w:ilvl w:val="0"/>
          <w:numId w:val="34"/>
        </w:numPr>
        <w:spacing w:line="276" w:lineRule="auto"/>
        <w:ind w:left="1418"/>
        <w:jc w:val="both"/>
        <w:rPr>
          <w:u w:val="single"/>
        </w:rPr>
      </w:pPr>
      <w:r>
        <w:t>L’utilisateur contacte le service technique.</w:t>
      </w:r>
    </w:p>
    <w:p w:rsidR="00185CFD" w:rsidRPr="00FE07A8" w:rsidRDefault="00185CFD" w:rsidP="00252454">
      <w:pPr>
        <w:pStyle w:val="Paragraphedeliste"/>
        <w:numPr>
          <w:ilvl w:val="0"/>
          <w:numId w:val="31"/>
        </w:numPr>
        <w:spacing w:line="276" w:lineRule="auto"/>
        <w:jc w:val="both"/>
        <w:rPr>
          <w:u w:val="single"/>
        </w:rPr>
      </w:pPr>
      <w:r w:rsidRPr="00280362">
        <w:t xml:space="preserve">Si l’utilisateur rentre un nom </w:t>
      </w:r>
      <w:r>
        <w:t>ou un prénom avec des caractères numériques, ceux-ci ne s’affichent pas, ils ne sont pas autorisés. Le numéro de téléphone doit exclusivement composé de caractères numériques, ainsi que la date de naissance.</w:t>
      </w:r>
    </w:p>
    <w:p w:rsidR="00185CFD" w:rsidRPr="00FE07A8" w:rsidRDefault="00185CFD" w:rsidP="00252454">
      <w:pPr>
        <w:pStyle w:val="Paragraphedeliste"/>
        <w:numPr>
          <w:ilvl w:val="0"/>
          <w:numId w:val="31"/>
        </w:numPr>
        <w:spacing w:line="276" w:lineRule="auto"/>
        <w:jc w:val="both"/>
        <w:rPr>
          <w:u w:val="single"/>
        </w:rPr>
      </w:pPr>
      <w:r>
        <w:t>Si le magasin souhaité ne s’affiche pas dans la liste déroulante, c’est qu’il n’est pas présent dans la base de données, l’utilisateur doit abandonner la procédure pour créer le magasin :</w:t>
      </w:r>
    </w:p>
    <w:p w:rsidR="00185CFD" w:rsidRPr="00FE07A8" w:rsidRDefault="00185CFD" w:rsidP="00252454">
      <w:pPr>
        <w:pStyle w:val="Paragraphedeliste"/>
        <w:numPr>
          <w:ilvl w:val="1"/>
          <w:numId w:val="31"/>
        </w:numPr>
        <w:spacing w:line="276" w:lineRule="auto"/>
        <w:jc w:val="both"/>
        <w:rPr>
          <w:u w:val="single"/>
        </w:rPr>
      </w:pPr>
      <w:r>
        <w:t>Si l’utilisateur est directeur France ou de région, il peut créer le magasin</w:t>
      </w:r>
    </w:p>
    <w:p w:rsidR="00185CFD" w:rsidRPr="00FE07A8" w:rsidRDefault="00185CFD" w:rsidP="00252454">
      <w:pPr>
        <w:pStyle w:val="Paragraphedeliste"/>
        <w:numPr>
          <w:ilvl w:val="1"/>
          <w:numId w:val="31"/>
        </w:numPr>
        <w:spacing w:line="276" w:lineRule="auto"/>
        <w:jc w:val="both"/>
        <w:rPr>
          <w:u w:val="single"/>
        </w:rPr>
      </w:pPr>
      <w:r>
        <w:t>Sinon, il doit demander au directeur France ou au directeur de région de le créer.</w:t>
      </w:r>
    </w:p>
    <w:p w:rsidR="00185CFD" w:rsidRPr="006366F0" w:rsidRDefault="00185CFD" w:rsidP="00252454">
      <w:pPr>
        <w:pStyle w:val="Paragraphedeliste"/>
        <w:numPr>
          <w:ilvl w:val="0"/>
          <w:numId w:val="31"/>
        </w:numPr>
        <w:spacing w:line="276" w:lineRule="auto"/>
        <w:jc w:val="both"/>
        <w:rPr>
          <w:u w:val="single"/>
        </w:rPr>
      </w:pPr>
      <w:r>
        <w:t>Le bouton « Valider » n’est pas accessible ou absent :</w:t>
      </w:r>
    </w:p>
    <w:p w:rsidR="00185CFD" w:rsidRPr="006366F0" w:rsidRDefault="00185CFD" w:rsidP="00252454">
      <w:pPr>
        <w:pStyle w:val="Paragraphedeliste"/>
        <w:numPr>
          <w:ilvl w:val="0"/>
          <w:numId w:val="35"/>
        </w:numPr>
        <w:spacing w:line="276" w:lineRule="auto"/>
        <w:ind w:left="1418"/>
        <w:jc w:val="both"/>
      </w:pPr>
      <w:r w:rsidRPr="006366F0">
        <w:t>L’utilisateur contacte le service technique.</w:t>
      </w:r>
    </w:p>
    <w:p w:rsidR="00185CFD" w:rsidRPr="00BF596E" w:rsidRDefault="00185CFD" w:rsidP="00252454">
      <w:pPr>
        <w:pStyle w:val="Paragraphedeliste"/>
        <w:numPr>
          <w:ilvl w:val="0"/>
          <w:numId w:val="31"/>
        </w:numPr>
        <w:spacing w:line="276" w:lineRule="auto"/>
        <w:jc w:val="both"/>
        <w:rPr>
          <w:u w:val="single"/>
        </w:rPr>
      </w:pPr>
    </w:p>
    <w:p w:rsidR="00185CFD" w:rsidRPr="00A60B3F" w:rsidRDefault="00185CFD" w:rsidP="00252454">
      <w:pPr>
        <w:pStyle w:val="Paragraphedeliste"/>
        <w:numPr>
          <w:ilvl w:val="1"/>
          <w:numId w:val="31"/>
        </w:numPr>
        <w:spacing w:line="276" w:lineRule="auto"/>
        <w:jc w:val="both"/>
      </w:pPr>
      <w:r>
        <w:t>Lors de l’insertion, la casse est modifiée de façon à avoir des majuscules en début de mots.</w:t>
      </w:r>
    </w:p>
    <w:p w:rsidR="00185CFD" w:rsidRPr="00C17F0F" w:rsidRDefault="00185CFD" w:rsidP="00252454">
      <w:pPr>
        <w:pStyle w:val="Paragraphedeliste"/>
        <w:numPr>
          <w:ilvl w:val="1"/>
          <w:numId w:val="31"/>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Default="00185CFD" w:rsidP="00185CFD">
      <w:pPr>
        <w:pStyle w:val="Titre3"/>
      </w:pPr>
      <w:bookmarkStart w:id="21" w:name="_Toc279847486"/>
      <w:bookmarkStart w:id="22" w:name="_Toc280130073"/>
      <w:r>
        <w:t>Ajout d’une famille d’articles</w:t>
      </w:r>
      <w:bookmarkEnd w:id="21"/>
      <w:bookmarkEnd w:id="22"/>
    </w:p>
    <w:p w:rsidR="00185CFD" w:rsidRPr="00280362" w:rsidRDefault="00185CFD" w:rsidP="00185CFD">
      <w:r w:rsidRPr="00280362">
        <w:t>Ajout d’un</w:t>
      </w:r>
      <w:r>
        <w:t>e</w:t>
      </w:r>
      <w:r w:rsidRPr="00280362">
        <w:t xml:space="preserve"> </w:t>
      </w:r>
      <w:r>
        <w:t xml:space="preserve">nouvelle famille d’articles </w:t>
      </w:r>
      <w:r w:rsidRPr="00280362">
        <w:t>dans la base de données.</w:t>
      </w:r>
    </w:p>
    <w:p w:rsidR="00185CFD" w:rsidRPr="00280362" w:rsidRDefault="00185CFD" w:rsidP="00185CFD">
      <w:r w:rsidRPr="00280362">
        <w:t>Ce cas d’utilisation se produit lorsqu’un</w:t>
      </w:r>
      <w:r>
        <w:t xml:space="preserve">e nouvelle famille de produits va être vendue dans le groupe </w:t>
      </w:r>
      <w:proofErr w:type="spellStart"/>
      <w:r>
        <w:t>Darties</w:t>
      </w:r>
      <w:proofErr w:type="spellEnd"/>
      <w:r>
        <w:t>.</w:t>
      </w:r>
    </w:p>
    <w:p w:rsidR="00185CFD" w:rsidRPr="00280362" w:rsidRDefault="00185CFD" w:rsidP="00185CFD">
      <w:r w:rsidRPr="00280362">
        <w:rPr>
          <w:u w:val="single"/>
        </w:rPr>
        <w:t>Intervenant</w:t>
      </w:r>
      <w:r w:rsidRPr="00280362">
        <w:t xml:space="preserve"> : Le </w:t>
      </w:r>
      <w:r>
        <w:t>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xml:space="preserve"> : </w:t>
      </w:r>
      <w:r>
        <w:t xml:space="preserve">La nouvelle famille d’articles </w:t>
      </w:r>
      <w:r w:rsidRPr="00280362">
        <w:t>n’est pas inséré</w:t>
      </w:r>
      <w:r>
        <w:t>e</w:t>
      </w:r>
      <w:r w:rsidRPr="00280362">
        <w:t xml:space="preserve"> dans la base, un message d’erreur s’affiche, indiquant que </w:t>
      </w:r>
      <w:r>
        <w:t xml:space="preserve">la famille d’article </w:t>
      </w:r>
      <w:r w:rsidRPr="00280362">
        <w:t>n’a pas pu être inséré</w:t>
      </w:r>
      <w:r>
        <w:t>e</w:t>
      </w:r>
      <w:r w:rsidRPr="00280362">
        <w:t>.</w:t>
      </w:r>
    </w:p>
    <w:p w:rsidR="00185CFD" w:rsidRPr="00280362" w:rsidRDefault="00185CFD" w:rsidP="00185CFD">
      <w:r w:rsidRPr="00280362">
        <w:rPr>
          <w:u w:val="single"/>
        </w:rPr>
        <w:t>Garantie en cas de succès</w:t>
      </w:r>
      <w:r w:rsidRPr="00280362">
        <w:t> </w:t>
      </w:r>
      <w:r>
        <w:t>: La nouvelle</w:t>
      </w:r>
      <w:r w:rsidRPr="00280362">
        <w:t xml:space="preserve"> </w:t>
      </w:r>
      <w:r>
        <w:t xml:space="preserve">famille </w:t>
      </w:r>
      <w:r w:rsidRPr="00280362">
        <w:t>est correctement inséré</w:t>
      </w:r>
      <w:r>
        <w:t>e</w:t>
      </w:r>
      <w:r w:rsidRPr="00280362">
        <w:t xml:space="preserve"> dans la base.</w:t>
      </w:r>
    </w:p>
    <w:p w:rsidR="00185CFD" w:rsidRPr="00280362" w:rsidRDefault="00185CFD" w:rsidP="00185CFD">
      <w:r w:rsidRPr="00280362">
        <w:rPr>
          <w:u w:val="single"/>
        </w:rPr>
        <w:t>Déclencheur</w:t>
      </w:r>
      <w:r w:rsidRPr="00280362">
        <w:t> :</w:t>
      </w:r>
      <w:r>
        <w:t xml:space="preserve"> Quand le groupe </w:t>
      </w:r>
      <w:proofErr w:type="spellStart"/>
      <w:r>
        <w:t>Darties</w:t>
      </w:r>
      <w:proofErr w:type="spellEnd"/>
      <w:r>
        <w:t xml:space="preserve"> vendra des articles appartenant à une famille non existante.</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36"/>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36"/>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36"/>
        </w:numPr>
        <w:spacing w:line="276" w:lineRule="auto"/>
        <w:ind w:left="709"/>
        <w:jc w:val="both"/>
      </w:pPr>
      <w:r w:rsidRPr="00280362">
        <w:t>Il clique sur « Ajout d’un</w:t>
      </w:r>
      <w:r>
        <w:t>e</w:t>
      </w:r>
      <w:r w:rsidRPr="00280362">
        <w:t xml:space="preserve"> </w:t>
      </w:r>
      <w:r>
        <w:t xml:space="preserve">famille d’articles </w:t>
      </w:r>
      <w:r w:rsidRPr="00280362">
        <w:t>».</w:t>
      </w:r>
    </w:p>
    <w:p w:rsidR="00185CFD" w:rsidRPr="00280362" w:rsidRDefault="00185CFD" w:rsidP="00252454">
      <w:pPr>
        <w:pStyle w:val="Paragraphedeliste"/>
        <w:numPr>
          <w:ilvl w:val="0"/>
          <w:numId w:val="36"/>
        </w:numPr>
        <w:spacing w:line="276" w:lineRule="auto"/>
        <w:ind w:left="709"/>
        <w:jc w:val="both"/>
      </w:pPr>
      <w:r w:rsidRPr="00280362">
        <w:t xml:space="preserve">L’utilisateur renseigne </w:t>
      </w:r>
      <w:r>
        <w:t>le nom de la famille d’article.</w:t>
      </w:r>
    </w:p>
    <w:p w:rsidR="00185CFD" w:rsidRPr="00280362" w:rsidRDefault="00185CFD" w:rsidP="00252454">
      <w:pPr>
        <w:pStyle w:val="Paragraphedeliste"/>
        <w:numPr>
          <w:ilvl w:val="0"/>
          <w:numId w:val="36"/>
        </w:numPr>
        <w:spacing w:line="276" w:lineRule="auto"/>
        <w:ind w:left="709"/>
        <w:jc w:val="both"/>
      </w:pPr>
      <w:r w:rsidRPr="00280362">
        <w:t>Il clique sur le bouton « Valider ».</w:t>
      </w:r>
    </w:p>
    <w:p w:rsidR="00185CFD" w:rsidRDefault="00185CFD" w:rsidP="00252454">
      <w:pPr>
        <w:pStyle w:val="Paragraphedeliste"/>
        <w:numPr>
          <w:ilvl w:val="0"/>
          <w:numId w:val="36"/>
        </w:numPr>
        <w:spacing w:line="276" w:lineRule="auto"/>
        <w:ind w:left="709"/>
        <w:jc w:val="both"/>
      </w:pPr>
      <w:r w:rsidRPr="00280362">
        <w:t>Un message s’affiche lui indiquant que l’insertion s’est déroulée correctement.</w:t>
      </w:r>
    </w:p>
    <w:p w:rsidR="00185CFD" w:rsidRPr="00280362" w:rsidRDefault="00185CFD" w:rsidP="00252454">
      <w:pPr>
        <w:pStyle w:val="Paragraphedeliste"/>
        <w:numPr>
          <w:ilvl w:val="0"/>
          <w:numId w:val="36"/>
        </w:numPr>
        <w:spacing w:line="276" w:lineRule="auto"/>
        <w:ind w:left="709"/>
        <w:jc w:val="both"/>
      </w:pPr>
      <w:r>
        <w:t>Un e-mail est envoyé au service technique indiquant la nouvelle famille afin que le fichier Excel de données soit modifié.</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37"/>
        </w:numPr>
        <w:spacing w:line="276" w:lineRule="auto"/>
        <w:jc w:val="both"/>
        <w:rPr>
          <w:u w:val="single"/>
        </w:rPr>
      </w:pPr>
      <w:r w:rsidRPr="00280362">
        <w:t>L’utilisateur n’arrive pas à se connecter :</w:t>
      </w:r>
    </w:p>
    <w:p w:rsidR="00185CFD" w:rsidRPr="00280362" w:rsidRDefault="00185CFD" w:rsidP="00252454">
      <w:pPr>
        <w:pStyle w:val="Paragraphedeliste"/>
        <w:numPr>
          <w:ilvl w:val="0"/>
          <w:numId w:val="38"/>
        </w:numPr>
        <w:spacing w:line="276" w:lineRule="auto"/>
        <w:ind w:left="1418"/>
        <w:jc w:val="both"/>
        <w:rPr>
          <w:u w:val="single"/>
        </w:rPr>
      </w:pPr>
      <w:r>
        <w:lastRenderedPageBreak/>
        <w:t>Voir le cas d’utilisation de</w:t>
      </w:r>
      <w:r w:rsidRPr="00280362">
        <w:t xml:space="preserve"> connexion</w:t>
      </w:r>
      <w:r>
        <w:t>.</w:t>
      </w:r>
    </w:p>
    <w:p w:rsidR="00185CFD" w:rsidRPr="00280362" w:rsidRDefault="00185CFD" w:rsidP="00252454">
      <w:pPr>
        <w:pStyle w:val="Paragraphedeliste"/>
        <w:numPr>
          <w:ilvl w:val="0"/>
          <w:numId w:val="37"/>
        </w:numPr>
        <w:spacing w:line="276" w:lineRule="auto"/>
        <w:jc w:val="both"/>
        <w:rPr>
          <w:u w:val="single"/>
        </w:rPr>
      </w:pPr>
      <w:r w:rsidRPr="00280362">
        <w:t>L’onglet « Administration » n’est pas accessible ou absent</w:t>
      </w:r>
      <w:r>
        <w:t> :</w:t>
      </w:r>
    </w:p>
    <w:p w:rsidR="00185CFD" w:rsidRPr="00446E76" w:rsidRDefault="00185CFD" w:rsidP="00252454">
      <w:pPr>
        <w:pStyle w:val="Paragraphedeliste"/>
        <w:numPr>
          <w:ilvl w:val="0"/>
          <w:numId w:val="39"/>
        </w:numPr>
        <w:spacing w:line="276" w:lineRule="auto"/>
        <w:ind w:left="1418"/>
        <w:jc w:val="both"/>
        <w:rPr>
          <w:u w:val="single"/>
        </w:rPr>
      </w:pPr>
      <w:r w:rsidRPr="00280362">
        <w:t>L’utilisateur contacte le service technique.</w:t>
      </w:r>
    </w:p>
    <w:p w:rsidR="00185CFD" w:rsidRPr="00446E76" w:rsidRDefault="00185CFD" w:rsidP="00252454">
      <w:pPr>
        <w:pStyle w:val="Paragraphedeliste"/>
        <w:numPr>
          <w:ilvl w:val="0"/>
          <w:numId w:val="37"/>
        </w:numPr>
        <w:spacing w:line="276" w:lineRule="auto"/>
        <w:jc w:val="both"/>
        <w:rPr>
          <w:u w:val="single"/>
        </w:rPr>
      </w:pPr>
      <w:r>
        <w:t>Le bouton « Ajout d’une famille d’articles » n’est pas accessible ou absent :</w:t>
      </w:r>
    </w:p>
    <w:p w:rsidR="00185CFD" w:rsidRPr="00446E76" w:rsidRDefault="00185CFD" w:rsidP="00252454">
      <w:pPr>
        <w:pStyle w:val="Paragraphedeliste"/>
        <w:numPr>
          <w:ilvl w:val="0"/>
          <w:numId w:val="40"/>
        </w:numPr>
        <w:spacing w:line="276" w:lineRule="auto"/>
        <w:ind w:left="1418"/>
        <w:jc w:val="both"/>
        <w:rPr>
          <w:u w:val="single"/>
        </w:rPr>
      </w:pPr>
      <w:r>
        <w:t>L’utilisateur contacte le service technique.</w:t>
      </w:r>
    </w:p>
    <w:p w:rsidR="00185CFD" w:rsidRPr="00FE07A8" w:rsidRDefault="00185CFD" w:rsidP="00252454">
      <w:pPr>
        <w:pStyle w:val="Paragraphedeliste"/>
        <w:numPr>
          <w:ilvl w:val="0"/>
          <w:numId w:val="37"/>
        </w:numPr>
        <w:spacing w:line="276" w:lineRule="auto"/>
        <w:jc w:val="both"/>
        <w:rPr>
          <w:u w:val="single"/>
        </w:rPr>
      </w:pPr>
      <w:r w:rsidRPr="00280362">
        <w:t xml:space="preserve">Si l’utilisateur rentre un nom </w:t>
      </w:r>
      <w:r>
        <w:t>avec des caractères numériques, ceux-ci ne s’affichent pas, ils ne sont pas autorisés.</w:t>
      </w:r>
    </w:p>
    <w:p w:rsidR="00185CFD" w:rsidRPr="006366F0" w:rsidRDefault="00185CFD" w:rsidP="00252454">
      <w:pPr>
        <w:pStyle w:val="Paragraphedeliste"/>
        <w:numPr>
          <w:ilvl w:val="0"/>
          <w:numId w:val="37"/>
        </w:numPr>
        <w:spacing w:line="276" w:lineRule="auto"/>
        <w:jc w:val="both"/>
        <w:rPr>
          <w:u w:val="single"/>
        </w:rPr>
      </w:pPr>
      <w:r>
        <w:t>Le bouton « Valider » n’est pas accessible ou absent :</w:t>
      </w:r>
    </w:p>
    <w:p w:rsidR="00185CFD" w:rsidRPr="006366F0" w:rsidRDefault="00185CFD" w:rsidP="00252454">
      <w:pPr>
        <w:pStyle w:val="Paragraphedeliste"/>
        <w:numPr>
          <w:ilvl w:val="0"/>
          <w:numId w:val="35"/>
        </w:numPr>
        <w:spacing w:line="276" w:lineRule="auto"/>
        <w:ind w:left="1418"/>
        <w:jc w:val="both"/>
      </w:pPr>
      <w:r w:rsidRPr="006366F0">
        <w:t>L’utilisateur contacte le service technique.</w:t>
      </w:r>
    </w:p>
    <w:p w:rsidR="00185CFD" w:rsidRPr="00A60B3F" w:rsidRDefault="00185CFD" w:rsidP="00252454">
      <w:pPr>
        <w:pStyle w:val="Paragraphedeliste"/>
        <w:numPr>
          <w:ilvl w:val="0"/>
          <w:numId w:val="37"/>
        </w:numPr>
        <w:spacing w:line="276" w:lineRule="auto"/>
        <w:jc w:val="both"/>
        <w:rPr>
          <w:u w:val="single"/>
        </w:rPr>
      </w:pPr>
    </w:p>
    <w:p w:rsidR="00185CFD" w:rsidRPr="00A60B3F" w:rsidRDefault="00185CFD" w:rsidP="00252454">
      <w:pPr>
        <w:pStyle w:val="Paragraphedeliste"/>
        <w:numPr>
          <w:ilvl w:val="1"/>
          <w:numId w:val="37"/>
        </w:numPr>
        <w:spacing w:line="276" w:lineRule="auto"/>
        <w:jc w:val="both"/>
      </w:pPr>
      <w:r>
        <w:t>Lors de l’insertion, la casse est modifiée de façon à avoir des majuscules en début de mots.</w:t>
      </w:r>
    </w:p>
    <w:p w:rsidR="00185CFD" w:rsidRPr="002471F8" w:rsidRDefault="00185CFD" w:rsidP="00252454">
      <w:pPr>
        <w:pStyle w:val="Paragraphedeliste"/>
        <w:numPr>
          <w:ilvl w:val="1"/>
          <w:numId w:val="37"/>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Pr="002427C1" w:rsidRDefault="00185CFD" w:rsidP="00252454">
      <w:pPr>
        <w:pStyle w:val="Paragraphedeliste"/>
        <w:numPr>
          <w:ilvl w:val="0"/>
          <w:numId w:val="37"/>
        </w:numPr>
        <w:spacing w:line="276" w:lineRule="auto"/>
        <w:jc w:val="both"/>
        <w:rPr>
          <w:u w:val="single"/>
        </w:rPr>
      </w:pPr>
      <w:r>
        <w:t>Si l’e-mail n’est pas envoyé, un message d’erreur s’affiche à l’utilisateur, lui indiquant qu’il doit lui-même prévenir le service technique.</w:t>
      </w:r>
    </w:p>
    <w:p w:rsidR="00185CFD" w:rsidRDefault="00185CFD" w:rsidP="00185CFD">
      <w:pPr>
        <w:pStyle w:val="Titre3"/>
      </w:pPr>
      <w:bookmarkStart w:id="23" w:name="_Toc280130074"/>
      <w:r>
        <w:t>Ajout d’une devise</w:t>
      </w:r>
      <w:bookmarkEnd w:id="23"/>
    </w:p>
    <w:p w:rsidR="00185CFD" w:rsidRPr="00280362" w:rsidRDefault="00185CFD" w:rsidP="00185CFD">
      <w:r w:rsidRPr="00280362">
        <w:t>Ajout d’un</w:t>
      </w:r>
      <w:r>
        <w:t>e</w:t>
      </w:r>
      <w:r w:rsidRPr="00280362">
        <w:t xml:space="preserve"> </w:t>
      </w:r>
      <w:r>
        <w:t xml:space="preserve">nouvelle devise </w:t>
      </w:r>
      <w:r w:rsidRPr="00280362">
        <w:t>dans la base de données.</w:t>
      </w:r>
    </w:p>
    <w:p w:rsidR="00185CFD" w:rsidRPr="00280362" w:rsidRDefault="00185CFD" w:rsidP="00185CFD">
      <w:r w:rsidRPr="00280362">
        <w:t>Ce cas d’utilisation se produit lorsqu’un</w:t>
      </w:r>
      <w:r>
        <w:t>e nouvelle devise est nécessaire pour comparer les chiffres.</w:t>
      </w:r>
    </w:p>
    <w:p w:rsidR="00185CFD" w:rsidRPr="00280362" w:rsidRDefault="00185CFD" w:rsidP="00185CFD">
      <w:r w:rsidRPr="00280362">
        <w:rPr>
          <w:u w:val="single"/>
        </w:rPr>
        <w:t>Intervenant</w:t>
      </w:r>
      <w:r w:rsidRPr="00280362">
        <w:t xml:space="preserve"> : Le </w:t>
      </w:r>
      <w:r>
        <w:t>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xml:space="preserve"> : </w:t>
      </w:r>
      <w:r>
        <w:t xml:space="preserve">La nouvelle devise </w:t>
      </w:r>
      <w:r w:rsidRPr="00280362">
        <w:t>n’est pas inséré</w:t>
      </w:r>
      <w:r>
        <w:t>e</w:t>
      </w:r>
      <w:r w:rsidRPr="00280362">
        <w:t xml:space="preserve"> dans la base, un message d’erreur s’affiche, indiquant que </w:t>
      </w:r>
      <w:r>
        <w:t xml:space="preserve">la devise </w:t>
      </w:r>
      <w:r w:rsidRPr="00280362">
        <w:t>n’a pas pu être inséré</w:t>
      </w:r>
      <w:r>
        <w:t>e</w:t>
      </w:r>
      <w:r w:rsidRPr="00280362">
        <w:t>.</w:t>
      </w:r>
    </w:p>
    <w:p w:rsidR="00185CFD" w:rsidRPr="00280362" w:rsidRDefault="00185CFD" w:rsidP="00185CFD">
      <w:r w:rsidRPr="00280362">
        <w:rPr>
          <w:u w:val="single"/>
        </w:rPr>
        <w:t>Garantie en cas de succès</w:t>
      </w:r>
      <w:r w:rsidRPr="00280362">
        <w:t> </w:t>
      </w:r>
      <w:r>
        <w:t>: La nouvelle</w:t>
      </w:r>
      <w:r w:rsidRPr="00280362">
        <w:t xml:space="preserve"> </w:t>
      </w:r>
      <w:r>
        <w:t xml:space="preserve">devise </w:t>
      </w:r>
      <w:r w:rsidRPr="00280362">
        <w:t>est correctement inséré</w:t>
      </w:r>
      <w:r>
        <w:t>e</w:t>
      </w:r>
      <w:r w:rsidRPr="00280362">
        <w:t xml:space="preserve"> dans la base.</w:t>
      </w:r>
    </w:p>
    <w:p w:rsidR="00185CFD" w:rsidRPr="00280362" w:rsidRDefault="00185CFD" w:rsidP="00185CFD">
      <w:r w:rsidRPr="00280362">
        <w:rPr>
          <w:u w:val="single"/>
        </w:rPr>
        <w:t>Déclencheur</w:t>
      </w:r>
      <w:r w:rsidRPr="00280362">
        <w:t> :</w:t>
      </w:r>
      <w:r>
        <w:t xml:space="preserve"> Quand le groupe </w:t>
      </w:r>
      <w:proofErr w:type="spellStart"/>
      <w:r>
        <w:t>Darties</w:t>
      </w:r>
      <w:proofErr w:type="spellEnd"/>
      <w:r>
        <w:t xml:space="preserve"> aura besoin d’une nouvelle devise pour ses statistiques.</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55"/>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55"/>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55"/>
        </w:numPr>
        <w:spacing w:line="276" w:lineRule="auto"/>
        <w:ind w:left="709"/>
        <w:jc w:val="both"/>
      </w:pPr>
      <w:r w:rsidRPr="00280362">
        <w:t>Il clique sur « Ajout d’un</w:t>
      </w:r>
      <w:r>
        <w:t>e</w:t>
      </w:r>
      <w:r w:rsidRPr="00280362">
        <w:t xml:space="preserve"> </w:t>
      </w:r>
      <w:r>
        <w:t xml:space="preserve">devise </w:t>
      </w:r>
      <w:r w:rsidRPr="00280362">
        <w:t>».</w:t>
      </w:r>
    </w:p>
    <w:p w:rsidR="00185CFD" w:rsidRPr="00280362" w:rsidRDefault="00185CFD" w:rsidP="00252454">
      <w:pPr>
        <w:pStyle w:val="Paragraphedeliste"/>
        <w:numPr>
          <w:ilvl w:val="0"/>
          <w:numId w:val="55"/>
        </w:numPr>
        <w:spacing w:line="276" w:lineRule="auto"/>
        <w:ind w:left="709"/>
        <w:jc w:val="both"/>
      </w:pPr>
      <w:r w:rsidRPr="00280362">
        <w:t xml:space="preserve">L’utilisateur renseigne </w:t>
      </w:r>
      <w:r>
        <w:t>le nom de la devise.</w:t>
      </w:r>
    </w:p>
    <w:p w:rsidR="00185CFD" w:rsidRPr="00280362" w:rsidRDefault="00185CFD" w:rsidP="00252454">
      <w:pPr>
        <w:pStyle w:val="Paragraphedeliste"/>
        <w:numPr>
          <w:ilvl w:val="0"/>
          <w:numId w:val="55"/>
        </w:numPr>
        <w:spacing w:line="276" w:lineRule="auto"/>
        <w:ind w:left="709"/>
        <w:jc w:val="both"/>
      </w:pPr>
      <w:r w:rsidRPr="00280362">
        <w:t>Il clique sur le bouton « Valider ».</w:t>
      </w:r>
    </w:p>
    <w:p w:rsidR="00185CFD" w:rsidRDefault="00185CFD" w:rsidP="00252454">
      <w:pPr>
        <w:pStyle w:val="Paragraphedeliste"/>
        <w:numPr>
          <w:ilvl w:val="0"/>
          <w:numId w:val="55"/>
        </w:numPr>
        <w:spacing w:line="276" w:lineRule="auto"/>
        <w:ind w:left="709"/>
        <w:jc w:val="both"/>
      </w:pPr>
      <w:r w:rsidRPr="00280362">
        <w:t>Un message s’affiche lui indiquant que l’insertion s’est déroulée correctement.</w:t>
      </w:r>
    </w:p>
    <w:p w:rsidR="00185CFD" w:rsidRPr="00280362" w:rsidRDefault="00185CFD" w:rsidP="00252454">
      <w:pPr>
        <w:pStyle w:val="Paragraphedeliste"/>
        <w:numPr>
          <w:ilvl w:val="0"/>
          <w:numId w:val="55"/>
        </w:numPr>
        <w:spacing w:line="276" w:lineRule="auto"/>
        <w:ind w:left="709"/>
        <w:jc w:val="both"/>
      </w:pPr>
      <w:r>
        <w:t xml:space="preserve">Un e-mail est envoyé au service technique indiquant la nouvelle devise afin que l’historique </w:t>
      </w:r>
      <w:proofErr w:type="gramStart"/>
      <w:r>
        <w:t>des devise</w:t>
      </w:r>
      <w:proofErr w:type="gramEnd"/>
      <w:r>
        <w:t xml:space="preserve"> soit ensuite à jour.</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56"/>
        </w:numPr>
        <w:spacing w:line="276" w:lineRule="auto"/>
        <w:jc w:val="both"/>
        <w:rPr>
          <w:u w:val="single"/>
        </w:rPr>
      </w:pPr>
      <w:r w:rsidRPr="00280362">
        <w:t>L’utilisateur n’arrive pas à se connecter :</w:t>
      </w:r>
    </w:p>
    <w:p w:rsidR="00185CFD" w:rsidRPr="00280362" w:rsidRDefault="00185CFD" w:rsidP="00252454">
      <w:pPr>
        <w:pStyle w:val="Paragraphedeliste"/>
        <w:numPr>
          <w:ilvl w:val="0"/>
          <w:numId w:val="57"/>
        </w:numPr>
        <w:spacing w:line="276" w:lineRule="auto"/>
        <w:ind w:left="1418"/>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56"/>
        </w:numPr>
        <w:spacing w:line="276" w:lineRule="auto"/>
        <w:jc w:val="both"/>
        <w:rPr>
          <w:u w:val="single"/>
        </w:rPr>
      </w:pPr>
      <w:r w:rsidRPr="00280362">
        <w:t>L’onglet « Administration » n’est pas accessible ou absent</w:t>
      </w:r>
      <w:r>
        <w:t> :</w:t>
      </w:r>
    </w:p>
    <w:p w:rsidR="00185CFD" w:rsidRPr="00446E76" w:rsidRDefault="00185CFD" w:rsidP="00252454">
      <w:pPr>
        <w:pStyle w:val="Paragraphedeliste"/>
        <w:numPr>
          <w:ilvl w:val="0"/>
          <w:numId w:val="58"/>
        </w:numPr>
        <w:spacing w:line="276" w:lineRule="auto"/>
        <w:ind w:left="1418"/>
        <w:jc w:val="both"/>
        <w:rPr>
          <w:u w:val="single"/>
        </w:rPr>
      </w:pPr>
      <w:r w:rsidRPr="00280362">
        <w:t>L’utilisateur contacte le service technique.</w:t>
      </w:r>
    </w:p>
    <w:p w:rsidR="00185CFD" w:rsidRPr="00446E76" w:rsidRDefault="00185CFD" w:rsidP="00252454">
      <w:pPr>
        <w:pStyle w:val="Paragraphedeliste"/>
        <w:numPr>
          <w:ilvl w:val="0"/>
          <w:numId w:val="56"/>
        </w:numPr>
        <w:spacing w:line="276" w:lineRule="auto"/>
        <w:jc w:val="both"/>
        <w:rPr>
          <w:u w:val="single"/>
        </w:rPr>
      </w:pPr>
      <w:r>
        <w:t>Le bouton « Ajout d’une devise » n’est pas accessible ou absent :</w:t>
      </w:r>
    </w:p>
    <w:p w:rsidR="00185CFD" w:rsidRPr="00446E76" w:rsidRDefault="00185CFD" w:rsidP="00252454">
      <w:pPr>
        <w:pStyle w:val="Paragraphedeliste"/>
        <w:numPr>
          <w:ilvl w:val="0"/>
          <w:numId w:val="59"/>
        </w:numPr>
        <w:spacing w:line="276" w:lineRule="auto"/>
        <w:ind w:left="1418"/>
        <w:jc w:val="both"/>
        <w:rPr>
          <w:u w:val="single"/>
        </w:rPr>
      </w:pPr>
      <w:r>
        <w:t>L’utilisateur contacte le service technique.</w:t>
      </w:r>
    </w:p>
    <w:p w:rsidR="00185CFD" w:rsidRPr="00FE07A8" w:rsidRDefault="00185CFD" w:rsidP="00252454">
      <w:pPr>
        <w:pStyle w:val="Paragraphedeliste"/>
        <w:numPr>
          <w:ilvl w:val="0"/>
          <w:numId w:val="56"/>
        </w:numPr>
        <w:spacing w:line="276" w:lineRule="auto"/>
        <w:jc w:val="both"/>
        <w:rPr>
          <w:u w:val="single"/>
        </w:rPr>
      </w:pPr>
      <w:r w:rsidRPr="00280362">
        <w:lastRenderedPageBreak/>
        <w:t xml:space="preserve">Si l’utilisateur rentre un nom </w:t>
      </w:r>
      <w:r>
        <w:t>avec des caractères numériques, ceux-ci ne s’affichent pas, ils ne sont pas autorisés.</w:t>
      </w:r>
    </w:p>
    <w:p w:rsidR="00185CFD" w:rsidRPr="006366F0" w:rsidRDefault="00185CFD" w:rsidP="00252454">
      <w:pPr>
        <w:pStyle w:val="Paragraphedeliste"/>
        <w:numPr>
          <w:ilvl w:val="0"/>
          <w:numId w:val="56"/>
        </w:numPr>
        <w:spacing w:line="276" w:lineRule="auto"/>
        <w:jc w:val="both"/>
        <w:rPr>
          <w:u w:val="single"/>
        </w:rPr>
      </w:pPr>
      <w:r>
        <w:t>Le bouton « Valider » n’est pas accessible ou absent :</w:t>
      </w:r>
    </w:p>
    <w:p w:rsidR="00185CFD" w:rsidRPr="006366F0" w:rsidRDefault="00185CFD" w:rsidP="00252454">
      <w:pPr>
        <w:pStyle w:val="Paragraphedeliste"/>
        <w:numPr>
          <w:ilvl w:val="0"/>
          <w:numId w:val="60"/>
        </w:numPr>
        <w:spacing w:line="276" w:lineRule="auto"/>
        <w:ind w:left="1418"/>
        <w:jc w:val="both"/>
      </w:pPr>
      <w:r w:rsidRPr="006366F0">
        <w:t>L’utilisateur contacte le service technique.</w:t>
      </w:r>
    </w:p>
    <w:p w:rsidR="00185CFD" w:rsidRPr="00A60B3F" w:rsidRDefault="00185CFD" w:rsidP="00252454">
      <w:pPr>
        <w:pStyle w:val="Paragraphedeliste"/>
        <w:numPr>
          <w:ilvl w:val="0"/>
          <w:numId w:val="56"/>
        </w:numPr>
        <w:spacing w:line="276" w:lineRule="auto"/>
        <w:jc w:val="both"/>
        <w:rPr>
          <w:u w:val="single"/>
        </w:rPr>
      </w:pPr>
    </w:p>
    <w:p w:rsidR="00185CFD" w:rsidRPr="00A60B3F" w:rsidRDefault="00185CFD" w:rsidP="00252454">
      <w:pPr>
        <w:pStyle w:val="Paragraphedeliste"/>
        <w:numPr>
          <w:ilvl w:val="1"/>
          <w:numId w:val="56"/>
        </w:numPr>
        <w:spacing w:line="276" w:lineRule="auto"/>
        <w:jc w:val="both"/>
      </w:pPr>
      <w:r>
        <w:t>Lors de l’insertion, la casse est modifiée de façon à avoir des majuscules en début de mots.</w:t>
      </w:r>
    </w:p>
    <w:p w:rsidR="00185CFD" w:rsidRPr="00294760" w:rsidRDefault="00185CFD" w:rsidP="00252454">
      <w:pPr>
        <w:pStyle w:val="Paragraphedeliste"/>
        <w:numPr>
          <w:ilvl w:val="1"/>
          <w:numId w:val="56"/>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Pr="00294760" w:rsidRDefault="00185CFD" w:rsidP="00252454">
      <w:pPr>
        <w:pStyle w:val="Paragraphedeliste"/>
        <w:numPr>
          <w:ilvl w:val="1"/>
          <w:numId w:val="56"/>
        </w:numPr>
        <w:spacing w:line="276" w:lineRule="auto"/>
        <w:jc w:val="both"/>
        <w:rPr>
          <w:u w:val="single"/>
        </w:rPr>
      </w:pPr>
      <w:r w:rsidRPr="00294760">
        <w:t>Si l’e-mail n’est pas envoyé, un message d’erreur s’affiche à l’utilisateur, lui indiquant qu’il doit lui-même prévenir le service technique.</w:t>
      </w:r>
    </w:p>
    <w:p w:rsidR="00185CFD" w:rsidRPr="00F40730" w:rsidRDefault="00185CFD" w:rsidP="00185CFD">
      <w:pPr>
        <w:pStyle w:val="Titre2"/>
      </w:pPr>
      <w:r>
        <w:br w:type="page"/>
      </w:r>
      <w:bookmarkStart w:id="24" w:name="_Toc279847487"/>
      <w:bookmarkStart w:id="25" w:name="_Toc280130075"/>
      <w:r>
        <w:lastRenderedPageBreak/>
        <w:t>Modifications de données</w:t>
      </w:r>
      <w:bookmarkEnd w:id="24"/>
      <w:bookmarkEnd w:id="25"/>
    </w:p>
    <w:p w:rsidR="00185CFD" w:rsidRPr="00280362" w:rsidRDefault="00185CFD" w:rsidP="00185CFD">
      <w:pPr>
        <w:pStyle w:val="Titre3"/>
      </w:pPr>
      <w:bookmarkStart w:id="26" w:name="_Toc279847488"/>
      <w:bookmarkStart w:id="27" w:name="_Toc280130076"/>
      <w:r w:rsidRPr="00280362">
        <w:t>Modification d’un continent</w:t>
      </w:r>
      <w:bookmarkEnd w:id="26"/>
      <w:bookmarkEnd w:id="27"/>
    </w:p>
    <w:p w:rsidR="00185CFD" w:rsidRPr="00280362" w:rsidRDefault="00185CFD" w:rsidP="00185CFD">
      <w:r w:rsidRPr="00280362">
        <w:t>Modification d’un continent existant dans la base de données.</w:t>
      </w:r>
    </w:p>
    <w:p w:rsidR="00185CFD" w:rsidRPr="00280362" w:rsidRDefault="00185CFD" w:rsidP="00185CFD">
      <w:r w:rsidRPr="00280362">
        <w:t>Ce cas d’utilisation se produit lorsqu’il y a eu une faute de frappe lors de l’insertion du continent ou lorsqu’un continent change de nom.</w:t>
      </w:r>
    </w:p>
    <w:p w:rsidR="00185CFD" w:rsidRPr="00280362" w:rsidRDefault="00185CFD" w:rsidP="00185CFD">
      <w:r w:rsidRPr="00280362">
        <w:rPr>
          <w:u w:val="single"/>
        </w:rPr>
        <w:t>Intervenant</w:t>
      </w:r>
      <w:r w:rsidRPr="00280362">
        <w:t> : Le 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 Le continent n’est pas modifié dans la base de données.</w:t>
      </w:r>
    </w:p>
    <w:p w:rsidR="00185CFD" w:rsidRPr="00280362" w:rsidRDefault="00185CFD" w:rsidP="00185CFD">
      <w:r w:rsidRPr="00280362">
        <w:rPr>
          <w:u w:val="single"/>
        </w:rPr>
        <w:t>Garantie en cas de succès</w:t>
      </w:r>
      <w:r w:rsidRPr="00280362">
        <w:t> : Le nom du continent est modifié en base de données.</w:t>
      </w:r>
    </w:p>
    <w:p w:rsidR="00185CFD" w:rsidRPr="00280362" w:rsidRDefault="00185CFD" w:rsidP="00185CFD">
      <w:r w:rsidRPr="00280362">
        <w:rPr>
          <w:u w:val="single"/>
        </w:rPr>
        <w:t>Déclencheur</w:t>
      </w:r>
      <w:r w:rsidRPr="00280362">
        <w:t> : Lorsqu’un continent changera de nom ou qu’il y aura eu une faute de frappe à la création du continent.</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14"/>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14"/>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14"/>
        </w:numPr>
        <w:spacing w:line="276" w:lineRule="auto"/>
        <w:ind w:left="709"/>
        <w:jc w:val="both"/>
      </w:pPr>
      <w:r w:rsidRPr="00280362">
        <w:t>Il clique sur « Modification d’un continent ».</w:t>
      </w:r>
    </w:p>
    <w:p w:rsidR="00185CFD" w:rsidRPr="00280362" w:rsidRDefault="00185CFD" w:rsidP="00252454">
      <w:pPr>
        <w:pStyle w:val="Paragraphedeliste"/>
        <w:numPr>
          <w:ilvl w:val="0"/>
          <w:numId w:val="14"/>
        </w:numPr>
        <w:spacing w:line="276" w:lineRule="auto"/>
        <w:ind w:left="709"/>
        <w:jc w:val="both"/>
      </w:pPr>
      <w:r w:rsidRPr="00280362">
        <w:t xml:space="preserve">Dans une liste déroulante, il sélectionne le continent à modifier. </w:t>
      </w:r>
    </w:p>
    <w:p w:rsidR="00185CFD" w:rsidRPr="00280362" w:rsidRDefault="00185CFD" w:rsidP="00252454">
      <w:pPr>
        <w:pStyle w:val="Paragraphedeliste"/>
        <w:numPr>
          <w:ilvl w:val="0"/>
          <w:numId w:val="14"/>
        </w:numPr>
        <w:spacing w:line="276" w:lineRule="auto"/>
        <w:ind w:left="709"/>
        <w:jc w:val="both"/>
      </w:pPr>
      <w:r w:rsidRPr="00280362">
        <w:t>Il peut alors modifier le nom du continent dans un champ texte.</w:t>
      </w:r>
    </w:p>
    <w:p w:rsidR="00185CFD" w:rsidRPr="00280362" w:rsidRDefault="00185CFD" w:rsidP="00252454">
      <w:pPr>
        <w:pStyle w:val="Paragraphedeliste"/>
        <w:numPr>
          <w:ilvl w:val="0"/>
          <w:numId w:val="14"/>
        </w:numPr>
        <w:spacing w:line="276" w:lineRule="auto"/>
        <w:ind w:left="709"/>
        <w:jc w:val="both"/>
      </w:pPr>
      <w:r w:rsidRPr="00280362">
        <w:t>Il clique sur le bouton « Valider ».</w:t>
      </w:r>
    </w:p>
    <w:p w:rsidR="00185CFD" w:rsidRPr="00280362" w:rsidRDefault="00185CFD" w:rsidP="00252454">
      <w:pPr>
        <w:pStyle w:val="Paragraphedeliste"/>
        <w:numPr>
          <w:ilvl w:val="0"/>
          <w:numId w:val="14"/>
        </w:numPr>
        <w:spacing w:line="276" w:lineRule="auto"/>
        <w:ind w:left="709"/>
        <w:jc w:val="both"/>
      </w:pPr>
      <w:r w:rsidRPr="00280362">
        <w:t>Un message s’affiche lui demandant confirmation de la modification.</w:t>
      </w:r>
    </w:p>
    <w:p w:rsidR="00185CFD" w:rsidRPr="00280362" w:rsidRDefault="00185CFD" w:rsidP="00252454">
      <w:pPr>
        <w:pStyle w:val="Paragraphedeliste"/>
        <w:numPr>
          <w:ilvl w:val="1"/>
          <w:numId w:val="14"/>
        </w:numPr>
        <w:spacing w:line="276" w:lineRule="auto"/>
        <w:ind w:left="1418"/>
        <w:jc w:val="both"/>
      </w:pPr>
      <w:r w:rsidRPr="00280362">
        <w:t>S’il accepte, un message s’affiche lui indiquant que la modification a bien eu lieu.</w:t>
      </w:r>
    </w:p>
    <w:p w:rsidR="00185CFD" w:rsidRPr="00280362" w:rsidRDefault="00185CFD" w:rsidP="00252454">
      <w:pPr>
        <w:pStyle w:val="Paragraphedeliste"/>
        <w:numPr>
          <w:ilvl w:val="1"/>
          <w:numId w:val="14"/>
        </w:numPr>
        <w:spacing w:line="276" w:lineRule="auto"/>
        <w:ind w:left="1418"/>
        <w:jc w:val="both"/>
      </w:pPr>
      <w:r w:rsidRPr="00280362">
        <w:t>Sinon, il est renvoyé à la page de modification d’un continent.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15"/>
        </w:numPr>
        <w:spacing w:line="276" w:lineRule="auto"/>
        <w:jc w:val="both"/>
        <w:rPr>
          <w:u w:val="single"/>
        </w:rPr>
      </w:pPr>
      <w:r w:rsidRPr="00280362">
        <w:t>L’utilisateur n’arrive pas à se connecter :</w:t>
      </w:r>
    </w:p>
    <w:p w:rsidR="00185CFD" w:rsidRPr="00280362" w:rsidRDefault="00185CFD" w:rsidP="00252454">
      <w:pPr>
        <w:pStyle w:val="Paragraphedeliste"/>
        <w:numPr>
          <w:ilvl w:val="0"/>
          <w:numId w:val="60"/>
        </w:numPr>
        <w:spacing w:line="276" w:lineRule="auto"/>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15"/>
        </w:numPr>
        <w:spacing w:line="276" w:lineRule="auto"/>
        <w:jc w:val="both"/>
        <w:rPr>
          <w:u w:val="single"/>
        </w:rPr>
      </w:pPr>
      <w:r w:rsidRPr="00280362">
        <w:t>L’onglet « Administration » n’est pas accessible ou absent</w:t>
      </w:r>
      <w:r>
        <w:t> :</w:t>
      </w:r>
    </w:p>
    <w:p w:rsidR="00185CFD" w:rsidRPr="00280362" w:rsidRDefault="00185CFD" w:rsidP="00252454">
      <w:pPr>
        <w:pStyle w:val="Paragraphedeliste"/>
        <w:numPr>
          <w:ilvl w:val="0"/>
          <w:numId w:val="25"/>
        </w:numPr>
        <w:spacing w:line="276" w:lineRule="auto"/>
        <w:ind w:left="1418"/>
        <w:jc w:val="both"/>
        <w:rPr>
          <w:u w:val="single"/>
        </w:rPr>
      </w:pPr>
      <w:r w:rsidRPr="00280362">
        <w:t>L’utilisateur contacte le service technique.</w:t>
      </w:r>
    </w:p>
    <w:p w:rsidR="00185CFD" w:rsidRPr="00B81BCB" w:rsidRDefault="00185CFD" w:rsidP="00252454">
      <w:pPr>
        <w:pStyle w:val="Paragraphedeliste"/>
        <w:numPr>
          <w:ilvl w:val="0"/>
          <w:numId w:val="15"/>
        </w:numPr>
        <w:spacing w:line="276" w:lineRule="auto"/>
        <w:jc w:val="both"/>
        <w:rPr>
          <w:u w:val="single"/>
        </w:rPr>
      </w:pPr>
      <w:r>
        <w:t>Le bouton « Modification d’un continent » n’est pas accessible ou absent :</w:t>
      </w:r>
    </w:p>
    <w:p w:rsidR="00185CFD" w:rsidRPr="00280362" w:rsidRDefault="00185CFD" w:rsidP="00252454">
      <w:pPr>
        <w:pStyle w:val="Paragraphedeliste"/>
        <w:numPr>
          <w:ilvl w:val="1"/>
          <w:numId w:val="15"/>
        </w:numPr>
        <w:spacing w:line="276" w:lineRule="auto"/>
        <w:jc w:val="both"/>
        <w:rPr>
          <w:u w:val="single"/>
        </w:rPr>
      </w:pPr>
      <w:r>
        <w:t>L’utilisateur contacte le service technique.</w:t>
      </w:r>
    </w:p>
    <w:p w:rsidR="00185CFD" w:rsidRPr="00896A0F" w:rsidRDefault="00185CFD" w:rsidP="00252454">
      <w:pPr>
        <w:pStyle w:val="Paragraphedeliste"/>
        <w:numPr>
          <w:ilvl w:val="0"/>
          <w:numId w:val="15"/>
        </w:numPr>
        <w:spacing w:line="276" w:lineRule="auto"/>
        <w:jc w:val="both"/>
        <w:rPr>
          <w:u w:val="single"/>
        </w:rPr>
      </w:pPr>
      <w:r>
        <w:t>Le continent n’est pas présent dans la liste déroulante :</w:t>
      </w:r>
    </w:p>
    <w:p w:rsidR="00185CFD" w:rsidRPr="00280362" w:rsidRDefault="00185CFD" w:rsidP="00252454">
      <w:pPr>
        <w:pStyle w:val="Paragraphedeliste"/>
        <w:numPr>
          <w:ilvl w:val="1"/>
          <w:numId w:val="15"/>
        </w:numPr>
        <w:spacing w:line="276" w:lineRule="auto"/>
        <w:jc w:val="both"/>
        <w:rPr>
          <w:u w:val="single"/>
        </w:rPr>
      </w:pPr>
      <w:r>
        <w:t>Il n’a pas été créé dans la base de données, l’utilisateur doit donc abandonner la procédure pour créer le continent.</w:t>
      </w:r>
    </w:p>
    <w:p w:rsidR="00185CFD" w:rsidRPr="00280362" w:rsidRDefault="00185CFD" w:rsidP="00252454">
      <w:pPr>
        <w:pStyle w:val="Paragraphedeliste"/>
        <w:numPr>
          <w:ilvl w:val="0"/>
          <w:numId w:val="15"/>
        </w:numPr>
        <w:spacing w:line="276" w:lineRule="auto"/>
        <w:jc w:val="both"/>
        <w:rPr>
          <w:u w:val="single"/>
        </w:rPr>
      </w:pPr>
      <w:r w:rsidRPr="00280362">
        <w:t>Si l’utilisateur rentre un nom de continent avec des caractères numériques, ceux-ci ne s’affichent pas, ils ne sont pas autorisés.</w:t>
      </w:r>
    </w:p>
    <w:p w:rsidR="00185CFD" w:rsidRPr="00896A0F" w:rsidRDefault="00185CFD" w:rsidP="00252454">
      <w:pPr>
        <w:pStyle w:val="Paragraphedeliste"/>
        <w:numPr>
          <w:ilvl w:val="0"/>
          <w:numId w:val="15"/>
        </w:numPr>
        <w:spacing w:line="276" w:lineRule="auto"/>
        <w:jc w:val="both"/>
        <w:rPr>
          <w:u w:val="single"/>
        </w:rPr>
      </w:pPr>
      <w:r>
        <w:t>Le bouton « Valider » n’est pas disponible ou absent :</w:t>
      </w:r>
    </w:p>
    <w:p w:rsidR="00185CFD" w:rsidRPr="00280362" w:rsidRDefault="00185CFD" w:rsidP="00252454">
      <w:pPr>
        <w:pStyle w:val="Paragraphedeliste"/>
        <w:numPr>
          <w:ilvl w:val="1"/>
          <w:numId w:val="15"/>
        </w:numPr>
        <w:spacing w:line="276" w:lineRule="auto"/>
        <w:jc w:val="both"/>
        <w:rPr>
          <w:u w:val="single"/>
        </w:rPr>
      </w:pPr>
      <w:r>
        <w:t>L’utilisateur contacte le service technique.</w:t>
      </w:r>
    </w:p>
    <w:p w:rsidR="00185CFD" w:rsidRPr="00280362" w:rsidRDefault="00185CFD" w:rsidP="00252454">
      <w:pPr>
        <w:pStyle w:val="Paragraphedeliste"/>
        <w:numPr>
          <w:ilvl w:val="0"/>
          <w:numId w:val="15"/>
        </w:numPr>
        <w:spacing w:line="276" w:lineRule="auto"/>
        <w:jc w:val="both"/>
        <w:rPr>
          <w:u w:val="single"/>
        </w:rPr>
      </w:pPr>
    </w:p>
    <w:p w:rsidR="00185CFD" w:rsidRPr="003A1ABD" w:rsidRDefault="00185CFD" w:rsidP="00252454">
      <w:pPr>
        <w:pStyle w:val="Paragraphedeliste"/>
        <w:numPr>
          <w:ilvl w:val="1"/>
          <w:numId w:val="15"/>
        </w:numPr>
        <w:spacing w:line="276" w:lineRule="auto"/>
        <w:jc w:val="both"/>
      </w:pPr>
      <w:r>
        <w:t>Lors de la modification, la casse est modifiée de façon à avoir des majuscules en début de mots.</w:t>
      </w:r>
    </w:p>
    <w:p w:rsidR="00185CFD" w:rsidRPr="00361331" w:rsidRDefault="00185CFD" w:rsidP="00252454">
      <w:pPr>
        <w:pStyle w:val="Paragraphedeliste"/>
        <w:numPr>
          <w:ilvl w:val="1"/>
          <w:numId w:val="15"/>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Pr="00280362" w:rsidRDefault="00185CFD" w:rsidP="00185CFD">
      <w:pPr>
        <w:pStyle w:val="Titre3"/>
      </w:pPr>
      <w:bookmarkStart w:id="28" w:name="_Toc279847489"/>
      <w:bookmarkStart w:id="29" w:name="_Toc280130077"/>
      <w:r w:rsidRPr="00280362">
        <w:lastRenderedPageBreak/>
        <w:t>Modification d’un pays</w:t>
      </w:r>
      <w:bookmarkEnd w:id="28"/>
      <w:bookmarkEnd w:id="29"/>
    </w:p>
    <w:p w:rsidR="00185CFD" w:rsidRPr="00280362" w:rsidRDefault="00185CFD" w:rsidP="00185CFD">
      <w:r w:rsidRPr="00280362">
        <w:t>Modification d’un pays existant dans la base de données.</w:t>
      </w:r>
    </w:p>
    <w:p w:rsidR="00185CFD" w:rsidRPr="00280362" w:rsidRDefault="00185CFD" w:rsidP="00185CFD">
      <w:r w:rsidRPr="00280362">
        <w:t>Ce cas d’utilisation se produit lorsqu’il y a eu une faute de frappe lors de l’insertion du pays ou lorsqu’un pays change de nom ou de continent.</w:t>
      </w:r>
    </w:p>
    <w:p w:rsidR="00185CFD" w:rsidRPr="00280362" w:rsidRDefault="00185CFD" w:rsidP="00185CFD">
      <w:r w:rsidRPr="00280362">
        <w:rPr>
          <w:u w:val="single"/>
        </w:rPr>
        <w:t>Intervenant</w:t>
      </w:r>
      <w:r w:rsidRPr="00280362">
        <w:t> : Le 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 Le pays n’est pas modifié dans la base de données.</w:t>
      </w:r>
    </w:p>
    <w:p w:rsidR="00185CFD" w:rsidRPr="00280362" w:rsidRDefault="00185CFD" w:rsidP="00185CFD">
      <w:r w:rsidRPr="00280362">
        <w:rPr>
          <w:u w:val="single"/>
        </w:rPr>
        <w:t>Garantie en cas de succès</w:t>
      </w:r>
      <w:r w:rsidRPr="00280362">
        <w:t> : Le pays est modifié en base de données.</w:t>
      </w:r>
    </w:p>
    <w:p w:rsidR="00185CFD" w:rsidRPr="00280362" w:rsidRDefault="00185CFD" w:rsidP="00185CFD">
      <w:r w:rsidRPr="00280362">
        <w:rPr>
          <w:u w:val="single"/>
        </w:rPr>
        <w:t>Déclencheur</w:t>
      </w:r>
      <w:r w:rsidRPr="00280362">
        <w:t> : Lorsqu’un pays changera de nom ou de continent, ou qu’il y aura eu une faute de frappe à la création du pays.</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16"/>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16"/>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16"/>
        </w:numPr>
        <w:spacing w:line="276" w:lineRule="auto"/>
        <w:ind w:left="709"/>
        <w:jc w:val="both"/>
      </w:pPr>
      <w:r w:rsidRPr="00280362">
        <w:t>Il clique sur « Modification d’un pays ».</w:t>
      </w:r>
    </w:p>
    <w:p w:rsidR="00185CFD" w:rsidRPr="00280362" w:rsidRDefault="00185CFD" w:rsidP="00252454">
      <w:pPr>
        <w:pStyle w:val="Paragraphedeliste"/>
        <w:numPr>
          <w:ilvl w:val="0"/>
          <w:numId w:val="16"/>
        </w:numPr>
        <w:spacing w:line="276" w:lineRule="auto"/>
        <w:ind w:left="709"/>
        <w:jc w:val="both"/>
      </w:pPr>
      <w:r w:rsidRPr="00280362">
        <w:t xml:space="preserve">Dans une liste déroulante, il sélectionne le pays à modifier. </w:t>
      </w:r>
    </w:p>
    <w:p w:rsidR="00185CFD" w:rsidRPr="00280362" w:rsidRDefault="00185CFD" w:rsidP="00252454">
      <w:pPr>
        <w:pStyle w:val="Paragraphedeliste"/>
        <w:numPr>
          <w:ilvl w:val="0"/>
          <w:numId w:val="16"/>
        </w:numPr>
        <w:spacing w:line="276" w:lineRule="auto"/>
        <w:ind w:left="709"/>
        <w:jc w:val="both"/>
      </w:pPr>
      <w:r w:rsidRPr="00280362">
        <w:t>Il peut alors modifier le nom du pays dans un champ texte.</w:t>
      </w:r>
    </w:p>
    <w:p w:rsidR="00185CFD" w:rsidRPr="00280362" w:rsidRDefault="00185CFD" w:rsidP="00252454">
      <w:pPr>
        <w:pStyle w:val="Paragraphedeliste"/>
        <w:numPr>
          <w:ilvl w:val="0"/>
          <w:numId w:val="16"/>
        </w:numPr>
        <w:spacing w:line="276" w:lineRule="auto"/>
        <w:ind w:left="709"/>
        <w:jc w:val="both"/>
      </w:pPr>
      <w:r w:rsidRPr="00280362">
        <w:t>Dans une liste déroulante, il peut également modifier le continent en en sélectionnant un autre.</w:t>
      </w:r>
    </w:p>
    <w:p w:rsidR="00185CFD" w:rsidRPr="00280362" w:rsidRDefault="00185CFD" w:rsidP="00252454">
      <w:pPr>
        <w:pStyle w:val="Paragraphedeliste"/>
        <w:numPr>
          <w:ilvl w:val="0"/>
          <w:numId w:val="16"/>
        </w:numPr>
        <w:spacing w:line="276" w:lineRule="auto"/>
        <w:ind w:left="709"/>
        <w:jc w:val="both"/>
      </w:pPr>
      <w:r w:rsidRPr="00280362">
        <w:t>Il clique sur le bouton « Valider ».</w:t>
      </w:r>
    </w:p>
    <w:p w:rsidR="00185CFD" w:rsidRPr="00280362" w:rsidRDefault="00185CFD" w:rsidP="00252454">
      <w:pPr>
        <w:pStyle w:val="Paragraphedeliste"/>
        <w:numPr>
          <w:ilvl w:val="0"/>
          <w:numId w:val="16"/>
        </w:numPr>
        <w:spacing w:line="276" w:lineRule="auto"/>
        <w:ind w:left="709"/>
        <w:jc w:val="both"/>
      </w:pPr>
      <w:r w:rsidRPr="00280362">
        <w:t>Un message s’affiche lui demandant confirmation de la modification.</w:t>
      </w:r>
    </w:p>
    <w:p w:rsidR="00185CFD" w:rsidRPr="00280362" w:rsidRDefault="00185CFD" w:rsidP="00252454">
      <w:pPr>
        <w:pStyle w:val="Paragraphedeliste"/>
        <w:numPr>
          <w:ilvl w:val="1"/>
          <w:numId w:val="16"/>
        </w:numPr>
        <w:spacing w:line="276" w:lineRule="auto"/>
        <w:ind w:left="1418"/>
        <w:jc w:val="both"/>
      </w:pPr>
      <w:r w:rsidRPr="00280362">
        <w:t>S’il accepte, un message s’affiche lui indiquant que la modification a bien eu lieu.</w:t>
      </w:r>
    </w:p>
    <w:p w:rsidR="00185CFD" w:rsidRPr="00280362" w:rsidRDefault="00185CFD" w:rsidP="00252454">
      <w:pPr>
        <w:pStyle w:val="Paragraphedeliste"/>
        <w:numPr>
          <w:ilvl w:val="1"/>
          <w:numId w:val="16"/>
        </w:numPr>
        <w:spacing w:line="276" w:lineRule="auto"/>
        <w:ind w:left="1418"/>
        <w:jc w:val="both"/>
      </w:pPr>
      <w:r w:rsidRPr="00280362">
        <w:t>Sinon, il est renvoyé à la page de modification du pays.</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17"/>
        </w:numPr>
        <w:spacing w:line="276" w:lineRule="auto"/>
        <w:jc w:val="both"/>
        <w:rPr>
          <w:u w:val="single"/>
        </w:rPr>
      </w:pPr>
      <w:r w:rsidRPr="00280362">
        <w:t>L’utilisateur n’arrive pas à se connecter :</w:t>
      </w:r>
    </w:p>
    <w:p w:rsidR="00185CFD" w:rsidRPr="00280362" w:rsidRDefault="00185CFD" w:rsidP="00252454">
      <w:pPr>
        <w:pStyle w:val="Paragraphedeliste"/>
        <w:numPr>
          <w:ilvl w:val="0"/>
          <w:numId w:val="18"/>
        </w:numPr>
        <w:spacing w:line="276" w:lineRule="auto"/>
        <w:ind w:left="1418"/>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17"/>
        </w:numPr>
        <w:spacing w:line="276" w:lineRule="auto"/>
        <w:jc w:val="both"/>
        <w:rPr>
          <w:u w:val="single"/>
        </w:rPr>
      </w:pPr>
      <w:r w:rsidRPr="00280362">
        <w:t>L’onglet « Administration » n’est pas accessible ou absent :</w:t>
      </w:r>
    </w:p>
    <w:p w:rsidR="00185CFD" w:rsidRPr="00280362" w:rsidRDefault="00185CFD" w:rsidP="00252454">
      <w:pPr>
        <w:pStyle w:val="Paragraphedeliste"/>
        <w:numPr>
          <w:ilvl w:val="0"/>
          <w:numId w:val="19"/>
        </w:numPr>
        <w:spacing w:line="276" w:lineRule="auto"/>
        <w:ind w:left="1418"/>
        <w:jc w:val="both"/>
        <w:rPr>
          <w:u w:val="single"/>
        </w:rPr>
      </w:pPr>
      <w:r w:rsidRPr="00280362">
        <w:t>L’utilisateur contacte le service technique.</w:t>
      </w:r>
    </w:p>
    <w:p w:rsidR="00185CFD" w:rsidRPr="00A55FD6" w:rsidRDefault="00185CFD" w:rsidP="00252454">
      <w:pPr>
        <w:pStyle w:val="Paragraphedeliste"/>
        <w:numPr>
          <w:ilvl w:val="0"/>
          <w:numId w:val="17"/>
        </w:numPr>
        <w:spacing w:line="276" w:lineRule="auto"/>
        <w:jc w:val="both"/>
        <w:rPr>
          <w:u w:val="single"/>
        </w:rPr>
      </w:pPr>
      <w:r>
        <w:t>Le bouton « Modification d’un pays » n’est pas accessible ou absent :</w:t>
      </w:r>
    </w:p>
    <w:p w:rsidR="00185CFD" w:rsidRPr="00280362" w:rsidRDefault="00185CFD" w:rsidP="00252454">
      <w:pPr>
        <w:pStyle w:val="Paragraphedeliste"/>
        <w:numPr>
          <w:ilvl w:val="1"/>
          <w:numId w:val="17"/>
        </w:numPr>
        <w:spacing w:line="276" w:lineRule="auto"/>
        <w:jc w:val="both"/>
        <w:rPr>
          <w:u w:val="single"/>
        </w:rPr>
      </w:pPr>
      <w:r>
        <w:t>L’utilisateur contacte le service technique.</w:t>
      </w:r>
    </w:p>
    <w:p w:rsidR="00185CFD" w:rsidRPr="00A55FD6" w:rsidRDefault="00185CFD" w:rsidP="00252454">
      <w:pPr>
        <w:pStyle w:val="Paragraphedeliste"/>
        <w:numPr>
          <w:ilvl w:val="0"/>
          <w:numId w:val="17"/>
        </w:numPr>
        <w:spacing w:line="276" w:lineRule="auto"/>
        <w:jc w:val="both"/>
        <w:rPr>
          <w:u w:val="single"/>
        </w:rPr>
      </w:pPr>
      <w:r>
        <w:t>Le pays n’est pas présent dans la liste déroulante :</w:t>
      </w:r>
    </w:p>
    <w:p w:rsidR="00185CFD" w:rsidRPr="00280362" w:rsidRDefault="00185CFD" w:rsidP="00252454">
      <w:pPr>
        <w:pStyle w:val="Paragraphedeliste"/>
        <w:numPr>
          <w:ilvl w:val="1"/>
          <w:numId w:val="17"/>
        </w:numPr>
        <w:spacing w:line="276" w:lineRule="auto"/>
        <w:jc w:val="both"/>
        <w:rPr>
          <w:u w:val="single"/>
        </w:rPr>
      </w:pPr>
      <w:r>
        <w:t>Il n’existe pas en base de données, l’utilisateur doit abandonner la procédure et créer le pays.</w:t>
      </w:r>
    </w:p>
    <w:p w:rsidR="00185CFD" w:rsidRPr="00280362" w:rsidRDefault="00185CFD" w:rsidP="00252454">
      <w:pPr>
        <w:pStyle w:val="Paragraphedeliste"/>
        <w:numPr>
          <w:ilvl w:val="0"/>
          <w:numId w:val="17"/>
        </w:numPr>
        <w:spacing w:line="276" w:lineRule="auto"/>
        <w:jc w:val="both"/>
        <w:rPr>
          <w:u w:val="single"/>
        </w:rPr>
      </w:pPr>
      <w:r w:rsidRPr="00280362">
        <w:t>Si l’utilisateur rentre un nom de continent avec des caractères numériques, ceux-ci ne s’affichent pas, ils ne sont pas autorisés.</w:t>
      </w:r>
    </w:p>
    <w:p w:rsidR="00185CFD" w:rsidRPr="00280362" w:rsidRDefault="00185CFD" w:rsidP="00252454">
      <w:pPr>
        <w:pStyle w:val="Paragraphedeliste"/>
        <w:numPr>
          <w:ilvl w:val="0"/>
          <w:numId w:val="17"/>
        </w:numPr>
        <w:spacing w:line="276" w:lineRule="auto"/>
        <w:jc w:val="both"/>
        <w:rPr>
          <w:u w:val="single"/>
        </w:rPr>
      </w:pPr>
      <w:r w:rsidRPr="00280362">
        <w:t xml:space="preserve">Si le continent dont il a besoin n’est pas dans la liste, cela signifie qu’il n’a pas été inséré dans la base de </w:t>
      </w:r>
      <w:proofErr w:type="gramStart"/>
      <w:r w:rsidRPr="00280362">
        <w:t>donnée</w:t>
      </w:r>
      <w:proofErr w:type="gramEnd"/>
      <w:r w:rsidRPr="00280362">
        <w:t>, l’utilisateur doit donc abandonner la procédure et créer le continent.</w:t>
      </w:r>
    </w:p>
    <w:p w:rsidR="00185CFD" w:rsidRPr="007812F9" w:rsidRDefault="00185CFD" w:rsidP="00252454">
      <w:pPr>
        <w:pStyle w:val="Paragraphedeliste"/>
        <w:numPr>
          <w:ilvl w:val="0"/>
          <w:numId w:val="17"/>
        </w:numPr>
        <w:spacing w:line="276" w:lineRule="auto"/>
        <w:jc w:val="both"/>
        <w:rPr>
          <w:u w:val="single"/>
        </w:rPr>
      </w:pPr>
      <w:r>
        <w:t>Le bouton « Valider » n’est pas accessible ou absent :</w:t>
      </w:r>
    </w:p>
    <w:p w:rsidR="00185CFD" w:rsidRPr="00280362" w:rsidRDefault="00185CFD" w:rsidP="00252454">
      <w:pPr>
        <w:pStyle w:val="Paragraphedeliste"/>
        <w:numPr>
          <w:ilvl w:val="1"/>
          <w:numId w:val="17"/>
        </w:numPr>
        <w:spacing w:line="276" w:lineRule="auto"/>
        <w:jc w:val="both"/>
        <w:rPr>
          <w:u w:val="single"/>
        </w:rPr>
      </w:pPr>
      <w:r>
        <w:t>L’utilisateur contacte le service technique.</w:t>
      </w:r>
    </w:p>
    <w:p w:rsidR="00185CFD" w:rsidRPr="00280362" w:rsidRDefault="00185CFD" w:rsidP="00252454">
      <w:pPr>
        <w:pStyle w:val="Paragraphedeliste"/>
        <w:numPr>
          <w:ilvl w:val="0"/>
          <w:numId w:val="17"/>
        </w:numPr>
        <w:spacing w:line="276" w:lineRule="auto"/>
        <w:jc w:val="both"/>
        <w:rPr>
          <w:u w:val="single"/>
        </w:rPr>
      </w:pPr>
      <w:r w:rsidRPr="00280362">
        <w:t>…</w:t>
      </w:r>
    </w:p>
    <w:p w:rsidR="00185CFD" w:rsidRPr="003A1ABD" w:rsidRDefault="00185CFD" w:rsidP="00252454">
      <w:pPr>
        <w:pStyle w:val="Paragraphedeliste"/>
        <w:numPr>
          <w:ilvl w:val="1"/>
          <w:numId w:val="17"/>
        </w:numPr>
        <w:spacing w:line="276" w:lineRule="auto"/>
        <w:jc w:val="both"/>
      </w:pPr>
      <w:r>
        <w:t>Lors de la modification, la casse est modifiée de façon à avoir des majuscules en début de mots.</w:t>
      </w:r>
    </w:p>
    <w:p w:rsidR="00185CFD" w:rsidRPr="00FF1CEA" w:rsidRDefault="00185CFD" w:rsidP="00252454">
      <w:pPr>
        <w:pStyle w:val="Paragraphedeliste"/>
        <w:numPr>
          <w:ilvl w:val="1"/>
          <w:numId w:val="17"/>
        </w:numPr>
        <w:spacing w:line="276" w:lineRule="auto"/>
        <w:jc w:val="both"/>
        <w:rPr>
          <w:u w:val="single"/>
        </w:rPr>
      </w:pPr>
      <w:r w:rsidRPr="00280362">
        <w:lastRenderedPageBreak/>
        <w:t>En cas de problème lors de l’insertion, un message d’erreur s’affiche lui indiquant que l’insertion n’a pas pu avoir lieu et détaillant l’erreur. L’échec est également inscrit au journal de log.</w:t>
      </w:r>
    </w:p>
    <w:p w:rsidR="00185CFD" w:rsidRPr="00280362" w:rsidRDefault="00185CFD" w:rsidP="00185CFD">
      <w:pPr>
        <w:pStyle w:val="Titre3"/>
      </w:pPr>
      <w:bookmarkStart w:id="30" w:name="_Toc279847490"/>
      <w:bookmarkStart w:id="31" w:name="_Toc280130078"/>
      <w:r w:rsidRPr="00280362">
        <w:t>Modification d’une région commerciale</w:t>
      </w:r>
      <w:bookmarkEnd w:id="30"/>
      <w:bookmarkEnd w:id="31"/>
    </w:p>
    <w:p w:rsidR="00185CFD" w:rsidRPr="00280362" w:rsidRDefault="00185CFD" w:rsidP="00185CFD">
      <w:r w:rsidRPr="00280362">
        <w:t>Modification d’une région commerciale existant dans la base de données.</w:t>
      </w:r>
    </w:p>
    <w:p w:rsidR="00185CFD" w:rsidRPr="00280362" w:rsidRDefault="00185CFD" w:rsidP="00185CFD">
      <w:r w:rsidRPr="00280362">
        <w:t>Ce cas d’utilisation se produit lorsqu’il y a eu une faute de frappe lors de l’insertion de la région commerciale ou lorsqu’une région commerciale change de pays.</w:t>
      </w:r>
    </w:p>
    <w:p w:rsidR="00185CFD" w:rsidRPr="00280362" w:rsidRDefault="00185CFD" w:rsidP="00185CFD">
      <w:r w:rsidRPr="00280362">
        <w:rPr>
          <w:u w:val="single"/>
        </w:rPr>
        <w:t>Intervenant</w:t>
      </w:r>
      <w:r w:rsidRPr="00280362">
        <w:t> : Le 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 La région commerciale n’est pas modifiée dans la base de données.</w:t>
      </w:r>
    </w:p>
    <w:p w:rsidR="00185CFD" w:rsidRPr="00280362" w:rsidRDefault="00185CFD" w:rsidP="00185CFD">
      <w:r w:rsidRPr="00280362">
        <w:rPr>
          <w:u w:val="single"/>
        </w:rPr>
        <w:t>Garantie en cas de succès</w:t>
      </w:r>
      <w:r w:rsidRPr="00280362">
        <w:t> : La région commerciale est modifiée en base de données.</w:t>
      </w:r>
    </w:p>
    <w:p w:rsidR="00185CFD" w:rsidRPr="00280362" w:rsidRDefault="00185CFD" w:rsidP="00185CFD">
      <w:r w:rsidRPr="00280362">
        <w:rPr>
          <w:u w:val="single"/>
        </w:rPr>
        <w:t>Déclencheur</w:t>
      </w:r>
      <w:r w:rsidRPr="00280362">
        <w:t> : Lorsqu’une région commerciale changera de nom ou de pays, ou qu’il y aura eu une faute de frappe à la création de la région.</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20"/>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20"/>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20"/>
        </w:numPr>
        <w:spacing w:line="276" w:lineRule="auto"/>
        <w:ind w:left="709"/>
        <w:jc w:val="both"/>
      </w:pPr>
      <w:r w:rsidRPr="00280362">
        <w:t>Il clique sur « Modification d’une région commerciale ».</w:t>
      </w:r>
    </w:p>
    <w:p w:rsidR="00185CFD" w:rsidRPr="00280362" w:rsidRDefault="00185CFD" w:rsidP="00252454">
      <w:pPr>
        <w:pStyle w:val="Paragraphedeliste"/>
        <w:numPr>
          <w:ilvl w:val="0"/>
          <w:numId w:val="20"/>
        </w:numPr>
        <w:spacing w:line="276" w:lineRule="auto"/>
        <w:ind w:left="709"/>
        <w:jc w:val="both"/>
      </w:pPr>
      <w:r w:rsidRPr="00280362">
        <w:t xml:space="preserve">Dans une liste déroulante, il sélectionne la région commerciale à modifier. </w:t>
      </w:r>
    </w:p>
    <w:p w:rsidR="00185CFD" w:rsidRPr="00280362" w:rsidRDefault="00185CFD" w:rsidP="00252454">
      <w:pPr>
        <w:pStyle w:val="Paragraphedeliste"/>
        <w:numPr>
          <w:ilvl w:val="0"/>
          <w:numId w:val="20"/>
        </w:numPr>
        <w:spacing w:line="276" w:lineRule="auto"/>
        <w:ind w:left="709"/>
        <w:jc w:val="both"/>
      </w:pPr>
      <w:r w:rsidRPr="00280362">
        <w:t>Il peut alors modifier le nom de la région commerciale dans un champ texte.</w:t>
      </w:r>
    </w:p>
    <w:p w:rsidR="00185CFD" w:rsidRPr="00280362" w:rsidRDefault="00185CFD" w:rsidP="00252454">
      <w:pPr>
        <w:pStyle w:val="Paragraphedeliste"/>
        <w:numPr>
          <w:ilvl w:val="0"/>
          <w:numId w:val="20"/>
        </w:numPr>
        <w:spacing w:line="276" w:lineRule="auto"/>
        <w:ind w:left="709"/>
        <w:jc w:val="both"/>
      </w:pPr>
      <w:r w:rsidRPr="00280362">
        <w:t>Dans une liste déroulante, il peut également modifier le pays en en sélectionnant un autre.</w:t>
      </w:r>
    </w:p>
    <w:p w:rsidR="00185CFD" w:rsidRPr="00280362" w:rsidRDefault="00185CFD" w:rsidP="00252454">
      <w:pPr>
        <w:pStyle w:val="Paragraphedeliste"/>
        <w:numPr>
          <w:ilvl w:val="0"/>
          <w:numId w:val="20"/>
        </w:numPr>
        <w:spacing w:line="276" w:lineRule="auto"/>
        <w:ind w:left="709"/>
        <w:jc w:val="both"/>
      </w:pPr>
      <w:r w:rsidRPr="00280362">
        <w:t>Il clique sur le bouton « Valider ».</w:t>
      </w:r>
    </w:p>
    <w:p w:rsidR="00185CFD" w:rsidRPr="00280362" w:rsidRDefault="00185CFD" w:rsidP="00252454">
      <w:pPr>
        <w:pStyle w:val="Paragraphedeliste"/>
        <w:numPr>
          <w:ilvl w:val="0"/>
          <w:numId w:val="20"/>
        </w:numPr>
        <w:spacing w:line="276" w:lineRule="auto"/>
        <w:ind w:left="709"/>
        <w:jc w:val="both"/>
      </w:pPr>
      <w:r w:rsidRPr="00280362">
        <w:t>Un message s’affiche lui demandant confirmation de la modification.</w:t>
      </w:r>
    </w:p>
    <w:p w:rsidR="00185CFD" w:rsidRPr="00280362" w:rsidRDefault="00185CFD" w:rsidP="00252454">
      <w:pPr>
        <w:pStyle w:val="Paragraphedeliste"/>
        <w:numPr>
          <w:ilvl w:val="1"/>
          <w:numId w:val="20"/>
        </w:numPr>
        <w:spacing w:line="276" w:lineRule="auto"/>
        <w:ind w:left="1418"/>
        <w:jc w:val="both"/>
      </w:pPr>
      <w:r w:rsidRPr="00280362">
        <w:t>S’il accepte, un message s’affiche lui indiquant que la modification a bien eu lieu.</w:t>
      </w:r>
    </w:p>
    <w:p w:rsidR="00185CFD" w:rsidRPr="00280362" w:rsidRDefault="00185CFD" w:rsidP="00252454">
      <w:pPr>
        <w:pStyle w:val="Paragraphedeliste"/>
        <w:numPr>
          <w:ilvl w:val="1"/>
          <w:numId w:val="20"/>
        </w:numPr>
        <w:spacing w:line="276" w:lineRule="auto"/>
        <w:ind w:left="1418"/>
        <w:jc w:val="both"/>
      </w:pPr>
      <w:r w:rsidRPr="00280362">
        <w:t>Sinon, il est renvoyé à la page de modification du pays.</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21"/>
        </w:numPr>
        <w:spacing w:line="276" w:lineRule="auto"/>
        <w:jc w:val="both"/>
        <w:rPr>
          <w:u w:val="single"/>
        </w:rPr>
      </w:pPr>
      <w:r w:rsidRPr="00280362">
        <w:t>L’utilisateur n’arrive pas à se connecter :</w:t>
      </w:r>
    </w:p>
    <w:p w:rsidR="00185CFD" w:rsidRPr="00280362" w:rsidRDefault="00185CFD" w:rsidP="00252454">
      <w:pPr>
        <w:pStyle w:val="Paragraphedeliste"/>
        <w:numPr>
          <w:ilvl w:val="0"/>
          <w:numId w:val="26"/>
        </w:numPr>
        <w:spacing w:line="276" w:lineRule="auto"/>
        <w:ind w:left="1418"/>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21"/>
        </w:numPr>
        <w:spacing w:line="276" w:lineRule="auto"/>
        <w:jc w:val="both"/>
        <w:rPr>
          <w:u w:val="single"/>
        </w:rPr>
      </w:pPr>
      <w:r w:rsidRPr="00280362">
        <w:t>L’onglet « Administration » n’est pas accessible ou absent :</w:t>
      </w:r>
    </w:p>
    <w:p w:rsidR="00185CFD" w:rsidRPr="00280362" w:rsidRDefault="00185CFD" w:rsidP="00252454">
      <w:pPr>
        <w:pStyle w:val="Paragraphedeliste"/>
        <w:numPr>
          <w:ilvl w:val="0"/>
          <w:numId w:val="27"/>
        </w:numPr>
        <w:spacing w:line="276" w:lineRule="auto"/>
        <w:ind w:left="1418"/>
        <w:jc w:val="both"/>
        <w:rPr>
          <w:u w:val="single"/>
        </w:rPr>
      </w:pPr>
      <w:r w:rsidRPr="00280362">
        <w:t>L’utilisateur contacte le service technique.</w:t>
      </w:r>
    </w:p>
    <w:p w:rsidR="00185CFD" w:rsidRPr="00F37B38" w:rsidRDefault="00185CFD" w:rsidP="00252454">
      <w:pPr>
        <w:pStyle w:val="Paragraphedeliste"/>
        <w:numPr>
          <w:ilvl w:val="0"/>
          <w:numId w:val="21"/>
        </w:numPr>
        <w:spacing w:line="276" w:lineRule="auto"/>
        <w:jc w:val="both"/>
        <w:rPr>
          <w:u w:val="single"/>
        </w:rPr>
      </w:pPr>
      <w:r>
        <w:t>Le bouton « Modification d’une région commerciale » est absent ou pas disponible :</w:t>
      </w:r>
    </w:p>
    <w:p w:rsidR="00185CFD" w:rsidRPr="00280362" w:rsidRDefault="00185CFD" w:rsidP="00252454">
      <w:pPr>
        <w:pStyle w:val="Paragraphedeliste"/>
        <w:numPr>
          <w:ilvl w:val="1"/>
          <w:numId w:val="21"/>
        </w:numPr>
        <w:spacing w:line="276" w:lineRule="auto"/>
        <w:jc w:val="both"/>
        <w:rPr>
          <w:u w:val="single"/>
        </w:rPr>
      </w:pPr>
      <w:r>
        <w:t>L’utilisateur contacte le service technique.</w:t>
      </w:r>
    </w:p>
    <w:p w:rsidR="00185CFD" w:rsidRPr="00F94855" w:rsidRDefault="00185CFD" w:rsidP="00252454">
      <w:pPr>
        <w:pStyle w:val="Paragraphedeliste"/>
        <w:numPr>
          <w:ilvl w:val="0"/>
          <w:numId w:val="21"/>
        </w:numPr>
        <w:spacing w:line="276" w:lineRule="auto"/>
        <w:jc w:val="both"/>
        <w:rPr>
          <w:u w:val="single"/>
        </w:rPr>
      </w:pPr>
      <w:r>
        <w:t>La région commerciale n’apparaît pas dans la liste déroulante, l’utilisateur doit abandonner la procédure pour créer la région commerciale.</w:t>
      </w:r>
    </w:p>
    <w:p w:rsidR="00185CFD" w:rsidRPr="00280362" w:rsidRDefault="00185CFD" w:rsidP="00252454">
      <w:pPr>
        <w:pStyle w:val="Paragraphedeliste"/>
        <w:numPr>
          <w:ilvl w:val="0"/>
          <w:numId w:val="21"/>
        </w:numPr>
        <w:spacing w:line="276" w:lineRule="auto"/>
        <w:jc w:val="both"/>
        <w:rPr>
          <w:u w:val="single"/>
        </w:rPr>
      </w:pPr>
      <w:r w:rsidRPr="00280362">
        <w:t>Si l’utilisateur rentre un nom de région commerciale avec des caractères numériques, ceux-ci ne s’affichent pas, ils ne sont pas autorisés.</w:t>
      </w:r>
    </w:p>
    <w:p w:rsidR="00185CFD" w:rsidRPr="00280362" w:rsidRDefault="00185CFD" w:rsidP="00252454">
      <w:pPr>
        <w:pStyle w:val="Paragraphedeliste"/>
        <w:numPr>
          <w:ilvl w:val="0"/>
          <w:numId w:val="21"/>
        </w:numPr>
        <w:spacing w:line="276" w:lineRule="auto"/>
        <w:jc w:val="both"/>
        <w:rPr>
          <w:u w:val="single"/>
        </w:rPr>
      </w:pPr>
      <w:r w:rsidRPr="00280362">
        <w:t>Si le pays</w:t>
      </w:r>
      <w:r>
        <w:t xml:space="preserve"> dans</w:t>
      </w:r>
      <w:r w:rsidRPr="00280362">
        <w:t xml:space="preserve"> </w:t>
      </w:r>
      <w:r>
        <w:t>lequel est située la région</w:t>
      </w:r>
      <w:r w:rsidRPr="00280362">
        <w:t xml:space="preserve"> n’est pas dans la liste, cela signifie qu’il n’a pas été inséré dans la base de </w:t>
      </w:r>
      <w:proofErr w:type="gramStart"/>
      <w:r w:rsidRPr="00280362">
        <w:t>donnée</w:t>
      </w:r>
      <w:proofErr w:type="gramEnd"/>
      <w:r w:rsidRPr="00280362">
        <w:t>, l’utilisateur doit donc abandonner la procédure et créer le pays.</w:t>
      </w:r>
    </w:p>
    <w:p w:rsidR="00185CFD" w:rsidRPr="00234186" w:rsidRDefault="00185CFD" w:rsidP="00252454">
      <w:pPr>
        <w:pStyle w:val="Paragraphedeliste"/>
        <w:numPr>
          <w:ilvl w:val="0"/>
          <w:numId w:val="21"/>
        </w:numPr>
        <w:spacing w:line="276" w:lineRule="auto"/>
        <w:jc w:val="both"/>
        <w:rPr>
          <w:u w:val="single"/>
        </w:rPr>
      </w:pPr>
      <w:r>
        <w:t>Le bouton « Valider » est absent ou pas disponible :</w:t>
      </w:r>
    </w:p>
    <w:p w:rsidR="00185CFD" w:rsidRPr="00280362" w:rsidRDefault="00185CFD" w:rsidP="00252454">
      <w:pPr>
        <w:pStyle w:val="Paragraphedeliste"/>
        <w:numPr>
          <w:ilvl w:val="1"/>
          <w:numId w:val="21"/>
        </w:numPr>
        <w:spacing w:line="276" w:lineRule="auto"/>
        <w:jc w:val="both"/>
        <w:rPr>
          <w:u w:val="single"/>
        </w:rPr>
      </w:pPr>
      <w:r>
        <w:t>L’utilisateur contacte le service technique.</w:t>
      </w:r>
    </w:p>
    <w:p w:rsidR="00185CFD" w:rsidRPr="00280362" w:rsidRDefault="00185CFD" w:rsidP="00252454">
      <w:pPr>
        <w:pStyle w:val="Paragraphedeliste"/>
        <w:numPr>
          <w:ilvl w:val="0"/>
          <w:numId w:val="21"/>
        </w:numPr>
        <w:spacing w:line="276" w:lineRule="auto"/>
        <w:jc w:val="both"/>
        <w:rPr>
          <w:u w:val="single"/>
        </w:rPr>
      </w:pPr>
      <w:r w:rsidRPr="00280362">
        <w:t>…</w:t>
      </w:r>
    </w:p>
    <w:p w:rsidR="00185CFD" w:rsidRPr="003A1ABD" w:rsidRDefault="00185CFD" w:rsidP="00252454">
      <w:pPr>
        <w:pStyle w:val="Paragraphedeliste"/>
        <w:numPr>
          <w:ilvl w:val="1"/>
          <w:numId w:val="21"/>
        </w:numPr>
        <w:spacing w:line="276" w:lineRule="auto"/>
        <w:jc w:val="both"/>
      </w:pPr>
      <w:r>
        <w:lastRenderedPageBreak/>
        <w:t>Lors de la modification, la casse est modifiée de façon à avoir des majuscules en début de mots.</w:t>
      </w:r>
    </w:p>
    <w:p w:rsidR="00185CFD" w:rsidRPr="00F94855" w:rsidRDefault="00185CFD" w:rsidP="00252454">
      <w:pPr>
        <w:pStyle w:val="Paragraphedeliste"/>
        <w:numPr>
          <w:ilvl w:val="1"/>
          <w:numId w:val="21"/>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Default="00185CFD" w:rsidP="00185CFD">
      <w:pPr>
        <w:pStyle w:val="Titre3"/>
      </w:pPr>
      <w:bookmarkStart w:id="32" w:name="_Toc279847491"/>
      <w:bookmarkStart w:id="33" w:name="_Toc280130079"/>
      <w:r>
        <w:t>Modification d’une ville</w:t>
      </w:r>
      <w:bookmarkEnd w:id="32"/>
      <w:bookmarkEnd w:id="33"/>
    </w:p>
    <w:p w:rsidR="00185CFD" w:rsidRPr="00280362" w:rsidRDefault="00185CFD" w:rsidP="00185CFD">
      <w:r>
        <w:t>Modification</w:t>
      </w:r>
      <w:r w:rsidRPr="00280362">
        <w:t xml:space="preserve"> d’une nouvelle ville dans la base de données.</w:t>
      </w:r>
    </w:p>
    <w:p w:rsidR="00185CFD" w:rsidRPr="00280362" w:rsidRDefault="00185CFD" w:rsidP="00185CFD">
      <w:r w:rsidRPr="00280362">
        <w:t xml:space="preserve">Ce cas d’utilisation se produit </w:t>
      </w:r>
      <w:r>
        <w:t>lorsqu’il y aura eu une erreur lors de l’insertion de la ville dans la base de données, lorsqu’une ville change de nom, ou de région, ou pour mettre à jour le nombre d’habitants de la ville ou les différentes informations qui la concernent.</w:t>
      </w:r>
    </w:p>
    <w:p w:rsidR="00185CFD" w:rsidRPr="00280362" w:rsidRDefault="00185CFD" w:rsidP="00185CFD">
      <w:r w:rsidRPr="00280362">
        <w:rPr>
          <w:u w:val="single"/>
        </w:rPr>
        <w:t>Intervenant</w:t>
      </w:r>
      <w:r w:rsidRPr="00280362">
        <w:t> : Le directeur France ou le directeur régional.</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 La région commerciale dans laquelle se trouve la ville existe dans la base de données.</w:t>
      </w:r>
    </w:p>
    <w:p w:rsidR="00185CFD" w:rsidRPr="00280362" w:rsidRDefault="00185CFD" w:rsidP="00185CFD">
      <w:r w:rsidRPr="00280362">
        <w:rPr>
          <w:u w:val="single"/>
        </w:rPr>
        <w:t>Garantie minimale</w:t>
      </w:r>
      <w:r w:rsidRPr="00280362">
        <w:t xml:space="preserve"> : La ville n’est </w:t>
      </w:r>
      <w:r>
        <w:t>pas modifiée dans la base et un message d’erreur indique que l’insertion n’a pas eu lieu.</w:t>
      </w:r>
    </w:p>
    <w:p w:rsidR="00185CFD" w:rsidRPr="00280362" w:rsidRDefault="00185CFD" w:rsidP="00185CFD">
      <w:r w:rsidRPr="00280362">
        <w:rPr>
          <w:u w:val="single"/>
        </w:rPr>
        <w:t>Garantie en cas de succès</w:t>
      </w:r>
      <w:r w:rsidRPr="00280362">
        <w:t xml:space="preserve"> : La ville est correctement </w:t>
      </w:r>
      <w:r>
        <w:t>modifiée</w:t>
      </w:r>
      <w:r w:rsidRPr="00280362">
        <w:t xml:space="preserve"> dans la base.</w:t>
      </w:r>
    </w:p>
    <w:p w:rsidR="00185CFD" w:rsidRPr="00280362" w:rsidRDefault="00185CFD" w:rsidP="00185CFD">
      <w:r w:rsidRPr="00280362">
        <w:rPr>
          <w:u w:val="single"/>
        </w:rPr>
        <w:t>Déclencheur</w:t>
      </w:r>
      <w:r>
        <w:t> : Lorsqu’il y aura eu une erreur lors de l’insertion de la ville dans la base de données, lorsqu’une ville change de nom, ou de région, ou pour mettre à jour le nombre d’habitants de la ville ou les différentes informations qui la concernent.</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45"/>
        </w:numPr>
        <w:spacing w:line="276" w:lineRule="auto"/>
        <w:jc w:val="both"/>
      </w:pPr>
      <w:r w:rsidRPr="00280362">
        <w:t>L’utilisateur se connecte à l’application web.</w:t>
      </w:r>
    </w:p>
    <w:p w:rsidR="00185CFD" w:rsidRPr="00280362" w:rsidRDefault="00185CFD" w:rsidP="00252454">
      <w:pPr>
        <w:pStyle w:val="Paragraphedeliste"/>
        <w:numPr>
          <w:ilvl w:val="0"/>
          <w:numId w:val="45"/>
        </w:numPr>
        <w:spacing w:line="276" w:lineRule="auto"/>
        <w:jc w:val="both"/>
      </w:pPr>
      <w:r w:rsidRPr="00280362">
        <w:t>Il sélectionne l’onglet « Administration ».</w:t>
      </w:r>
    </w:p>
    <w:p w:rsidR="00185CFD" w:rsidRPr="00280362" w:rsidRDefault="00185CFD" w:rsidP="00252454">
      <w:pPr>
        <w:pStyle w:val="Paragraphedeliste"/>
        <w:numPr>
          <w:ilvl w:val="0"/>
          <w:numId w:val="45"/>
        </w:numPr>
        <w:spacing w:line="276" w:lineRule="auto"/>
        <w:jc w:val="both"/>
      </w:pPr>
      <w:r w:rsidRPr="00280362">
        <w:t>Il clique sur « </w:t>
      </w:r>
      <w:r>
        <w:t>Modification</w:t>
      </w:r>
      <w:r w:rsidRPr="00280362">
        <w:t xml:space="preserve"> d’une ville ».</w:t>
      </w:r>
    </w:p>
    <w:p w:rsidR="00185CFD" w:rsidRDefault="00185CFD" w:rsidP="00252454">
      <w:pPr>
        <w:pStyle w:val="Paragraphedeliste"/>
        <w:numPr>
          <w:ilvl w:val="0"/>
          <w:numId w:val="45"/>
        </w:numPr>
        <w:spacing w:line="276" w:lineRule="auto"/>
        <w:jc w:val="both"/>
      </w:pPr>
      <w:r>
        <w:t>Il choisit la ville à modifier dans une liste déroulante.</w:t>
      </w:r>
    </w:p>
    <w:p w:rsidR="00185CFD" w:rsidRDefault="00185CFD" w:rsidP="00252454">
      <w:pPr>
        <w:pStyle w:val="Paragraphedeliste"/>
        <w:numPr>
          <w:ilvl w:val="1"/>
          <w:numId w:val="45"/>
        </w:numPr>
        <w:spacing w:line="276" w:lineRule="auto"/>
        <w:jc w:val="both"/>
      </w:pPr>
      <w:r>
        <w:t>S’il est directeur France, toutes les villes de la base apparaissent dans la liste.</w:t>
      </w:r>
    </w:p>
    <w:p w:rsidR="00185CFD" w:rsidRPr="00280362" w:rsidRDefault="00185CFD" w:rsidP="00252454">
      <w:pPr>
        <w:pStyle w:val="Paragraphedeliste"/>
        <w:numPr>
          <w:ilvl w:val="1"/>
          <w:numId w:val="45"/>
        </w:numPr>
        <w:spacing w:line="276" w:lineRule="auto"/>
        <w:jc w:val="both"/>
      </w:pPr>
      <w:r>
        <w:t>S’il est directeur régional, seules les villes de sa région apparaissent dans la liste.</w:t>
      </w:r>
    </w:p>
    <w:p w:rsidR="00185CFD" w:rsidRDefault="00185CFD" w:rsidP="00252454">
      <w:pPr>
        <w:pStyle w:val="Paragraphedeliste"/>
        <w:numPr>
          <w:ilvl w:val="0"/>
          <w:numId w:val="45"/>
        </w:numPr>
        <w:spacing w:line="276" w:lineRule="auto"/>
        <w:jc w:val="both"/>
      </w:pPr>
      <w:r w:rsidRPr="00280362">
        <w:t xml:space="preserve">L’utilisateur </w:t>
      </w:r>
      <w:r>
        <w:t>peut alors modifier le nom de la ville.</w:t>
      </w:r>
    </w:p>
    <w:p w:rsidR="00185CFD" w:rsidRDefault="00185CFD" w:rsidP="00252454">
      <w:pPr>
        <w:pStyle w:val="Paragraphedeliste"/>
        <w:numPr>
          <w:ilvl w:val="0"/>
          <w:numId w:val="45"/>
        </w:numPr>
        <w:spacing w:line="276" w:lineRule="auto"/>
        <w:jc w:val="both"/>
      </w:pPr>
      <w:r>
        <w:t>Si l’utilisateur est le directeur France, il peut choisir, dans une liste déroulante, la région commerciale de la ville.</w:t>
      </w:r>
    </w:p>
    <w:p w:rsidR="00185CFD" w:rsidRDefault="00185CFD" w:rsidP="00252454">
      <w:pPr>
        <w:pStyle w:val="Paragraphedeliste"/>
        <w:numPr>
          <w:ilvl w:val="0"/>
          <w:numId w:val="45"/>
        </w:numPr>
        <w:spacing w:line="276" w:lineRule="auto"/>
        <w:jc w:val="both"/>
      </w:pPr>
      <w:r>
        <w:t>L’utilisateur peut aussi modifier le nombre d’habitants de la ville.</w:t>
      </w:r>
    </w:p>
    <w:p w:rsidR="00185CFD" w:rsidRDefault="00185CFD" w:rsidP="00252454">
      <w:pPr>
        <w:pStyle w:val="Paragraphedeliste"/>
        <w:numPr>
          <w:ilvl w:val="0"/>
          <w:numId w:val="45"/>
        </w:numPr>
        <w:spacing w:line="276" w:lineRule="auto"/>
        <w:jc w:val="both"/>
      </w:pPr>
      <w:r>
        <w:t>Il peut également modifier les taux d’ouvriers, d’inactifs et de cadres.</w:t>
      </w:r>
    </w:p>
    <w:p w:rsidR="00185CFD" w:rsidRPr="00280362" w:rsidRDefault="00185CFD" w:rsidP="00252454">
      <w:pPr>
        <w:pStyle w:val="Paragraphedeliste"/>
        <w:numPr>
          <w:ilvl w:val="0"/>
          <w:numId w:val="45"/>
        </w:numPr>
        <w:spacing w:line="276" w:lineRule="auto"/>
        <w:jc w:val="both"/>
      </w:pPr>
      <w:r>
        <w:t>Il peut aussi modifier les taux d’habitants de moins de 25 ans, de 25 à 35 ans et de plus de 35 ans.</w:t>
      </w:r>
    </w:p>
    <w:p w:rsidR="00185CFD" w:rsidRPr="00280362" w:rsidRDefault="00185CFD" w:rsidP="00252454">
      <w:pPr>
        <w:pStyle w:val="Paragraphedeliste"/>
        <w:numPr>
          <w:ilvl w:val="0"/>
          <w:numId w:val="45"/>
        </w:numPr>
        <w:spacing w:line="276" w:lineRule="auto"/>
        <w:jc w:val="both"/>
      </w:pPr>
      <w:r w:rsidRPr="00280362">
        <w:t>Il clique sur le bouton « Valider ».</w:t>
      </w:r>
    </w:p>
    <w:p w:rsidR="00185CFD" w:rsidRPr="00280362" w:rsidRDefault="00185CFD" w:rsidP="00252454">
      <w:pPr>
        <w:pStyle w:val="Paragraphedeliste"/>
        <w:numPr>
          <w:ilvl w:val="0"/>
          <w:numId w:val="45"/>
        </w:numPr>
        <w:spacing w:line="276" w:lineRule="auto"/>
        <w:jc w:val="both"/>
      </w:pPr>
      <w:r w:rsidRPr="00280362">
        <w:t>Un message s’affiche lui demandant confirmation de la modification.</w:t>
      </w:r>
    </w:p>
    <w:p w:rsidR="00185CFD" w:rsidRPr="00280362" w:rsidRDefault="00185CFD" w:rsidP="00252454">
      <w:pPr>
        <w:pStyle w:val="Paragraphedeliste"/>
        <w:numPr>
          <w:ilvl w:val="1"/>
          <w:numId w:val="45"/>
        </w:numPr>
        <w:spacing w:line="276" w:lineRule="auto"/>
        <w:jc w:val="both"/>
      </w:pPr>
      <w:r w:rsidRPr="00280362">
        <w:t>S’il accepte, un message s’affiche lui indiquant que la modification a bien eu lieu.</w:t>
      </w:r>
    </w:p>
    <w:p w:rsidR="00185CFD" w:rsidRPr="00280362" w:rsidRDefault="00185CFD" w:rsidP="00252454">
      <w:pPr>
        <w:pStyle w:val="Paragraphedeliste"/>
        <w:numPr>
          <w:ilvl w:val="1"/>
          <w:numId w:val="45"/>
        </w:numPr>
        <w:spacing w:line="276" w:lineRule="auto"/>
        <w:jc w:val="both"/>
      </w:pPr>
      <w:r w:rsidRPr="00280362">
        <w:t>Sinon, il est renv</w:t>
      </w:r>
      <w:r>
        <w:t>oyé à la page de modification de la ville</w:t>
      </w:r>
      <w:r w:rsidRPr="00280362">
        <w:t>.</w:t>
      </w:r>
    </w:p>
    <w:p w:rsidR="00185CFD" w:rsidRDefault="00185CFD" w:rsidP="00185CFD">
      <w:pPr>
        <w:rPr>
          <w:u w:val="single"/>
        </w:rPr>
      </w:pP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46"/>
        </w:numPr>
        <w:spacing w:line="276" w:lineRule="auto"/>
        <w:jc w:val="both"/>
      </w:pPr>
      <w:r w:rsidRPr="00280362">
        <w:t>L’utilisateur n’arrive pas à se connecter</w:t>
      </w:r>
      <w:r>
        <w:t> :</w:t>
      </w:r>
    </w:p>
    <w:p w:rsidR="00185CFD" w:rsidRPr="00280362" w:rsidRDefault="00185CFD" w:rsidP="00252454">
      <w:pPr>
        <w:pStyle w:val="Paragraphedeliste"/>
        <w:numPr>
          <w:ilvl w:val="1"/>
          <w:numId w:val="46"/>
        </w:numPr>
        <w:spacing w:line="276" w:lineRule="auto"/>
        <w:jc w:val="both"/>
      </w:pPr>
      <w:r>
        <w:t>Voir le cas d’utilisation</w:t>
      </w:r>
      <w:r w:rsidRPr="00280362">
        <w:t xml:space="preserve"> de connexion</w:t>
      </w:r>
      <w:r>
        <w:t>.</w:t>
      </w:r>
    </w:p>
    <w:p w:rsidR="00185CFD" w:rsidRPr="00280362" w:rsidRDefault="00185CFD" w:rsidP="00252454">
      <w:pPr>
        <w:pStyle w:val="Paragraphedeliste"/>
        <w:numPr>
          <w:ilvl w:val="0"/>
          <w:numId w:val="46"/>
        </w:numPr>
        <w:spacing w:line="276" w:lineRule="auto"/>
        <w:jc w:val="both"/>
      </w:pPr>
      <w:r w:rsidRPr="00280362">
        <w:lastRenderedPageBreak/>
        <w:t>L’onglet « Administration » n’est pas accessible ou absent</w:t>
      </w:r>
      <w:r>
        <w:t> :</w:t>
      </w:r>
    </w:p>
    <w:p w:rsidR="00185CFD" w:rsidRPr="00280362" w:rsidRDefault="00185CFD" w:rsidP="00252454">
      <w:pPr>
        <w:pStyle w:val="Paragraphedeliste"/>
        <w:numPr>
          <w:ilvl w:val="1"/>
          <w:numId w:val="46"/>
        </w:numPr>
        <w:spacing w:line="276" w:lineRule="auto"/>
        <w:jc w:val="both"/>
      </w:pPr>
      <w:r w:rsidRPr="00280362">
        <w:t>L’utilisateur contacte le service technique</w:t>
      </w:r>
      <w:r>
        <w:t>.</w:t>
      </w:r>
    </w:p>
    <w:p w:rsidR="00185CFD" w:rsidRDefault="00185CFD" w:rsidP="00252454">
      <w:pPr>
        <w:pStyle w:val="Paragraphedeliste"/>
        <w:numPr>
          <w:ilvl w:val="0"/>
          <w:numId w:val="46"/>
        </w:numPr>
        <w:spacing w:line="276" w:lineRule="auto"/>
        <w:jc w:val="both"/>
      </w:pPr>
      <w:r>
        <w:t>Le bouton « Modification d’une ville » n’est pas accessible ou pas disponible :</w:t>
      </w:r>
    </w:p>
    <w:p w:rsidR="00185CFD" w:rsidRPr="00280362" w:rsidRDefault="00185CFD" w:rsidP="00252454">
      <w:pPr>
        <w:pStyle w:val="Paragraphedeliste"/>
        <w:numPr>
          <w:ilvl w:val="1"/>
          <w:numId w:val="46"/>
        </w:numPr>
        <w:spacing w:line="276" w:lineRule="auto"/>
        <w:jc w:val="both"/>
      </w:pPr>
      <w:r>
        <w:t>L’utilisateur contacte le service technique.</w:t>
      </w:r>
    </w:p>
    <w:p w:rsidR="00185CFD" w:rsidRPr="00280362" w:rsidRDefault="00185CFD" w:rsidP="00252454">
      <w:pPr>
        <w:pStyle w:val="Paragraphedeliste"/>
        <w:numPr>
          <w:ilvl w:val="0"/>
          <w:numId w:val="46"/>
        </w:numPr>
        <w:spacing w:line="276" w:lineRule="auto"/>
        <w:jc w:val="both"/>
        <w:rPr>
          <w:u w:val="single"/>
        </w:rPr>
      </w:pPr>
      <w:r w:rsidRPr="00280362">
        <w:t xml:space="preserve">Si la </w:t>
      </w:r>
      <w:r>
        <w:t xml:space="preserve">ville à modifier </w:t>
      </w:r>
      <w:r w:rsidRPr="00280362">
        <w:t xml:space="preserve">n’est pas dans la liste déroulante, cela signifie qu’elle n’a pas été insérée dans la base de </w:t>
      </w:r>
      <w:proofErr w:type="gramStart"/>
      <w:r w:rsidRPr="00280362">
        <w:t>donnée</w:t>
      </w:r>
      <w:proofErr w:type="gramEnd"/>
      <w:r w:rsidRPr="00280362">
        <w:t xml:space="preserve">, l’utilisateur doit donc abandonner la procédure et créer la </w:t>
      </w:r>
      <w:r>
        <w:t>ville.</w:t>
      </w:r>
    </w:p>
    <w:p w:rsidR="00185CFD" w:rsidRPr="0084062C" w:rsidRDefault="00185CFD" w:rsidP="00252454">
      <w:pPr>
        <w:pStyle w:val="Paragraphedeliste"/>
        <w:numPr>
          <w:ilvl w:val="0"/>
          <w:numId w:val="46"/>
        </w:numPr>
        <w:spacing w:line="276" w:lineRule="auto"/>
        <w:jc w:val="both"/>
        <w:rPr>
          <w:u w:val="single"/>
        </w:rPr>
      </w:pPr>
      <w:r w:rsidRPr="00280362">
        <w:t xml:space="preserve">Si l’utilisateur rentre un nom de </w:t>
      </w:r>
      <w:r>
        <w:t>ville</w:t>
      </w:r>
      <w:r w:rsidRPr="00280362">
        <w:t xml:space="preserve"> avec des caractères numériques, ceux-ci ne s’affichent pas, ils ne sont pas autorisés.</w:t>
      </w:r>
    </w:p>
    <w:p w:rsidR="00185CFD" w:rsidRPr="0084062C" w:rsidRDefault="00185CFD" w:rsidP="00252454">
      <w:pPr>
        <w:pStyle w:val="Paragraphedeliste"/>
        <w:numPr>
          <w:ilvl w:val="0"/>
          <w:numId w:val="46"/>
        </w:numPr>
        <w:spacing w:line="276" w:lineRule="auto"/>
        <w:jc w:val="both"/>
        <w:rPr>
          <w:u w:val="single"/>
        </w:rPr>
      </w:pPr>
      <w:r>
        <w:t>Si la nouvelle région commerciale de la ville n’apparaît pas dans la liste déroulante, cela signifie qu’elle n’est pas dans la base de données, l’utilisateur doit donc abandonner la procédure pour la créer.</w:t>
      </w:r>
    </w:p>
    <w:p w:rsidR="00185CFD" w:rsidRPr="002E1AF4" w:rsidRDefault="00185CFD" w:rsidP="00252454">
      <w:pPr>
        <w:pStyle w:val="Paragraphedeliste"/>
        <w:numPr>
          <w:ilvl w:val="0"/>
          <w:numId w:val="46"/>
        </w:numPr>
        <w:spacing w:line="276" w:lineRule="auto"/>
        <w:jc w:val="both"/>
        <w:rPr>
          <w:u w:val="single"/>
        </w:rPr>
      </w:pPr>
      <w:r w:rsidRPr="002E1AF4">
        <w:t>Si l’utilisateur rentre des caractères autres que numériques, ceux-ci ne s’affichent pas, ils ne sont pas autorisés.</w:t>
      </w:r>
    </w:p>
    <w:p w:rsidR="00185CFD" w:rsidRPr="00FB06CD" w:rsidRDefault="00185CFD" w:rsidP="00252454">
      <w:pPr>
        <w:pStyle w:val="Paragraphedeliste"/>
        <w:numPr>
          <w:ilvl w:val="0"/>
          <w:numId w:val="46"/>
        </w:numPr>
        <w:spacing w:line="276" w:lineRule="auto"/>
        <w:jc w:val="both"/>
        <w:rPr>
          <w:u w:val="single"/>
        </w:rPr>
      </w:pPr>
      <w:r>
        <w:t>La somme des trois nombres doit être inférieure à 100 :</w:t>
      </w:r>
    </w:p>
    <w:p w:rsidR="00185CFD" w:rsidRPr="00FB06CD" w:rsidRDefault="00185CFD" w:rsidP="00252454">
      <w:pPr>
        <w:pStyle w:val="Paragraphedeliste"/>
        <w:numPr>
          <w:ilvl w:val="1"/>
          <w:numId w:val="46"/>
        </w:numPr>
        <w:spacing w:line="276" w:lineRule="auto"/>
        <w:jc w:val="both"/>
        <w:rPr>
          <w:u w:val="single"/>
        </w:rPr>
      </w:pPr>
      <w:r>
        <w:t>Si ce n’est pas le cas, les cases deviennent rouges.</w:t>
      </w:r>
    </w:p>
    <w:p w:rsidR="00185CFD" w:rsidRPr="00FB06CD" w:rsidRDefault="00185CFD" w:rsidP="00252454">
      <w:pPr>
        <w:pStyle w:val="Paragraphedeliste"/>
        <w:numPr>
          <w:ilvl w:val="0"/>
          <w:numId w:val="46"/>
        </w:numPr>
        <w:spacing w:line="276" w:lineRule="auto"/>
        <w:jc w:val="both"/>
        <w:rPr>
          <w:u w:val="single"/>
        </w:rPr>
      </w:pPr>
      <w:r>
        <w:t>La somme des trois nombres doit être égale à 100 :</w:t>
      </w:r>
    </w:p>
    <w:p w:rsidR="00185CFD" w:rsidRPr="00FB06CD" w:rsidRDefault="00185CFD" w:rsidP="00252454">
      <w:pPr>
        <w:pStyle w:val="Paragraphedeliste"/>
        <w:numPr>
          <w:ilvl w:val="1"/>
          <w:numId w:val="46"/>
        </w:numPr>
        <w:spacing w:line="276" w:lineRule="auto"/>
        <w:jc w:val="both"/>
        <w:rPr>
          <w:u w:val="single"/>
        </w:rPr>
      </w:pPr>
      <w:r>
        <w:t>Si ce n’est pas le cas, les cases deviennent rouges.</w:t>
      </w:r>
    </w:p>
    <w:p w:rsidR="00185CFD" w:rsidRPr="00FB06CD" w:rsidRDefault="00185CFD" w:rsidP="00252454">
      <w:pPr>
        <w:pStyle w:val="Paragraphedeliste"/>
        <w:numPr>
          <w:ilvl w:val="0"/>
          <w:numId w:val="46"/>
        </w:numPr>
        <w:spacing w:line="276" w:lineRule="auto"/>
        <w:jc w:val="both"/>
        <w:rPr>
          <w:u w:val="single"/>
        </w:rPr>
      </w:pPr>
      <w:r w:rsidRPr="00FB06CD">
        <w:t>Si le bouton « Valider » n’est pas accessible ou pas disponible, l’utilisateur contacte le service technique.</w:t>
      </w:r>
    </w:p>
    <w:p w:rsidR="00185CFD" w:rsidRPr="00FB06CD" w:rsidRDefault="00185CFD" w:rsidP="00252454">
      <w:pPr>
        <w:pStyle w:val="Paragraphedeliste"/>
        <w:numPr>
          <w:ilvl w:val="0"/>
          <w:numId w:val="46"/>
        </w:numPr>
        <w:spacing w:line="276" w:lineRule="auto"/>
        <w:jc w:val="both"/>
        <w:rPr>
          <w:u w:val="single"/>
        </w:rPr>
      </w:pPr>
      <w:r>
        <w:t>…</w:t>
      </w:r>
    </w:p>
    <w:p w:rsidR="00185CFD" w:rsidRPr="001A117F" w:rsidRDefault="00185CFD" w:rsidP="00252454">
      <w:pPr>
        <w:pStyle w:val="Paragraphedeliste"/>
        <w:numPr>
          <w:ilvl w:val="1"/>
          <w:numId w:val="46"/>
        </w:numPr>
        <w:spacing w:line="276" w:lineRule="auto"/>
        <w:jc w:val="both"/>
        <w:rPr>
          <w:u w:val="single"/>
        </w:rPr>
      </w:pPr>
      <w:r>
        <w:t xml:space="preserve">Le nombre d’habitants de la ville est vérifié sur le site </w:t>
      </w:r>
      <w:hyperlink r:id="rId15" w:history="1">
        <w:r w:rsidRPr="00BC0A27">
          <w:rPr>
            <w:rStyle w:val="Lienhypertexte"/>
          </w:rPr>
          <w:t>http://www.toutes-les-villes.com/</w:t>
        </w:r>
      </w:hyperlink>
      <w:r>
        <w:t> ; si le nombre n’est pas, à 100 près, égal à celui trouvé sur le site, un message de confirmation indiquant le problème s’affiche. Si l’utilisateur confirme, la ville est modifiée avec le nombre entré ; sinon, il revient à la page d’insertion de la ville.</w:t>
      </w:r>
    </w:p>
    <w:p w:rsidR="00185CFD" w:rsidRDefault="00185CFD" w:rsidP="00252454">
      <w:pPr>
        <w:pStyle w:val="Paragraphedeliste"/>
        <w:numPr>
          <w:ilvl w:val="1"/>
          <w:numId w:val="46"/>
        </w:numPr>
        <w:spacing w:line="276" w:lineRule="auto"/>
        <w:jc w:val="both"/>
      </w:pPr>
      <w:r w:rsidRPr="00554C84">
        <w:t>Si la somme des trois taux d’activité n’est pas inférieure à 100</w:t>
      </w:r>
      <w:r>
        <w:t>, un message de confirmation indiquant le problème s’affiche. Si l’utilisateur poursuit l’insertion, ces taux seront vides dans la base, sinon il revient à la page d’insertion.</w:t>
      </w:r>
    </w:p>
    <w:p w:rsidR="00185CFD" w:rsidRDefault="00185CFD" w:rsidP="00252454">
      <w:pPr>
        <w:pStyle w:val="Paragraphedeliste"/>
        <w:numPr>
          <w:ilvl w:val="1"/>
          <w:numId w:val="46"/>
        </w:numPr>
        <w:spacing w:line="276" w:lineRule="auto"/>
        <w:jc w:val="both"/>
      </w:pPr>
      <w:r>
        <w:t xml:space="preserve">Si la somme des trois taux d’activité est inférieure à 100 mais que les taux ne correspondent pas, à 1 point près, aux taux vérifiés sur le site </w:t>
      </w:r>
      <w:hyperlink r:id="rId16" w:history="1">
        <w:r w:rsidRPr="00BC0A27">
          <w:rPr>
            <w:rStyle w:val="Lienhypertexte"/>
          </w:rPr>
          <w:t>http://www.toutes-les-villes.com/</w:t>
        </w:r>
      </w:hyperlink>
      <w:r>
        <w:t>, un message indique l’erreur à l’utilisateur. S’il poursuit l’insertion de la ville, les taux qu’il a entrés seront insérés, sinon il revient à la page de création de la ville.</w:t>
      </w:r>
    </w:p>
    <w:p w:rsidR="00185CFD" w:rsidRDefault="00185CFD" w:rsidP="00252454">
      <w:pPr>
        <w:pStyle w:val="Paragraphedeliste"/>
        <w:numPr>
          <w:ilvl w:val="1"/>
          <w:numId w:val="46"/>
        </w:numPr>
        <w:spacing w:line="276" w:lineRule="auto"/>
        <w:jc w:val="both"/>
      </w:pPr>
      <w:r>
        <w:t>Si la somme des trois taux de tranche d’âge n’est pas égale à 100,</w:t>
      </w:r>
      <w:r w:rsidRPr="007F3A91">
        <w:t xml:space="preserve"> </w:t>
      </w:r>
      <w:r>
        <w:t>un message de confirmation indiquant le problème s’affiche. Si l’utilisateur poursuit l’insertion, ces taux seront vides dans la base, sinon il revient à la page d’insertion.</w:t>
      </w:r>
    </w:p>
    <w:p w:rsidR="00185CFD" w:rsidRDefault="00185CFD" w:rsidP="00252454">
      <w:pPr>
        <w:pStyle w:val="Paragraphedeliste"/>
        <w:numPr>
          <w:ilvl w:val="1"/>
          <w:numId w:val="46"/>
        </w:numPr>
        <w:spacing w:line="276" w:lineRule="auto"/>
        <w:jc w:val="both"/>
      </w:pPr>
      <w:r>
        <w:t xml:space="preserve">Si la somme des trois taux de tranches d’âge est inférieure à 100 mais que les taux ne correspondent pas, à 1 point près, aux taux vérifiés sur le site </w:t>
      </w:r>
      <w:hyperlink r:id="rId17" w:history="1">
        <w:r w:rsidRPr="00BC0A27">
          <w:rPr>
            <w:rStyle w:val="Lienhypertexte"/>
          </w:rPr>
          <w:t>http://www.toutes-les-villes.com/</w:t>
        </w:r>
      </w:hyperlink>
      <w:r>
        <w:t>, un message indique l’erreur à l’utilisateur. S’il poursuit l’insertion de la ville, les taux qu’il a entrés seront insérés, sinon il revient à la page de création de la ville.</w:t>
      </w:r>
    </w:p>
    <w:p w:rsidR="00185CFD" w:rsidRPr="007F3A91" w:rsidRDefault="00185CFD" w:rsidP="00252454">
      <w:pPr>
        <w:pStyle w:val="Paragraphedeliste"/>
        <w:numPr>
          <w:ilvl w:val="1"/>
          <w:numId w:val="46"/>
        </w:numPr>
        <w:spacing w:line="276" w:lineRule="auto"/>
        <w:jc w:val="both"/>
      </w:pPr>
      <w:r>
        <w:t>Lors de la modification, la casse est modifiée de façon à avoir des majuscules en début de mots.</w:t>
      </w:r>
    </w:p>
    <w:p w:rsidR="00185CFD" w:rsidRPr="00F01095" w:rsidRDefault="00185CFD" w:rsidP="00185CFD">
      <w:r w:rsidRPr="00280362">
        <w:t>En cas de problème lors de l’insertion, un message d’erreur s’affiche lui indiquant que l’insertion n’a pas pu avoir lieu et détaillant l’erreur. L’échec est également inscrit au journal de log.</w:t>
      </w:r>
    </w:p>
    <w:p w:rsidR="00185CFD" w:rsidRDefault="00185CFD" w:rsidP="00185CFD">
      <w:pPr>
        <w:pStyle w:val="Titre3"/>
      </w:pPr>
      <w:bookmarkStart w:id="34" w:name="_Toc279847492"/>
      <w:bookmarkStart w:id="35" w:name="_Toc280130080"/>
      <w:r>
        <w:t>Modification d’une enseigne</w:t>
      </w:r>
      <w:bookmarkEnd w:id="34"/>
      <w:bookmarkEnd w:id="35"/>
    </w:p>
    <w:p w:rsidR="00185CFD" w:rsidRPr="00280362" w:rsidRDefault="00185CFD" w:rsidP="00185CFD">
      <w:r w:rsidRPr="00280362">
        <w:t xml:space="preserve">Modification d’une </w:t>
      </w:r>
      <w:r>
        <w:t>enseigne</w:t>
      </w:r>
      <w:r w:rsidRPr="00280362">
        <w:t xml:space="preserve"> existant</w:t>
      </w:r>
      <w:r>
        <w:t>e</w:t>
      </w:r>
      <w:r w:rsidRPr="00280362">
        <w:t xml:space="preserve"> dans la base de données.</w:t>
      </w:r>
    </w:p>
    <w:p w:rsidR="00185CFD" w:rsidRPr="00280362" w:rsidRDefault="00185CFD" w:rsidP="00185CFD">
      <w:r w:rsidRPr="00280362">
        <w:lastRenderedPageBreak/>
        <w:t>Ce cas d’utilisation se produit lorsqu’il y a eu une faute de frappe lors de l’</w:t>
      </w:r>
      <w:r>
        <w:t>insertion d’une enseigne ou qu’une enseigne change de nom.</w:t>
      </w:r>
    </w:p>
    <w:p w:rsidR="00185CFD" w:rsidRPr="00280362" w:rsidRDefault="00185CFD" w:rsidP="00185CFD">
      <w:r w:rsidRPr="00280362">
        <w:rPr>
          <w:u w:val="single"/>
        </w:rPr>
        <w:t>Intervenant</w:t>
      </w:r>
      <w:r w:rsidRPr="00280362">
        <w:t> : Le directeur 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xml:space="preserve"> : </w:t>
      </w:r>
      <w:r>
        <w:t>L’enseigne</w:t>
      </w:r>
      <w:r w:rsidRPr="00280362">
        <w:t xml:space="preserve"> n’est pas modifiée dans la base de données.</w:t>
      </w:r>
    </w:p>
    <w:p w:rsidR="00185CFD" w:rsidRPr="00280362" w:rsidRDefault="00185CFD" w:rsidP="00185CFD">
      <w:r w:rsidRPr="00280362">
        <w:rPr>
          <w:u w:val="single"/>
        </w:rPr>
        <w:t>Garantie en cas de succès</w:t>
      </w:r>
      <w:r w:rsidRPr="00280362">
        <w:t xml:space="preserve"> : </w:t>
      </w:r>
      <w:r>
        <w:t xml:space="preserve">L’enseigne </w:t>
      </w:r>
      <w:r w:rsidRPr="00280362">
        <w:t>est modifiée en base de données.</w:t>
      </w:r>
    </w:p>
    <w:p w:rsidR="00185CFD" w:rsidRPr="00280362" w:rsidRDefault="00185CFD" w:rsidP="00185CFD">
      <w:r w:rsidRPr="00280362">
        <w:rPr>
          <w:u w:val="single"/>
        </w:rPr>
        <w:t>Déclencheur</w:t>
      </w:r>
      <w:r w:rsidRPr="00280362">
        <w:t xml:space="preserve"> : Lorsqu’une </w:t>
      </w:r>
      <w:r>
        <w:t xml:space="preserve">enseigne </w:t>
      </w:r>
      <w:r w:rsidRPr="00280362">
        <w:t>changera de nom ou qu’il y aura eu une faute de frappe à la créatio</w:t>
      </w:r>
      <w:r>
        <w:t>n de l’enseigne</w:t>
      </w:r>
      <w:r w:rsidRPr="00280362">
        <w:t>.</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41"/>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41"/>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41"/>
        </w:numPr>
        <w:spacing w:line="276" w:lineRule="auto"/>
        <w:ind w:left="709"/>
        <w:jc w:val="both"/>
      </w:pPr>
      <w:r w:rsidRPr="00280362">
        <w:t xml:space="preserve">Il clique sur « Modification d’une </w:t>
      </w:r>
      <w:r>
        <w:t>enseigne</w:t>
      </w:r>
      <w:r w:rsidRPr="00280362">
        <w:t xml:space="preserve"> ».</w:t>
      </w:r>
    </w:p>
    <w:p w:rsidR="00185CFD" w:rsidRPr="00280362" w:rsidRDefault="00185CFD" w:rsidP="00252454">
      <w:pPr>
        <w:pStyle w:val="Paragraphedeliste"/>
        <w:numPr>
          <w:ilvl w:val="0"/>
          <w:numId w:val="41"/>
        </w:numPr>
        <w:spacing w:line="276" w:lineRule="auto"/>
        <w:ind w:left="709"/>
        <w:jc w:val="both"/>
      </w:pPr>
      <w:r w:rsidRPr="00280362">
        <w:t xml:space="preserve">Dans une liste déroulante, il sélectionne </w:t>
      </w:r>
      <w:r>
        <w:t xml:space="preserve">l’enseigne </w:t>
      </w:r>
      <w:r w:rsidRPr="00280362">
        <w:t xml:space="preserve">à modifier. </w:t>
      </w:r>
    </w:p>
    <w:p w:rsidR="00185CFD" w:rsidRPr="00280362" w:rsidRDefault="00185CFD" w:rsidP="00252454">
      <w:pPr>
        <w:pStyle w:val="Paragraphedeliste"/>
        <w:numPr>
          <w:ilvl w:val="0"/>
          <w:numId w:val="41"/>
        </w:numPr>
        <w:spacing w:line="276" w:lineRule="auto"/>
        <w:ind w:left="709"/>
        <w:jc w:val="both"/>
      </w:pPr>
      <w:r w:rsidRPr="00280362">
        <w:t xml:space="preserve">Il peut alors modifier le nom de </w:t>
      </w:r>
      <w:r>
        <w:t>l’enseigne</w:t>
      </w:r>
      <w:r w:rsidRPr="00280362">
        <w:t xml:space="preserve"> dans un champ texte.</w:t>
      </w:r>
    </w:p>
    <w:p w:rsidR="00185CFD" w:rsidRPr="00280362" w:rsidRDefault="00185CFD" w:rsidP="00252454">
      <w:pPr>
        <w:pStyle w:val="Paragraphedeliste"/>
        <w:numPr>
          <w:ilvl w:val="0"/>
          <w:numId w:val="41"/>
        </w:numPr>
        <w:spacing w:line="276" w:lineRule="auto"/>
        <w:ind w:left="709"/>
        <w:jc w:val="both"/>
      </w:pPr>
      <w:r w:rsidRPr="00280362">
        <w:t>Il clique sur le bouton « Valider ».</w:t>
      </w:r>
    </w:p>
    <w:p w:rsidR="00185CFD" w:rsidRPr="00280362" w:rsidRDefault="00185CFD" w:rsidP="00252454">
      <w:pPr>
        <w:pStyle w:val="Paragraphedeliste"/>
        <w:numPr>
          <w:ilvl w:val="0"/>
          <w:numId w:val="41"/>
        </w:numPr>
        <w:spacing w:line="276" w:lineRule="auto"/>
        <w:ind w:left="709"/>
        <w:jc w:val="both"/>
      </w:pPr>
      <w:r w:rsidRPr="00280362">
        <w:t>Un message s’affiche lui demandant confirmation de la modification.</w:t>
      </w:r>
    </w:p>
    <w:p w:rsidR="00185CFD" w:rsidRPr="00280362" w:rsidRDefault="00185CFD" w:rsidP="00252454">
      <w:pPr>
        <w:pStyle w:val="Paragraphedeliste"/>
        <w:numPr>
          <w:ilvl w:val="1"/>
          <w:numId w:val="41"/>
        </w:numPr>
        <w:spacing w:line="276" w:lineRule="auto"/>
        <w:ind w:left="1418"/>
        <w:jc w:val="both"/>
      </w:pPr>
      <w:r w:rsidRPr="00280362">
        <w:t>S’il accepte, un message s’affiche lui indiquant que la modification a bien eu lieu.</w:t>
      </w:r>
    </w:p>
    <w:p w:rsidR="00185CFD" w:rsidRPr="00280362" w:rsidRDefault="00185CFD" w:rsidP="00252454">
      <w:pPr>
        <w:pStyle w:val="Paragraphedeliste"/>
        <w:numPr>
          <w:ilvl w:val="1"/>
          <w:numId w:val="41"/>
        </w:numPr>
        <w:spacing w:line="276" w:lineRule="auto"/>
        <w:ind w:left="1418"/>
        <w:jc w:val="both"/>
      </w:pPr>
      <w:r w:rsidRPr="00280362">
        <w:t>Sinon, il est renvoyé à la page de modification du pays.</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42"/>
        </w:numPr>
        <w:spacing w:line="276" w:lineRule="auto"/>
        <w:jc w:val="both"/>
        <w:rPr>
          <w:u w:val="single"/>
        </w:rPr>
      </w:pPr>
      <w:r w:rsidRPr="00280362">
        <w:t>L’utilisateur n’arrive pas à se connecter :</w:t>
      </w:r>
    </w:p>
    <w:p w:rsidR="00185CFD" w:rsidRPr="00280362" w:rsidRDefault="00185CFD" w:rsidP="00252454">
      <w:pPr>
        <w:pStyle w:val="Paragraphedeliste"/>
        <w:numPr>
          <w:ilvl w:val="0"/>
          <w:numId w:val="43"/>
        </w:numPr>
        <w:spacing w:line="276" w:lineRule="auto"/>
        <w:ind w:left="1418"/>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42"/>
        </w:numPr>
        <w:spacing w:line="276" w:lineRule="auto"/>
        <w:jc w:val="both"/>
        <w:rPr>
          <w:u w:val="single"/>
        </w:rPr>
      </w:pPr>
      <w:r w:rsidRPr="00280362">
        <w:t>L’onglet « Administration » n’est pas accessible ou absent :</w:t>
      </w:r>
    </w:p>
    <w:p w:rsidR="00185CFD" w:rsidRPr="00280362" w:rsidRDefault="00185CFD" w:rsidP="00252454">
      <w:pPr>
        <w:pStyle w:val="Paragraphedeliste"/>
        <w:numPr>
          <w:ilvl w:val="0"/>
          <w:numId w:val="44"/>
        </w:numPr>
        <w:spacing w:line="276" w:lineRule="auto"/>
        <w:ind w:left="1418"/>
        <w:jc w:val="both"/>
        <w:rPr>
          <w:u w:val="single"/>
        </w:rPr>
      </w:pPr>
      <w:r w:rsidRPr="00280362">
        <w:t>L’utilisateur contacte le service technique.</w:t>
      </w:r>
    </w:p>
    <w:p w:rsidR="00185CFD" w:rsidRPr="00F37B38" w:rsidRDefault="00185CFD" w:rsidP="00252454">
      <w:pPr>
        <w:pStyle w:val="Paragraphedeliste"/>
        <w:numPr>
          <w:ilvl w:val="0"/>
          <w:numId w:val="42"/>
        </w:numPr>
        <w:spacing w:line="276" w:lineRule="auto"/>
        <w:jc w:val="both"/>
        <w:rPr>
          <w:u w:val="single"/>
        </w:rPr>
      </w:pPr>
      <w:r>
        <w:t>Le bouton « Modification d’une enseigne » est absent ou pas disponible :</w:t>
      </w:r>
    </w:p>
    <w:p w:rsidR="00185CFD" w:rsidRPr="00280362" w:rsidRDefault="00185CFD" w:rsidP="00252454">
      <w:pPr>
        <w:pStyle w:val="Paragraphedeliste"/>
        <w:numPr>
          <w:ilvl w:val="1"/>
          <w:numId w:val="42"/>
        </w:numPr>
        <w:spacing w:line="276" w:lineRule="auto"/>
        <w:jc w:val="both"/>
        <w:rPr>
          <w:u w:val="single"/>
        </w:rPr>
      </w:pPr>
      <w:r>
        <w:t>L’utilisateur contacte le service technique.</w:t>
      </w:r>
    </w:p>
    <w:p w:rsidR="00185CFD" w:rsidRPr="00F94855" w:rsidRDefault="00185CFD" w:rsidP="00252454">
      <w:pPr>
        <w:pStyle w:val="Paragraphedeliste"/>
        <w:numPr>
          <w:ilvl w:val="0"/>
          <w:numId w:val="42"/>
        </w:numPr>
        <w:spacing w:line="276" w:lineRule="auto"/>
        <w:jc w:val="both"/>
        <w:rPr>
          <w:u w:val="single"/>
        </w:rPr>
      </w:pPr>
      <w:r>
        <w:t>L’enseigne n’apparaît pas dans la liste déroulante, l’utilisateur doit abandonner la procédure pour la créer.</w:t>
      </w:r>
    </w:p>
    <w:p w:rsidR="00185CFD" w:rsidRPr="00280362" w:rsidRDefault="00185CFD" w:rsidP="00252454">
      <w:pPr>
        <w:pStyle w:val="Paragraphedeliste"/>
        <w:numPr>
          <w:ilvl w:val="0"/>
          <w:numId w:val="42"/>
        </w:numPr>
        <w:spacing w:line="276" w:lineRule="auto"/>
        <w:jc w:val="both"/>
        <w:rPr>
          <w:u w:val="single"/>
        </w:rPr>
      </w:pPr>
      <w:r w:rsidRPr="00280362">
        <w:t>Si</w:t>
      </w:r>
      <w:r>
        <w:t xml:space="preserve"> l’utilisateur rentre un nom d’enseigne </w:t>
      </w:r>
      <w:r w:rsidRPr="00280362">
        <w:t>avec des caractères numériques, ceux-ci ne s’affichent pas, ils ne sont pas autorisés.</w:t>
      </w:r>
    </w:p>
    <w:p w:rsidR="00185CFD" w:rsidRPr="00234186" w:rsidRDefault="00185CFD" w:rsidP="00252454">
      <w:pPr>
        <w:pStyle w:val="Paragraphedeliste"/>
        <w:numPr>
          <w:ilvl w:val="0"/>
          <w:numId w:val="42"/>
        </w:numPr>
        <w:spacing w:line="276" w:lineRule="auto"/>
        <w:jc w:val="both"/>
        <w:rPr>
          <w:u w:val="single"/>
        </w:rPr>
      </w:pPr>
      <w:r>
        <w:t>Le bouton « Valider » est absent ou pas disponible :</w:t>
      </w:r>
    </w:p>
    <w:p w:rsidR="00185CFD" w:rsidRPr="00280362" w:rsidRDefault="00185CFD" w:rsidP="00252454">
      <w:pPr>
        <w:pStyle w:val="Paragraphedeliste"/>
        <w:numPr>
          <w:ilvl w:val="1"/>
          <w:numId w:val="42"/>
        </w:numPr>
        <w:spacing w:line="276" w:lineRule="auto"/>
        <w:jc w:val="both"/>
        <w:rPr>
          <w:u w:val="single"/>
        </w:rPr>
      </w:pPr>
      <w:r>
        <w:t>L’utilisateur contacte le service technique.</w:t>
      </w:r>
    </w:p>
    <w:p w:rsidR="00185CFD" w:rsidRPr="003918ED" w:rsidRDefault="00185CFD" w:rsidP="00252454">
      <w:pPr>
        <w:pStyle w:val="Paragraphedeliste"/>
        <w:numPr>
          <w:ilvl w:val="0"/>
          <w:numId w:val="42"/>
        </w:numPr>
        <w:spacing w:line="276" w:lineRule="auto"/>
        <w:jc w:val="both"/>
        <w:rPr>
          <w:u w:val="single"/>
        </w:rPr>
      </w:pPr>
    </w:p>
    <w:p w:rsidR="00185CFD" w:rsidRPr="003A1ABD" w:rsidRDefault="00185CFD" w:rsidP="00252454">
      <w:pPr>
        <w:pStyle w:val="Paragraphedeliste"/>
        <w:numPr>
          <w:ilvl w:val="1"/>
          <w:numId w:val="42"/>
        </w:numPr>
        <w:spacing w:line="276" w:lineRule="auto"/>
        <w:jc w:val="both"/>
      </w:pPr>
      <w:r>
        <w:t>Lors de la modification, la casse est modifiée de façon à avoir des majuscules en début de mots.</w:t>
      </w:r>
    </w:p>
    <w:p w:rsidR="00185CFD" w:rsidRPr="0004199F" w:rsidRDefault="00185CFD" w:rsidP="00252454">
      <w:pPr>
        <w:pStyle w:val="Paragraphedeliste"/>
        <w:numPr>
          <w:ilvl w:val="1"/>
          <w:numId w:val="42"/>
        </w:numPr>
        <w:spacing w:line="276" w:lineRule="auto"/>
        <w:jc w:val="both"/>
        <w:rPr>
          <w:u w:val="single"/>
        </w:rPr>
      </w:pPr>
      <w:r w:rsidRPr="00FE7439">
        <w:t>En cas de problème lors de l’insertion, un message d’erreur s’affiche lui indiquant que l’insertion n’a pas pu avoir lieu et détaillant l’erreur. L’échec est également inscrit au journal de log.</w:t>
      </w:r>
    </w:p>
    <w:p w:rsidR="0004199F" w:rsidRDefault="0004199F" w:rsidP="0004199F">
      <w:pPr>
        <w:spacing w:line="276" w:lineRule="auto"/>
        <w:jc w:val="both"/>
        <w:rPr>
          <w:u w:val="single"/>
        </w:rPr>
      </w:pPr>
    </w:p>
    <w:p w:rsidR="0004199F" w:rsidRDefault="0004199F" w:rsidP="0004199F">
      <w:pPr>
        <w:spacing w:line="276" w:lineRule="auto"/>
        <w:jc w:val="both"/>
        <w:rPr>
          <w:u w:val="single"/>
        </w:rPr>
      </w:pPr>
    </w:p>
    <w:p w:rsidR="0004199F" w:rsidRPr="0004199F" w:rsidRDefault="0004199F" w:rsidP="0004199F">
      <w:pPr>
        <w:spacing w:line="276" w:lineRule="auto"/>
        <w:jc w:val="both"/>
        <w:rPr>
          <w:u w:val="single"/>
        </w:rPr>
      </w:pPr>
    </w:p>
    <w:p w:rsidR="00185CFD" w:rsidRDefault="00185CFD" w:rsidP="00185CFD">
      <w:pPr>
        <w:pStyle w:val="Titre3"/>
      </w:pPr>
      <w:bookmarkStart w:id="36" w:name="_Toc279847493"/>
      <w:bookmarkStart w:id="37" w:name="_Toc280130081"/>
      <w:r>
        <w:lastRenderedPageBreak/>
        <w:t>Modification d’un magasin</w:t>
      </w:r>
      <w:bookmarkEnd w:id="36"/>
      <w:bookmarkEnd w:id="37"/>
    </w:p>
    <w:p w:rsidR="00185CFD" w:rsidRPr="00280362" w:rsidRDefault="00185CFD" w:rsidP="00185CFD">
      <w:r w:rsidRPr="00280362">
        <w:t xml:space="preserve">Modification d’un </w:t>
      </w:r>
      <w:r>
        <w:t>magasin</w:t>
      </w:r>
      <w:r w:rsidRPr="00280362">
        <w:t xml:space="preserve"> existant dans la base de données.</w:t>
      </w:r>
    </w:p>
    <w:p w:rsidR="00185CFD" w:rsidRPr="00280362" w:rsidRDefault="00185CFD" w:rsidP="00185CFD">
      <w:r w:rsidRPr="00280362">
        <w:t xml:space="preserve">Ce cas d’utilisation se produit lorsqu’il y a eu une </w:t>
      </w:r>
      <w:r>
        <w:t>erreur lors de l’insertion d’un magasin ou lorsque certains de ses paramètres comme sa région commerciale changent.</w:t>
      </w:r>
    </w:p>
    <w:p w:rsidR="00185CFD" w:rsidRPr="00280362" w:rsidRDefault="00185CFD" w:rsidP="00185CFD">
      <w:r w:rsidRPr="00280362">
        <w:rPr>
          <w:u w:val="single"/>
        </w:rPr>
        <w:t>Intervenant</w:t>
      </w:r>
      <w:r w:rsidRPr="00280362">
        <w:t xml:space="preserve"> : Le directeur </w:t>
      </w:r>
      <w:r>
        <w:t>France ou directeur régional dont le magasin fait partie</w:t>
      </w:r>
      <w:r w:rsidRPr="00280362">
        <w:t>.</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xml:space="preserve"> : Le </w:t>
      </w:r>
      <w:r>
        <w:t>magasin</w:t>
      </w:r>
      <w:r w:rsidRPr="00280362">
        <w:t xml:space="preserve"> n’est pas modifié dans la base de données.</w:t>
      </w:r>
    </w:p>
    <w:p w:rsidR="00185CFD" w:rsidRPr="00280362" w:rsidRDefault="00185CFD" w:rsidP="00185CFD">
      <w:r w:rsidRPr="00280362">
        <w:rPr>
          <w:u w:val="single"/>
        </w:rPr>
        <w:t>Garantie en cas de succès</w:t>
      </w:r>
      <w:r w:rsidRPr="00280362">
        <w:t xml:space="preserve"> : Le </w:t>
      </w:r>
      <w:r>
        <w:t>magasin</w:t>
      </w:r>
      <w:r w:rsidRPr="00280362">
        <w:t xml:space="preserve"> est modifié en base de données.</w:t>
      </w:r>
    </w:p>
    <w:p w:rsidR="00185CFD" w:rsidRPr="00280362" w:rsidRDefault="00185CFD" w:rsidP="00185CFD">
      <w:r w:rsidRPr="00280362">
        <w:rPr>
          <w:u w:val="single"/>
        </w:rPr>
        <w:t>Déclencheur</w:t>
      </w:r>
      <w:r w:rsidRPr="00280362">
        <w:t xml:space="preserve"> : Lorsqu’un </w:t>
      </w:r>
      <w:r>
        <w:t>magasin a été mal inséré dans la base ou lorsque certains de ses paramètres ont changés.</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47"/>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47"/>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47"/>
        </w:numPr>
        <w:spacing w:line="276" w:lineRule="auto"/>
        <w:ind w:left="709"/>
        <w:jc w:val="both"/>
      </w:pPr>
      <w:r w:rsidRPr="00280362">
        <w:t xml:space="preserve">Il clique sur « Modification d’un </w:t>
      </w:r>
      <w:r>
        <w:t>magasin</w:t>
      </w:r>
      <w:r w:rsidRPr="00280362">
        <w:t> ».</w:t>
      </w:r>
    </w:p>
    <w:p w:rsidR="00185CFD" w:rsidRPr="00280362" w:rsidRDefault="00185CFD" w:rsidP="00252454">
      <w:pPr>
        <w:pStyle w:val="Paragraphedeliste"/>
        <w:numPr>
          <w:ilvl w:val="0"/>
          <w:numId w:val="47"/>
        </w:numPr>
        <w:spacing w:line="276" w:lineRule="auto"/>
        <w:ind w:left="709"/>
        <w:jc w:val="both"/>
      </w:pPr>
      <w:r w:rsidRPr="00280362">
        <w:t xml:space="preserve">Dans une liste déroulante, il sélectionne le </w:t>
      </w:r>
      <w:r>
        <w:t>magasin</w:t>
      </w:r>
      <w:r w:rsidRPr="00280362">
        <w:t xml:space="preserve"> à modifier. </w:t>
      </w:r>
    </w:p>
    <w:p w:rsidR="00185CFD" w:rsidRPr="00280362" w:rsidRDefault="00185CFD" w:rsidP="00252454">
      <w:pPr>
        <w:pStyle w:val="Paragraphedeliste"/>
        <w:numPr>
          <w:ilvl w:val="0"/>
          <w:numId w:val="47"/>
        </w:numPr>
        <w:spacing w:line="276" w:lineRule="auto"/>
        <w:ind w:left="709"/>
        <w:jc w:val="both"/>
      </w:pPr>
      <w:r>
        <w:t>Il peut alors modifier le nombre de caisses, les horaires et l’adresse du magasin</w:t>
      </w:r>
      <w:r w:rsidRPr="00280362">
        <w:t>.</w:t>
      </w:r>
    </w:p>
    <w:p w:rsidR="00185CFD" w:rsidRDefault="00185CFD" w:rsidP="00252454">
      <w:pPr>
        <w:pStyle w:val="Paragraphedeliste"/>
        <w:numPr>
          <w:ilvl w:val="0"/>
          <w:numId w:val="47"/>
        </w:numPr>
        <w:spacing w:line="276" w:lineRule="auto"/>
        <w:ind w:left="709"/>
        <w:jc w:val="both"/>
      </w:pPr>
      <w:r w:rsidRPr="00280362">
        <w:t>Dans une liste déroulante</w:t>
      </w:r>
      <w:r>
        <w:t xml:space="preserve">, il peut également modifier la ville </w:t>
      </w:r>
      <w:r w:rsidRPr="00280362">
        <w:t>en en sélectionnant un</w:t>
      </w:r>
      <w:r>
        <w:t>e</w:t>
      </w:r>
      <w:r w:rsidRPr="00280362">
        <w:t xml:space="preserve"> autre.</w:t>
      </w:r>
    </w:p>
    <w:p w:rsidR="00185CFD" w:rsidRDefault="00185CFD" w:rsidP="00252454">
      <w:pPr>
        <w:pStyle w:val="Paragraphedeliste"/>
        <w:numPr>
          <w:ilvl w:val="1"/>
          <w:numId w:val="47"/>
        </w:numPr>
        <w:spacing w:line="276" w:lineRule="auto"/>
        <w:ind w:left="1418"/>
        <w:jc w:val="both"/>
      </w:pPr>
      <w:r>
        <w:t>S’il est directeur France, toutes les villes apparaissent dans la liste.</w:t>
      </w:r>
    </w:p>
    <w:p w:rsidR="00185CFD" w:rsidRDefault="00185CFD" w:rsidP="00252454">
      <w:pPr>
        <w:pStyle w:val="Paragraphedeliste"/>
        <w:numPr>
          <w:ilvl w:val="1"/>
          <w:numId w:val="47"/>
        </w:numPr>
        <w:spacing w:line="276" w:lineRule="auto"/>
        <w:ind w:left="1418"/>
        <w:jc w:val="both"/>
      </w:pPr>
      <w:r>
        <w:t>S’il est directeur régional, seules les villes de sa région apparaissent dans la liste.</w:t>
      </w:r>
    </w:p>
    <w:p w:rsidR="00185CFD" w:rsidRPr="00280362" w:rsidRDefault="00185CFD" w:rsidP="00252454">
      <w:pPr>
        <w:pStyle w:val="Paragraphedeliste"/>
        <w:numPr>
          <w:ilvl w:val="0"/>
          <w:numId w:val="47"/>
        </w:numPr>
        <w:spacing w:line="276" w:lineRule="auto"/>
        <w:ind w:left="709"/>
        <w:jc w:val="both"/>
      </w:pPr>
      <w:r>
        <w:t>Si besoin, il peut modifier l’enseigne du magasin dans une liste déroulante.</w:t>
      </w:r>
    </w:p>
    <w:p w:rsidR="00185CFD" w:rsidRPr="00280362" w:rsidRDefault="00185CFD" w:rsidP="00252454">
      <w:pPr>
        <w:pStyle w:val="Paragraphedeliste"/>
        <w:numPr>
          <w:ilvl w:val="0"/>
          <w:numId w:val="47"/>
        </w:numPr>
        <w:spacing w:line="276" w:lineRule="auto"/>
        <w:ind w:left="709"/>
        <w:jc w:val="both"/>
      </w:pPr>
      <w:r w:rsidRPr="00280362">
        <w:t>Il clique sur le bouton « Valider ».</w:t>
      </w:r>
    </w:p>
    <w:p w:rsidR="00185CFD" w:rsidRPr="00280362" w:rsidRDefault="00185CFD" w:rsidP="00252454">
      <w:pPr>
        <w:pStyle w:val="Paragraphedeliste"/>
        <w:numPr>
          <w:ilvl w:val="0"/>
          <w:numId w:val="47"/>
        </w:numPr>
        <w:spacing w:line="276" w:lineRule="auto"/>
        <w:ind w:left="709"/>
        <w:jc w:val="both"/>
      </w:pPr>
      <w:r w:rsidRPr="00280362">
        <w:t>Un message s’affiche lui demandant confirmation de la modification.</w:t>
      </w:r>
    </w:p>
    <w:p w:rsidR="00185CFD" w:rsidRPr="00280362" w:rsidRDefault="00185CFD" w:rsidP="00252454">
      <w:pPr>
        <w:pStyle w:val="Paragraphedeliste"/>
        <w:numPr>
          <w:ilvl w:val="1"/>
          <w:numId w:val="47"/>
        </w:numPr>
        <w:spacing w:line="276" w:lineRule="auto"/>
        <w:ind w:left="1418"/>
        <w:jc w:val="both"/>
      </w:pPr>
      <w:r w:rsidRPr="00280362">
        <w:t>S’il accepte, un message s’affiche lui indiquant que la modification a bien eu lieu.</w:t>
      </w:r>
    </w:p>
    <w:p w:rsidR="00185CFD" w:rsidRPr="00280362" w:rsidRDefault="00185CFD" w:rsidP="00252454">
      <w:pPr>
        <w:pStyle w:val="Paragraphedeliste"/>
        <w:numPr>
          <w:ilvl w:val="1"/>
          <w:numId w:val="47"/>
        </w:numPr>
        <w:spacing w:line="276" w:lineRule="auto"/>
        <w:ind w:left="1418"/>
        <w:jc w:val="both"/>
      </w:pPr>
      <w:r w:rsidRPr="00280362">
        <w:t xml:space="preserve">Sinon, il est renvoyé à la page de modification du </w:t>
      </w:r>
      <w:r>
        <w:t>magasin</w:t>
      </w:r>
      <w:r w:rsidRPr="00280362">
        <w: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48"/>
        </w:numPr>
        <w:spacing w:line="276" w:lineRule="auto"/>
        <w:jc w:val="both"/>
        <w:rPr>
          <w:u w:val="single"/>
        </w:rPr>
      </w:pPr>
      <w:r w:rsidRPr="00280362">
        <w:t>L’utilisateur n’arrive pas à se connecter :</w:t>
      </w:r>
    </w:p>
    <w:p w:rsidR="00185CFD" w:rsidRPr="00280362" w:rsidRDefault="00185CFD" w:rsidP="00252454">
      <w:pPr>
        <w:pStyle w:val="Paragraphedeliste"/>
        <w:numPr>
          <w:ilvl w:val="0"/>
          <w:numId w:val="18"/>
        </w:numPr>
        <w:spacing w:line="276" w:lineRule="auto"/>
        <w:ind w:left="1418"/>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48"/>
        </w:numPr>
        <w:spacing w:line="276" w:lineRule="auto"/>
        <w:jc w:val="both"/>
        <w:rPr>
          <w:u w:val="single"/>
        </w:rPr>
      </w:pPr>
      <w:r w:rsidRPr="00280362">
        <w:t>L’onglet « Administration » n’est pas accessible ou absent :</w:t>
      </w:r>
    </w:p>
    <w:p w:rsidR="00185CFD" w:rsidRPr="00280362" w:rsidRDefault="00185CFD" w:rsidP="00252454">
      <w:pPr>
        <w:pStyle w:val="Paragraphedeliste"/>
        <w:numPr>
          <w:ilvl w:val="0"/>
          <w:numId w:val="19"/>
        </w:numPr>
        <w:spacing w:line="276" w:lineRule="auto"/>
        <w:ind w:left="1418"/>
        <w:jc w:val="both"/>
        <w:rPr>
          <w:u w:val="single"/>
        </w:rPr>
      </w:pPr>
      <w:r w:rsidRPr="00280362">
        <w:t>L’utilisateur contacte le service technique.</w:t>
      </w:r>
    </w:p>
    <w:p w:rsidR="00185CFD" w:rsidRPr="00A55FD6" w:rsidRDefault="00185CFD" w:rsidP="00252454">
      <w:pPr>
        <w:pStyle w:val="Paragraphedeliste"/>
        <w:numPr>
          <w:ilvl w:val="0"/>
          <w:numId w:val="48"/>
        </w:numPr>
        <w:spacing w:line="276" w:lineRule="auto"/>
        <w:jc w:val="both"/>
        <w:rPr>
          <w:u w:val="single"/>
        </w:rPr>
      </w:pPr>
      <w:r>
        <w:t>Le bouton « Modification d’un magasin » n’est pas accessible ou absent :</w:t>
      </w:r>
    </w:p>
    <w:p w:rsidR="00185CFD" w:rsidRPr="00280362" w:rsidRDefault="00185CFD" w:rsidP="00252454">
      <w:pPr>
        <w:pStyle w:val="Paragraphedeliste"/>
        <w:numPr>
          <w:ilvl w:val="1"/>
          <w:numId w:val="48"/>
        </w:numPr>
        <w:spacing w:line="276" w:lineRule="auto"/>
        <w:jc w:val="both"/>
        <w:rPr>
          <w:u w:val="single"/>
        </w:rPr>
      </w:pPr>
      <w:r>
        <w:t>L’utilisateur contacte le service technique.</w:t>
      </w:r>
    </w:p>
    <w:p w:rsidR="00185CFD" w:rsidRPr="00A55FD6" w:rsidRDefault="00185CFD" w:rsidP="00252454">
      <w:pPr>
        <w:pStyle w:val="Paragraphedeliste"/>
        <w:numPr>
          <w:ilvl w:val="0"/>
          <w:numId w:val="48"/>
        </w:numPr>
        <w:spacing w:line="276" w:lineRule="auto"/>
        <w:jc w:val="both"/>
        <w:rPr>
          <w:u w:val="single"/>
        </w:rPr>
      </w:pPr>
      <w:r>
        <w:t>Le magasin n’est pas présent dans la liste déroulante :</w:t>
      </w:r>
    </w:p>
    <w:p w:rsidR="00185CFD" w:rsidRPr="002A48E7" w:rsidRDefault="00185CFD" w:rsidP="00252454">
      <w:pPr>
        <w:pStyle w:val="Paragraphedeliste"/>
        <w:numPr>
          <w:ilvl w:val="1"/>
          <w:numId w:val="48"/>
        </w:numPr>
        <w:spacing w:line="276" w:lineRule="auto"/>
        <w:jc w:val="both"/>
        <w:rPr>
          <w:u w:val="single"/>
        </w:rPr>
      </w:pPr>
      <w:r>
        <w:t>Il n’existe pas en base de données, l’utilisateur doit abandonner la procédure et créer le magasin.</w:t>
      </w:r>
    </w:p>
    <w:p w:rsidR="00185CFD" w:rsidRPr="002A48E7" w:rsidRDefault="00185CFD" w:rsidP="00252454">
      <w:pPr>
        <w:pStyle w:val="Paragraphedeliste"/>
        <w:numPr>
          <w:ilvl w:val="0"/>
          <w:numId w:val="48"/>
        </w:numPr>
        <w:spacing w:line="276" w:lineRule="auto"/>
        <w:jc w:val="both"/>
        <w:rPr>
          <w:u w:val="single"/>
        </w:rPr>
      </w:pPr>
      <w:r w:rsidRPr="002A48E7">
        <w:t>Impossible de taper des caractères non numériques pour le nombre de caisses.</w:t>
      </w:r>
    </w:p>
    <w:p w:rsidR="00185CFD" w:rsidRPr="00A03582" w:rsidRDefault="00185CFD" w:rsidP="00252454">
      <w:pPr>
        <w:pStyle w:val="Paragraphedeliste"/>
        <w:numPr>
          <w:ilvl w:val="0"/>
          <w:numId w:val="48"/>
        </w:numPr>
        <w:spacing w:line="276" w:lineRule="auto"/>
        <w:jc w:val="both"/>
        <w:rPr>
          <w:u w:val="single"/>
        </w:rPr>
      </w:pPr>
      <w:r>
        <w:t xml:space="preserve">Si la ville </w:t>
      </w:r>
      <w:r w:rsidRPr="00280362">
        <w:t>dont il a besoin n’est pas d</w:t>
      </w:r>
      <w:r>
        <w:t>ans la liste, cela signifie qu’el</w:t>
      </w:r>
      <w:r w:rsidRPr="00280362">
        <w:t>l</w:t>
      </w:r>
      <w:r>
        <w:t>e</w:t>
      </w:r>
      <w:r w:rsidRPr="00280362">
        <w:t xml:space="preserve"> n’a pas été inséré</w:t>
      </w:r>
      <w:r>
        <w:t>e</w:t>
      </w:r>
      <w:r w:rsidRPr="00280362">
        <w:t xml:space="preserve"> dans la base de </w:t>
      </w:r>
      <w:proofErr w:type="gramStart"/>
      <w:r w:rsidRPr="00280362">
        <w:t>donnée</w:t>
      </w:r>
      <w:proofErr w:type="gramEnd"/>
      <w:r w:rsidRPr="00280362">
        <w:t>, l’utilisateur doit donc abandonner la procédure et créer l</w:t>
      </w:r>
      <w:r>
        <w:t>a ville.</w:t>
      </w:r>
    </w:p>
    <w:p w:rsidR="00185CFD" w:rsidRPr="00A03582" w:rsidRDefault="00185CFD" w:rsidP="00252454">
      <w:pPr>
        <w:pStyle w:val="Paragraphedeliste"/>
        <w:numPr>
          <w:ilvl w:val="0"/>
          <w:numId w:val="48"/>
        </w:numPr>
        <w:spacing w:line="276" w:lineRule="auto"/>
        <w:jc w:val="both"/>
        <w:rPr>
          <w:u w:val="single"/>
        </w:rPr>
      </w:pPr>
      <w:r>
        <w:t>Si l’enseigne dont il a besoin, cela signifie qu’elle n’est pas dans la base, l’utilisateur doit donc abandonner la procédure pour créer l’enseigne.</w:t>
      </w:r>
    </w:p>
    <w:p w:rsidR="00185CFD" w:rsidRPr="00A03582" w:rsidRDefault="00185CFD" w:rsidP="00252454">
      <w:pPr>
        <w:pStyle w:val="Paragraphedeliste"/>
        <w:numPr>
          <w:ilvl w:val="1"/>
          <w:numId w:val="48"/>
        </w:numPr>
        <w:spacing w:line="276" w:lineRule="auto"/>
        <w:jc w:val="both"/>
        <w:rPr>
          <w:u w:val="single"/>
        </w:rPr>
      </w:pPr>
      <w:r>
        <w:t>S’il est directeur France, il crée lui-même l’enseigne.</w:t>
      </w:r>
    </w:p>
    <w:p w:rsidR="00185CFD" w:rsidRPr="00280362" w:rsidRDefault="00185CFD" w:rsidP="00252454">
      <w:pPr>
        <w:pStyle w:val="Paragraphedeliste"/>
        <w:numPr>
          <w:ilvl w:val="1"/>
          <w:numId w:val="48"/>
        </w:numPr>
        <w:spacing w:line="276" w:lineRule="auto"/>
        <w:jc w:val="both"/>
        <w:rPr>
          <w:u w:val="single"/>
        </w:rPr>
      </w:pPr>
      <w:r>
        <w:t>S’il est directeur régional, il doit demander au directeur France de créer l’enseigne.</w:t>
      </w:r>
    </w:p>
    <w:p w:rsidR="00185CFD" w:rsidRPr="007812F9" w:rsidRDefault="00185CFD" w:rsidP="00252454">
      <w:pPr>
        <w:pStyle w:val="Paragraphedeliste"/>
        <w:numPr>
          <w:ilvl w:val="0"/>
          <w:numId w:val="48"/>
        </w:numPr>
        <w:spacing w:line="276" w:lineRule="auto"/>
        <w:jc w:val="both"/>
        <w:rPr>
          <w:u w:val="single"/>
        </w:rPr>
      </w:pPr>
      <w:r>
        <w:t>Le bouton « Valider » n’est pas accessible ou absent :</w:t>
      </w:r>
    </w:p>
    <w:p w:rsidR="00185CFD" w:rsidRPr="00280362" w:rsidRDefault="00185CFD" w:rsidP="00252454">
      <w:pPr>
        <w:pStyle w:val="Paragraphedeliste"/>
        <w:numPr>
          <w:ilvl w:val="1"/>
          <w:numId w:val="48"/>
        </w:numPr>
        <w:spacing w:line="276" w:lineRule="auto"/>
        <w:jc w:val="both"/>
        <w:rPr>
          <w:u w:val="single"/>
        </w:rPr>
      </w:pPr>
      <w:r>
        <w:lastRenderedPageBreak/>
        <w:t>L’utilisateur contacte le service technique.</w:t>
      </w:r>
    </w:p>
    <w:p w:rsidR="00185CFD" w:rsidRPr="00280362" w:rsidRDefault="00185CFD" w:rsidP="00252454">
      <w:pPr>
        <w:pStyle w:val="Paragraphedeliste"/>
        <w:numPr>
          <w:ilvl w:val="0"/>
          <w:numId w:val="48"/>
        </w:numPr>
        <w:spacing w:line="276" w:lineRule="auto"/>
        <w:jc w:val="both"/>
        <w:rPr>
          <w:u w:val="single"/>
        </w:rPr>
      </w:pPr>
      <w:r w:rsidRPr="00280362">
        <w:t>…</w:t>
      </w:r>
    </w:p>
    <w:p w:rsidR="00185CFD" w:rsidRPr="001F536E" w:rsidRDefault="00185CFD" w:rsidP="00252454">
      <w:pPr>
        <w:pStyle w:val="Paragraphedeliste"/>
        <w:numPr>
          <w:ilvl w:val="1"/>
          <w:numId w:val="48"/>
        </w:numPr>
        <w:spacing w:line="276" w:lineRule="auto"/>
        <w:jc w:val="both"/>
        <w:rPr>
          <w:u w:val="single"/>
        </w:rPr>
      </w:pPr>
      <w:r>
        <w:t>Si le nombre de caisses excède 20, une confirmation est demandée à l’utilisateur. Si l’utilisateur confirme, l’insertion a lieu avec la valeur choisie. Sinon, il revient à la page de modification du magasin.</w:t>
      </w:r>
    </w:p>
    <w:p w:rsidR="00185CFD" w:rsidRPr="00FF1CEA" w:rsidRDefault="00185CFD" w:rsidP="00252454">
      <w:pPr>
        <w:pStyle w:val="Paragraphedeliste"/>
        <w:numPr>
          <w:ilvl w:val="1"/>
          <w:numId w:val="48"/>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Default="00185CFD" w:rsidP="00185CFD">
      <w:pPr>
        <w:pStyle w:val="Titre3"/>
      </w:pPr>
      <w:bookmarkStart w:id="38" w:name="_Toc279847495"/>
      <w:bookmarkStart w:id="39" w:name="_Toc280130082"/>
      <w:r>
        <w:t>Modification d’un profil utilisateur</w:t>
      </w:r>
      <w:bookmarkEnd w:id="38"/>
      <w:bookmarkEnd w:id="39"/>
    </w:p>
    <w:p w:rsidR="00185CFD" w:rsidRPr="00280362" w:rsidRDefault="00185CFD" w:rsidP="00185CFD">
      <w:r w:rsidRPr="00280362">
        <w:t xml:space="preserve">Modification d’un </w:t>
      </w:r>
      <w:r>
        <w:t>profil</w:t>
      </w:r>
      <w:r w:rsidRPr="00280362">
        <w:t xml:space="preserve"> existant dans la base de données.</w:t>
      </w:r>
    </w:p>
    <w:p w:rsidR="00185CFD" w:rsidRPr="00280362" w:rsidRDefault="00185CFD" w:rsidP="00185CFD">
      <w:r w:rsidRPr="00280362">
        <w:t xml:space="preserve">Ce cas d’utilisation se produit </w:t>
      </w:r>
      <w:r>
        <w:t>lorsqu’un profil utilisateur change de nom.</w:t>
      </w:r>
    </w:p>
    <w:p w:rsidR="00185CFD" w:rsidRPr="00280362" w:rsidRDefault="00185CFD" w:rsidP="00185CFD">
      <w:r w:rsidRPr="00280362">
        <w:rPr>
          <w:u w:val="single"/>
        </w:rPr>
        <w:t>Intervenant</w:t>
      </w:r>
      <w:r w:rsidRPr="00280362">
        <w:t xml:space="preserve"> : Le directeur </w:t>
      </w:r>
      <w:r>
        <w:t>France.</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rsidRPr="00280362">
        <w:t xml:space="preserve"> : Le </w:t>
      </w:r>
      <w:r>
        <w:t>profil utilisateur</w:t>
      </w:r>
      <w:r w:rsidRPr="00280362">
        <w:t xml:space="preserve"> n’est pas modifié dans la base de données.</w:t>
      </w:r>
    </w:p>
    <w:p w:rsidR="00185CFD" w:rsidRPr="00280362" w:rsidRDefault="00185CFD" w:rsidP="00185CFD">
      <w:r w:rsidRPr="00280362">
        <w:rPr>
          <w:u w:val="single"/>
        </w:rPr>
        <w:t>Garantie en cas de succès</w:t>
      </w:r>
      <w:r w:rsidRPr="00280362">
        <w:t xml:space="preserve"> : Le </w:t>
      </w:r>
      <w:r>
        <w:t>profil</w:t>
      </w:r>
      <w:r w:rsidRPr="00280362">
        <w:t xml:space="preserve"> est modifié en base de données.</w:t>
      </w:r>
    </w:p>
    <w:p w:rsidR="00185CFD" w:rsidRPr="00280362" w:rsidRDefault="00185CFD" w:rsidP="00185CFD">
      <w:r w:rsidRPr="00280362">
        <w:rPr>
          <w:u w:val="single"/>
        </w:rPr>
        <w:t>Déclencheur</w:t>
      </w:r>
      <w:r w:rsidRPr="00280362">
        <w:t xml:space="preserve"> : Lorsqu’un </w:t>
      </w:r>
      <w:r>
        <w:t>profil utilisateur change de nom.</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49"/>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49"/>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49"/>
        </w:numPr>
        <w:spacing w:line="276" w:lineRule="auto"/>
        <w:ind w:left="709"/>
        <w:jc w:val="both"/>
      </w:pPr>
      <w:r w:rsidRPr="00280362">
        <w:t xml:space="preserve">Il clique sur « Modification d’un </w:t>
      </w:r>
      <w:r>
        <w:t>profil utilisateur</w:t>
      </w:r>
      <w:r w:rsidRPr="00280362">
        <w:t> ».</w:t>
      </w:r>
    </w:p>
    <w:p w:rsidR="00185CFD" w:rsidRPr="00280362" w:rsidRDefault="00185CFD" w:rsidP="00252454">
      <w:pPr>
        <w:pStyle w:val="Paragraphedeliste"/>
        <w:numPr>
          <w:ilvl w:val="0"/>
          <w:numId w:val="49"/>
        </w:numPr>
        <w:spacing w:line="276" w:lineRule="auto"/>
        <w:ind w:left="709"/>
        <w:jc w:val="both"/>
      </w:pPr>
      <w:r w:rsidRPr="00280362">
        <w:t xml:space="preserve">Dans une liste déroulante, il sélectionne le </w:t>
      </w:r>
      <w:r>
        <w:t>profil</w:t>
      </w:r>
      <w:r w:rsidRPr="00280362">
        <w:t xml:space="preserve"> à modifier. </w:t>
      </w:r>
    </w:p>
    <w:p w:rsidR="00185CFD" w:rsidRPr="00280362" w:rsidRDefault="00185CFD" w:rsidP="00252454">
      <w:pPr>
        <w:pStyle w:val="Paragraphedeliste"/>
        <w:numPr>
          <w:ilvl w:val="0"/>
          <w:numId w:val="49"/>
        </w:numPr>
        <w:spacing w:line="276" w:lineRule="auto"/>
        <w:ind w:left="709"/>
        <w:jc w:val="both"/>
      </w:pPr>
      <w:r>
        <w:t>Il peut alors modifier le nom du profil</w:t>
      </w:r>
      <w:r w:rsidRPr="00280362">
        <w:t>.</w:t>
      </w:r>
    </w:p>
    <w:p w:rsidR="00185CFD" w:rsidRPr="00280362" w:rsidRDefault="00185CFD" w:rsidP="00252454">
      <w:pPr>
        <w:pStyle w:val="Paragraphedeliste"/>
        <w:numPr>
          <w:ilvl w:val="0"/>
          <w:numId w:val="49"/>
        </w:numPr>
        <w:spacing w:line="276" w:lineRule="auto"/>
        <w:ind w:left="709"/>
        <w:jc w:val="both"/>
      </w:pPr>
      <w:r w:rsidRPr="00280362">
        <w:t>Il clique sur le bouton « Valider ».</w:t>
      </w:r>
    </w:p>
    <w:p w:rsidR="00185CFD" w:rsidRPr="00280362" w:rsidRDefault="00185CFD" w:rsidP="00252454">
      <w:pPr>
        <w:pStyle w:val="Paragraphedeliste"/>
        <w:numPr>
          <w:ilvl w:val="0"/>
          <w:numId w:val="49"/>
        </w:numPr>
        <w:spacing w:line="276" w:lineRule="auto"/>
        <w:ind w:left="709"/>
        <w:jc w:val="both"/>
      </w:pPr>
      <w:r w:rsidRPr="00280362">
        <w:t>Un message s’affiche lui demandant confirmation de la modification.</w:t>
      </w:r>
    </w:p>
    <w:p w:rsidR="00185CFD" w:rsidRPr="00280362" w:rsidRDefault="00185CFD" w:rsidP="00252454">
      <w:pPr>
        <w:pStyle w:val="Paragraphedeliste"/>
        <w:numPr>
          <w:ilvl w:val="1"/>
          <w:numId w:val="49"/>
        </w:numPr>
        <w:spacing w:line="276" w:lineRule="auto"/>
        <w:ind w:left="1418"/>
        <w:jc w:val="both"/>
      </w:pPr>
      <w:r w:rsidRPr="00280362">
        <w:t>S’il accepte, un message s’affiche lui indiquant que la modification a bien eu lieu.</w:t>
      </w:r>
    </w:p>
    <w:p w:rsidR="00185CFD" w:rsidRPr="00280362" w:rsidRDefault="00185CFD" w:rsidP="00252454">
      <w:pPr>
        <w:pStyle w:val="Paragraphedeliste"/>
        <w:numPr>
          <w:ilvl w:val="1"/>
          <w:numId w:val="49"/>
        </w:numPr>
        <w:spacing w:line="276" w:lineRule="auto"/>
        <w:ind w:left="1418"/>
        <w:jc w:val="both"/>
      </w:pPr>
      <w:r w:rsidRPr="00280362">
        <w:t xml:space="preserve">Sinon, il est renvoyé à la page de modification du </w:t>
      </w:r>
      <w:r>
        <w:t>magasin</w:t>
      </w:r>
      <w:r w:rsidRPr="00280362">
        <w: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50"/>
        </w:numPr>
        <w:spacing w:line="276" w:lineRule="auto"/>
        <w:jc w:val="both"/>
        <w:rPr>
          <w:u w:val="single"/>
        </w:rPr>
      </w:pPr>
      <w:r w:rsidRPr="00280362">
        <w:t>L’utilisateur n’arrive pas à se connecter :</w:t>
      </w:r>
    </w:p>
    <w:p w:rsidR="00185CFD" w:rsidRPr="00280362" w:rsidRDefault="00185CFD" w:rsidP="00252454">
      <w:pPr>
        <w:pStyle w:val="Paragraphedeliste"/>
        <w:numPr>
          <w:ilvl w:val="0"/>
          <w:numId w:val="18"/>
        </w:numPr>
        <w:spacing w:line="276" w:lineRule="auto"/>
        <w:ind w:left="1418"/>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50"/>
        </w:numPr>
        <w:spacing w:line="276" w:lineRule="auto"/>
        <w:jc w:val="both"/>
        <w:rPr>
          <w:u w:val="single"/>
        </w:rPr>
      </w:pPr>
      <w:r w:rsidRPr="00280362">
        <w:t>L’onglet « Administration » n’est pas accessible ou absent :</w:t>
      </w:r>
    </w:p>
    <w:p w:rsidR="00185CFD" w:rsidRPr="00280362" w:rsidRDefault="00185CFD" w:rsidP="00252454">
      <w:pPr>
        <w:pStyle w:val="Paragraphedeliste"/>
        <w:numPr>
          <w:ilvl w:val="0"/>
          <w:numId w:val="19"/>
        </w:numPr>
        <w:spacing w:line="276" w:lineRule="auto"/>
        <w:ind w:left="1418"/>
        <w:jc w:val="both"/>
        <w:rPr>
          <w:u w:val="single"/>
        </w:rPr>
      </w:pPr>
      <w:r w:rsidRPr="00280362">
        <w:t>L’utilisateur contacte le service technique.</w:t>
      </w:r>
    </w:p>
    <w:p w:rsidR="00185CFD" w:rsidRPr="00A55FD6" w:rsidRDefault="00185CFD" w:rsidP="00252454">
      <w:pPr>
        <w:pStyle w:val="Paragraphedeliste"/>
        <w:numPr>
          <w:ilvl w:val="0"/>
          <w:numId w:val="50"/>
        </w:numPr>
        <w:spacing w:line="276" w:lineRule="auto"/>
        <w:jc w:val="both"/>
        <w:rPr>
          <w:u w:val="single"/>
        </w:rPr>
      </w:pPr>
      <w:r>
        <w:t>Le bouton « Modification d’un profil utilisateur » n’est pas accessible ou absent :</w:t>
      </w:r>
    </w:p>
    <w:p w:rsidR="00185CFD" w:rsidRPr="00280362" w:rsidRDefault="00185CFD" w:rsidP="00252454">
      <w:pPr>
        <w:pStyle w:val="Paragraphedeliste"/>
        <w:numPr>
          <w:ilvl w:val="1"/>
          <w:numId w:val="50"/>
        </w:numPr>
        <w:spacing w:line="276" w:lineRule="auto"/>
        <w:jc w:val="both"/>
        <w:rPr>
          <w:u w:val="single"/>
        </w:rPr>
      </w:pPr>
      <w:r>
        <w:t>L’utilisateur contacte le service technique.</w:t>
      </w:r>
    </w:p>
    <w:p w:rsidR="00185CFD" w:rsidRPr="00A55FD6" w:rsidRDefault="00185CFD" w:rsidP="00252454">
      <w:pPr>
        <w:pStyle w:val="Paragraphedeliste"/>
        <w:numPr>
          <w:ilvl w:val="0"/>
          <w:numId w:val="50"/>
        </w:numPr>
        <w:spacing w:line="276" w:lineRule="auto"/>
        <w:jc w:val="both"/>
        <w:rPr>
          <w:u w:val="single"/>
        </w:rPr>
      </w:pPr>
      <w:r>
        <w:t>Le profil n’est pas présent dans la liste déroulante :</w:t>
      </w:r>
    </w:p>
    <w:p w:rsidR="00185CFD" w:rsidRPr="002A48E7" w:rsidRDefault="00185CFD" w:rsidP="00252454">
      <w:pPr>
        <w:pStyle w:val="Paragraphedeliste"/>
        <w:numPr>
          <w:ilvl w:val="1"/>
          <w:numId w:val="50"/>
        </w:numPr>
        <w:spacing w:line="276" w:lineRule="auto"/>
        <w:jc w:val="both"/>
        <w:rPr>
          <w:u w:val="single"/>
        </w:rPr>
      </w:pPr>
      <w:r>
        <w:t>Il n’existe pas en base de données, l’utilisateur doit abandonner la procédure et créer le profil.</w:t>
      </w:r>
    </w:p>
    <w:p w:rsidR="00185CFD" w:rsidRPr="002A48E7" w:rsidRDefault="00185CFD" w:rsidP="00252454">
      <w:pPr>
        <w:pStyle w:val="Paragraphedeliste"/>
        <w:numPr>
          <w:ilvl w:val="0"/>
          <w:numId w:val="50"/>
        </w:numPr>
        <w:spacing w:line="276" w:lineRule="auto"/>
        <w:jc w:val="both"/>
        <w:rPr>
          <w:u w:val="single"/>
        </w:rPr>
      </w:pPr>
      <w:r w:rsidRPr="002A48E7">
        <w:t>Impossi</w:t>
      </w:r>
      <w:r>
        <w:t xml:space="preserve">ble de taper des caractères </w:t>
      </w:r>
      <w:r w:rsidRPr="002A48E7">
        <w:t>numériques pour le nom</w:t>
      </w:r>
      <w:r>
        <w:t xml:space="preserve"> du profil.</w:t>
      </w:r>
    </w:p>
    <w:p w:rsidR="00185CFD" w:rsidRPr="007812F9" w:rsidRDefault="00185CFD" w:rsidP="00252454">
      <w:pPr>
        <w:pStyle w:val="Paragraphedeliste"/>
        <w:numPr>
          <w:ilvl w:val="0"/>
          <w:numId w:val="50"/>
        </w:numPr>
        <w:spacing w:line="276" w:lineRule="auto"/>
        <w:jc w:val="both"/>
        <w:rPr>
          <w:u w:val="single"/>
        </w:rPr>
      </w:pPr>
      <w:r>
        <w:t>Le bouton « Valider » n’est pas accessible ou absent :</w:t>
      </w:r>
    </w:p>
    <w:p w:rsidR="00185CFD" w:rsidRPr="00280362" w:rsidRDefault="00185CFD" w:rsidP="00252454">
      <w:pPr>
        <w:pStyle w:val="Paragraphedeliste"/>
        <w:numPr>
          <w:ilvl w:val="1"/>
          <w:numId w:val="50"/>
        </w:numPr>
        <w:spacing w:line="276" w:lineRule="auto"/>
        <w:jc w:val="both"/>
        <w:rPr>
          <w:u w:val="single"/>
        </w:rPr>
      </w:pPr>
      <w:r>
        <w:t>L’utilisateur contacte le service technique.</w:t>
      </w:r>
    </w:p>
    <w:p w:rsidR="00185CFD" w:rsidRPr="00280362" w:rsidRDefault="00185CFD" w:rsidP="00252454">
      <w:pPr>
        <w:pStyle w:val="Paragraphedeliste"/>
        <w:numPr>
          <w:ilvl w:val="0"/>
          <w:numId w:val="50"/>
        </w:numPr>
        <w:spacing w:line="276" w:lineRule="auto"/>
        <w:jc w:val="both"/>
        <w:rPr>
          <w:u w:val="single"/>
        </w:rPr>
      </w:pPr>
      <w:r w:rsidRPr="00280362">
        <w:t>…</w:t>
      </w:r>
    </w:p>
    <w:p w:rsidR="00185CFD" w:rsidRPr="00FF1CEA" w:rsidRDefault="00185CFD" w:rsidP="00252454">
      <w:pPr>
        <w:pStyle w:val="Paragraphedeliste"/>
        <w:numPr>
          <w:ilvl w:val="1"/>
          <w:numId w:val="50"/>
        </w:numPr>
        <w:spacing w:line="276" w:lineRule="auto"/>
        <w:jc w:val="both"/>
        <w:rPr>
          <w:u w:val="single"/>
        </w:rPr>
      </w:pPr>
      <w:r w:rsidRPr="00280362">
        <w:lastRenderedPageBreak/>
        <w:t>En cas de problème lors de l’insertion, un message d’erreur s’affiche lui indiquant que l’insertion n’a pas pu avoir lieu et détaillant l’erreur. L’échec est également inscrit au journal de log.</w:t>
      </w:r>
    </w:p>
    <w:p w:rsidR="00185CFD" w:rsidRDefault="00185CFD" w:rsidP="00185CFD">
      <w:pPr>
        <w:pStyle w:val="Titre3"/>
      </w:pPr>
      <w:bookmarkStart w:id="40" w:name="_Toc279847496"/>
      <w:bookmarkStart w:id="41" w:name="_Toc280130083"/>
      <w:r>
        <w:t>Modification d’un utilisateur</w:t>
      </w:r>
      <w:bookmarkEnd w:id="40"/>
      <w:bookmarkEnd w:id="41"/>
    </w:p>
    <w:p w:rsidR="00185CFD" w:rsidRPr="00280362" w:rsidRDefault="00185CFD" w:rsidP="00185CFD">
      <w:r w:rsidRPr="00280362">
        <w:t xml:space="preserve">Modification d’un </w:t>
      </w:r>
      <w:r>
        <w:t>utilisateur</w:t>
      </w:r>
      <w:r w:rsidRPr="00280362">
        <w:t xml:space="preserve"> existant dans la base de données.</w:t>
      </w:r>
    </w:p>
    <w:p w:rsidR="00185CFD" w:rsidRPr="00280362" w:rsidRDefault="00185CFD" w:rsidP="00185CFD">
      <w:r w:rsidRPr="00280362">
        <w:t xml:space="preserve">Ce cas d’utilisation se produit </w:t>
      </w:r>
      <w:r>
        <w:t>lorsqu’un utilisateur a été mal inséré dans la base ou change.</w:t>
      </w:r>
    </w:p>
    <w:p w:rsidR="00185CFD" w:rsidRPr="00280362" w:rsidRDefault="00185CFD" w:rsidP="00185CFD">
      <w:r w:rsidRPr="00280362">
        <w:rPr>
          <w:u w:val="single"/>
        </w:rPr>
        <w:t>Intervenant</w:t>
      </w:r>
      <w:r w:rsidRPr="00280362">
        <w:t xml:space="preserve"> : Le directeur </w:t>
      </w:r>
      <w:r>
        <w:t>France ou le directeur de la région de l’utilisateur à modifier.</w:t>
      </w:r>
    </w:p>
    <w:p w:rsidR="00185CFD" w:rsidRPr="00280362" w:rsidRDefault="00185CFD" w:rsidP="00185CFD">
      <w:proofErr w:type="spellStart"/>
      <w:r w:rsidRPr="00280362">
        <w:rPr>
          <w:u w:val="single"/>
        </w:rPr>
        <w:t>Préconditions</w:t>
      </w:r>
      <w:proofErr w:type="spellEnd"/>
      <w:r w:rsidRPr="00280362">
        <w:t> : Il y a un onglet « Administration » dans l’application et cet onglet est accessible.</w:t>
      </w:r>
    </w:p>
    <w:p w:rsidR="00185CFD" w:rsidRPr="00280362" w:rsidRDefault="00185CFD" w:rsidP="00185CFD">
      <w:r w:rsidRPr="00280362">
        <w:rPr>
          <w:u w:val="single"/>
        </w:rPr>
        <w:t>Garantie minimale</w:t>
      </w:r>
      <w:r>
        <w:t> : L’utilisateur</w:t>
      </w:r>
      <w:r w:rsidRPr="00280362">
        <w:t xml:space="preserve"> n’est pas modifié dans la base de données.</w:t>
      </w:r>
    </w:p>
    <w:p w:rsidR="00185CFD" w:rsidRPr="00280362" w:rsidRDefault="00185CFD" w:rsidP="00185CFD">
      <w:r w:rsidRPr="00280362">
        <w:rPr>
          <w:u w:val="single"/>
        </w:rPr>
        <w:t>Garantie en cas de succès</w:t>
      </w:r>
      <w:r>
        <w:t xml:space="preserve"> : L’utilisateur </w:t>
      </w:r>
      <w:r w:rsidRPr="00280362">
        <w:t>est modifié en base de données.</w:t>
      </w:r>
    </w:p>
    <w:p w:rsidR="00185CFD" w:rsidRPr="00280362" w:rsidRDefault="00185CFD" w:rsidP="00185CFD">
      <w:r w:rsidRPr="00280362">
        <w:rPr>
          <w:u w:val="single"/>
        </w:rPr>
        <w:t>Déclencheur</w:t>
      </w:r>
      <w:r w:rsidRPr="00280362">
        <w:t xml:space="preserve"> : Lorsqu’un </w:t>
      </w:r>
      <w:r>
        <w:t>utilisateur change ou a été mal inséré dans la base.</w:t>
      </w:r>
    </w:p>
    <w:p w:rsidR="00185CFD" w:rsidRPr="00280362" w:rsidRDefault="00185CFD" w:rsidP="00185CFD">
      <w:r w:rsidRPr="00280362">
        <w:rPr>
          <w:u w:val="single"/>
        </w:rPr>
        <w:t>Scénario</w:t>
      </w:r>
    </w:p>
    <w:p w:rsidR="00185CFD" w:rsidRPr="00280362" w:rsidRDefault="00185CFD" w:rsidP="00252454">
      <w:pPr>
        <w:pStyle w:val="Paragraphedeliste"/>
        <w:numPr>
          <w:ilvl w:val="0"/>
          <w:numId w:val="51"/>
        </w:numPr>
        <w:spacing w:line="276" w:lineRule="auto"/>
        <w:ind w:left="709"/>
        <w:jc w:val="both"/>
      </w:pPr>
      <w:r w:rsidRPr="00280362">
        <w:t>L’utilisateur se connecte à l’application web.</w:t>
      </w:r>
    </w:p>
    <w:p w:rsidR="00185CFD" w:rsidRPr="00280362" w:rsidRDefault="00185CFD" w:rsidP="00252454">
      <w:pPr>
        <w:pStyle w:val="Paragraphedeliste"/>
        <w:numPr>
          <w:ilvl w:val="0"/>
          <w:numId w:val="51"/>
        </w:numPr>
        <w:spacing w:line="276" w:lineRule="auto"/>
        <w:ind w:left="709"/>
        <w:jc w:val="both"/>
      </w:pPr>
      <w:r w:rsidRPr="00280362">
        <w:t>Il sélectionne l’onglet « Administration ».</w:t>
      </w:r>
    </w:p>
    <w:p w:rsidR="00185CFD" w:rsidRPr="00280362" w:rsidRDefault="00185CFD" w:rsidP="00252454">
      <w:pPr>
        <w:pStyle w:val="Paragraphedeliste"/>
        <w:numPr>
          <w:ilvl w:val="0"/>
          <w:numId w:val="51"/>
        </w:numPr>
        <w:spacing w:line="276" w:lineRule="auto"/>
        <w:ind w:left="709"/>
        <w:jc w:val="both"/>
      </w:pPr>
      <w:r w:rsidRPr="00280362">
        <w:t xml:space="preserve">Il clique sur « Modification d’un </w:t>
      </w:r>
      <w:r>
        <w:t>utilisateur</w:t>
      </w:r>
      <w:r w:rsidRPr="00280362">
        <w:t> ».</w:t>
      </w:r>
    </w:p>
    <w:p w:rsidR="00185CFD" w:rsidRPr="00280362" w:rsidRDefault="00185CFD" w:rsidP="00252454">
      <w:pPr>
        <w:pStyle w:val="Paragraphedeliste"/>
        <w:numPr>
          <w:ilvl w:val="0"/>
          <w:numId w:val="51"/>
        </w:numPr>
        <w:spacing w:line="276" w:lineRule="auto"/>
        <w:ind w:left="709"/>
        <w:jc w:val="both"/>
      </w:pPr>
      <w:r w:rsidRPr="00280362">
        <w:t>Dans une list</w:t>
      </w:r>
      <w:r>
        <w:t xml:space="preserve">e déroulante, il sélectionne l’utilisateur </w:t>
      </w:r>
      <w:r w:rsidRPr="00280362">
        <w:t xml:space="preserve">à modifier. </w:t>
      </w:r>
    </w:p>
    <w:p w:rsidR="00185CFD" w:rsidRDefault="00185CFD" w:rsidP="00252454">
      <w:pPr>
        <w:pStyle w:val="Paragraphedeliste"/>
        <w:numPr>
          <w:ilvl w:val="0"/>
          <w:numId w:val="51"/>
        </w:numPr>
        <w:spacing w:line="276" w:lineRule="auto"/>
        <w:ind w:left="709"/>
        <w:jc w:val="both"/>
      </w:pPr>
      <w:r>
        <w:t xml:space="preserve">Il peut alors modifier </w:t>
      </w:r>
      <w:proofErr w:type="gramStart"/>
      <w:r>
        <w:t>les nom</w:t>
      </w:r>
      <w:proofErr w:type="gramEnd"/>
      <w:r>
        <w:t>, prénom, date de naissance et adresse de l’utilisateur</w:t>
      </w:r>
      <w:r w:rsidRPr="00280362">
        <w:t>.</w:t>
      </w:r>
    </w:p>
    <w:p w:rsidR="00185CFD" w:rsidRDefault="00185CFD" w:rsidP="00252454">
      <w:pPr>
        <w:pStyle w:val="Paragraphedeliste"/>
        <w:numPr>
          <w:ilvl w:val="0"/>
          <w:numId w:val="51"/>
        </w:numPr>
        <w:spacing w:line="276" w:lineRule="auto"/>
        <w:ind w:left="709"/>
        <w:jc w:val="both"/>
      </w:pPr>
      <w:r>
        <w:t>Dans une liste déroulante, il peut modifier le magasin de l’utilisateur.</w:t>
      </w:r>
    </w:p>
    <w:p w:rsidR="00185CFD" w:rsidRDefault="00185CFD" w:rsidP="00252454">
      <w:pPr>
        <w:pStyle w:val="Paragraphedeliste"/>
        <w:numPr>
          <w:ilvl w:val="1"/>
          <w:numId w:val="51"/>
        </w:numPr>
        <w:spacing w:line="276" w:lineRule="auto"/>
        <w:ind w:left="1418"/>
        <w:jc w:val="both"/>
      </w:pPr>
      <w:r>
        <w:t>S’il est directeur France, tous les magasins apparaissent dans la liste.</w:t>
      </w:r>
    </w:p>
    <w:p w:rsidR="00185CFD" w:rsidRPr="00280362" w:rsidRDefault="00185CFD" w:rsidP="00252454">
      <w:pPr>
        <w:pStyle w:val="Paragraphedeliste"/>
        <w:numPr>
          <w:ilvl w:val="1"/>
          <w:numId w:val="51"/>
        </w:numPr>
        <w:spacing w:line="276" w:lineRule="auto"/>
        <w:ind w:left="1418"/>
        <w:jc w:val="both"/>
      </w:pPr>
      <w:r>
        <w:t>S’il est directeur régional, seuls les magasins de sa région apparaissent dans la liste.</w:t>
      </w:r>
    </w:p>
    <w:p w:rsidR="00185CFD" w:rsidRDefault="00185CFD" w:rsidP="00252454">
      <w:pPr>
        <w:pStyle w:val="Paragraphedeliste"/>
        <w:numPr>
          <w:ilvl w:val="0"/>
          <w:numId w:val="51"/>
        </w:numPr>
        <w:spacing w:line="276" w:lineRule="auto"/>
        <w:ind w:left="709"/>
        <w:jc w:val="both"/>
      </w:pPr>
      <w:r>
        <w:t>Dans une liste déroulante, s’il est directeur France, il peut modifier la région commerciale de l’utilisateur.</w:t>
      </w:r>
    </w:p>
    <w:p w:rsidR="00185CFD" w:rsidRPr="00280362" w:rsidRDefault="00185CFD" w:rsidP="00252454">
      <w:pPr>
        <w:pStyle w:val="Paragraphedeliste"/>
        <w:numPr>
          <w:ilvl w:val="0"/>
          <w:numId w:val="51"/>
        </w:numPr>
        <w:spacing w:line="276" w:lineRule="auto"/>
        <w:ind w:left="709"/>
        <w:jc w:val="both"/>
      </w:pPr>
      <w:r w:rsidRPr="00280362">
        <w:t>Il clique sur le bouton « Valider ».</w:t>
      </w:r>
    </w:p>
    <w:p w:rsidR="00185CFD" w:rsidRPr="00280362" w:rsidRDefault="00185CFD" w:rsidP="00252454">
      <w:pPr>
        <w:pStyle w:val="Paragraphedeliste"/>
        <w:numPr>
          <w:ilvl w:val="0"/>
          <w:numId w:val="51"/>
        </w:numPr>
        <w:spacing w:line="276" w:lineRule="auto"/>
        <w:ind w:left="709"/>
        <w:jc w:val="both"/>
      </w:pPr>
      <w:r w:rsidRPr="00280362">
        <w:t>Un message s’affiche lui demandant confirmation de la modification.</w:t>
      </w:r>
    </w:p>
    <w:p w:rsidR="00185CFD" w:rsidRPr="00280362" w:rsidRDefault="00185CFD" w:rsidP="00252454">
      <w:pPr>
        <w:pStyle w:val="Paragraphedeliste"/>
        <w:numPr>
          <w:ilvl w:val="1"/>
          <w:numId w:val="51"/>
        </w:numPr>
        <w:spacing w:line="276" w:lineRule="auto"/>
        <w:ind w:left="1418"/>
        <w:jc w:val="both"/>
      </w:pPr>
      <w:r w:rsidRPr="00280362">
        <w:t>S’il accepte, un message s’affiche lui indiquant que la modification a bien eu lieu.</w:t>
      </w:r>
    </w:p>
    <w:p w:rsidR="00185CFD" w:rsidRPr="00280362" w:rsidRDefault="00185CFD" w:rsidP="00252454">
      <w:pPr>
        <w:pStyle w:val="Paragraphedeliste"/>
        <w:numPr>
          <w:ilvl w:val="1"/>
          <w:numId w:val="51"/>
        </w:numPr>
        <w:spacing w:line="276" w:lineRule="auto"/>
        <w:ind w:left="1418"/>
        <w:jc w:val="both"/>
      </w:pPr>
      <w:r w:rsidRPr="00280362">
        <w:t>Sinon, il est renv</w:t>
      </w:r>
      <w:r>
        <w:t>oyé à la page de modification de l’utilisateur</w:t>
      </w:r>
      <w:r w:rsidRPr="00280362">
        <w:t>.</w:t>
      </w:r>
    </w:p>
    <w:p w:rsidR="00185CFD" w:rsidRPr="00280362" w:rsidRDefault="00185CFD" w:rsidP="00185CFD">
      <w:pPr>
        <w:rPr>
          <w:u w:val="single"/>
        </w:rPr>
      </w:pPr>
      <w:r w:rsidRPr="00280362">
        <w:rPr>
          <w:u w:val="single"/>
        </w:rPr>
        <w:t>Extension</w:t>
      </w:r>
    </w:p>
    <w:p w:rsidR="00185CFD" w:rsidRPr="00280362" w:rsidRDefault="00185CFD" w:rsidP="00252454">
      <w:pPr>
        <w:pStyle w:val="Paragraphedeliste"/>
        <w:numPr>
          <w:ilvl w:val="0"/>
          <w:numId w:val="52"/>
        </w:numPr>
        <w:spacing w:line="276" w:lineRule="auto"/>
        <w:jc w:val="both"/>
        <w:rPr>
          <w:u w:val="single"/>
        </w:rPr>
      </w:pPr>
      <w:r w:rsidRPr="00280362">
        <w:t>L’utilisateur n’arrive pas à se connecter :</w:t>
      </w:r>
    </w:p>
    <w:p w:rsidR="00185CFD" w:rsidRPr="00280362" w:rsidRDefault="00185CFD" w:rsidP="00252454">
      <w:pPr>
        <w:pStyle w:val="Paragraphedeliste"/>
        <w:numPr>
          <w:ilvl w:val="0"/>
          <w:numId w:val="53"/>
        </w:numPr>
        <w:spacing w:line="276" w:lineRule="auto"/>
        <w:ind w:left="1418"/>
        <w:jc w:val="both"/>
        <w:rPr>
          <w:u w:val="single"/>
        </w:rPr>
      </w:pPr>
      <w:r>
        <w:t>Voir le cas d’utilisation de</w:t>
      </w:r>
      <w:r w:rsidRPr="00280362">
        <w:t xml:space="preserve"> connexion</w:t>
      </w:r>
      <w:r>
        <w:t>.</w:t>
      </w:r>
    </w:p>
    <w:p w:rsidR="00185CFD" w:rsidRPr="00280362" w:rsidRDefault="00185CFD" w:rsidP="00252454">
      <w:pPr>
        <w:pStyle w:val="Paragraphedeliste"/>
        <w:numPr>
          <w:ilvl w:val="0"/>
          <w:numId w:val="52"/>
        </w:numPr>
        <w:spacing w:line="276" w:lineRule="auto"/>
        <w:jc w:val="both"/>
        <w:rPr>
          <w:u w:val="single"/>
        </w:rPr>
      </w:pPr>
      <w:r w:rsidRPr="00280362">
        <w:t>L’onglet « Administration » n’est pas accessible ou absent :</w:t>
      </w:r>
    </w:p>
    <w:p w:rsidR="00185CFD" w:rsidRPr="00280362" w:rsidRDefault="00185CFD" w:rsidP="00252454">
      <w:pPr>
        <w:pStyle w:val="Paragraphedeliste"/>
        <w:numPr>
          <w:ilvl w:val="0"/>
          <w:numId w:val="54"/>
        </w:numPr>
        <w:spacing w:line="276" w:lineRule="auto"/>
        <w:ind w:left="1418"/>
        <w:jc w:val="both"/>
        <w:rPr>
          <w:u w:val="single"/>
        </w:rPr>
      </w:pPr>
      <w:r w:rsidRPr="00280362">
        <w:t>L’utilisateur contacte le service technique.</w:t>
      </w:r>
    </w:p>
    <w:p w:rsidR="00185CFD" w:rsidRPr="00A55FD6" w:rsidRDefault="00185CFD" w:rsidP="00252454">
      <w:pPr>
        <w:pStyle w:val="Paragraphedeliste"/>
        <w:numPr>
          <w:ilvl w:val="0"/>
          <w:numId w:val="52"/>
        </w:numPr>
        <w:spacing w:line="276" w:lineRule="auto"/>
        <w:jc w:val="both"/>
        <w:rPr>
          <w:u w:val="single"/>
        </w:rPr>
      </w:pPr>
      <w:r>
        <w:t>Le bouton « Modification d’un utilisateur » n’est pas accessible ou absent :</w:t>
      </w:r>
    </w:p>
    <w:p w:rsidR="00185CFD" w:rsidRPr="00280362" w:rsidRDefault="00185CFD" w:rsidP="00252454">
      <w:pPr>
        <w:pStyle w:val="Paragraphedeliste"/>
        <w:numPr>
          <w:ilvl w:val="1"/>
          <w:numId w:val="52"/>
        </w:numPr>
        <w:spacing w:line="276" w:lineRule="auto"/>
        <w:jc w:val="both"/>
        <w:rPr>
          <w:u w:val="single"/>
        </w:rPr>
      </w:pPr>
      <w:r>
        <w:t>L’utilisateur contacte le service technique.</w:t>
      </w:r>
    </w:p>
    <w:p w:rsidR="00185CFD" w:rsidRPr="00A55FD6" w:rsidRDefault="00185CFD" w:rsidP="00252454">
      <w:pPr>
        <w:pStyle w:val="Paragraphedeliste"/>
        <w:numPr>
          <w:ilvl w:val="0"/>
          <w:numId w:val="52"/>
        </w:numPr>
        <w:spacing w:line="276" w:lineRule="auto"/>
        <w:jc w:val="both"/>
        <w:rPr>
          <w:u w:val="single"/>
        </w:rPr>
      </w:pPr>
      <w:r>
        <w:t>L’utilisateur n’est pas présent dans la liste déroulante :</w:t>
      </w:r>
    </w:p>
    <w:p w:rsidR="00185CFD" w:rsidRPr="002A48E7" w:rsidRDefault="00185CFD" w:rsidP="00252454">
      <w:pPr>
        <w:pStyle w:val="Paragraphedeliste"/>
        <w:numPr>
          <w:ilvl w:val="1"/>
          <w:numId w:val="52"/>
        </w:numPr>
        <w:spacing w:line="276" w:lineRule="auto"/>
        <w:jc w:val="both"/>
        <w:rPr>
          <w:u w:val="single"/>
        </w:rPr>
      </w:pPr>
      <w:r>
        <w:t>Il n’existe pas en base de données, l’utilisateur doit abandonner la procédure et créer l’utilisateur.</w:t>
      </w:r>
    </w:p>
    <w:p w:rsidR="00185CFD" w:rsidRPr="00CD282B" w:rsidRDefault="00185CFD" w:rsidP="00252454">
      <w:pPr>
        <w:pStyle w:val="Paragraphedeliste"/>
        <w:numPr>
          <w:ilvl w:val="0"/>
          <w:numId w:val="52"/>
        </w:numPr>
        <w:spacing w:line="276" w:lineRule="auto"/>
        <w:jc w:val="both"/>
        <w:rPr>
          <w:u w:val="single"/>
        </w:rPr>
      </w:pPr>
      <w:r w:rsidRPr="002A48E7">
        <w:t>Impossi</w:t>
      </w:r>
      <w:r>
        <w:t xml:space="preserve">ble de taper des caractères </w:t>
      </w:r>
      <w:r w:rsidRPr="002A48E7">
        <w:t>numériques pour le nom</w:t>
      </w:r>
      <w:r>
        <w:t xml:space="preserve"> et le prénom de l’utilisateur.</w:t>
      </w:r>
    </w:p>
    <w:p w:rsidR="00185CFD" w:rsidRPr="001B6025" w:rsidRDefault="00185CFD" w:rsidP="00252454">
      <w:pPr>
        <w:pStyle w:val="Paragraphedeliste"/>
        <w:numPr>
          <w:ilvl w:val="0"/>
          <w:numId w:val="52"/>
        </w:numPr>
        <w:spacing w:line="276" w:lineRule="auto"/>
        <w:jc w:val="both"/>
        <w:rPr>
          <w:u w:val="single"/>
        </w:rPr>
      </w:pPr>
      <w:r>
        <w:t>Si le magasin n’apparaît pas dans la liste, soit l’utilisateur n’a pas le profil pour voir le magasin, soit le magasin n’est pas dans la base, dans ce cas, il doit le créer et donc abandonner la procédure.</w:t>
      </w:r>
    </w:p>
    <w:p w:rsidR="00185CFD" w:rsidRPr="001B6025" w:rsidRDefault="00185CFD" w:rsidP="00252454">
      <w:pPr>
        <w:pStyle w:val="Paragraphedeliste"/>
        <w:numPr>
          <w:ilvl w:val="0"/>
          <w:numId w:val="52"/>
        </w:numPr>
        <w:spacing w:line="276" w:lineRule="auto"/>
        <w:jc w:val="both"/>
        <w:rPr>
          <w:u w:val="single"/>
        </w:rPr>
      </w:pPr>
      <w:r>
        <w:lastRenderedPageBreak/>
        <w:t>Si la région commerciale n’apparaît pas dans la liste, soit l’utilisateur n’a pas le profil pour voir la région commerciale, soit la région n’est pas dans la base, dans ce cas, il doit la créer et donc abandonner la procédure.</w:t>
      </w:r>
    </w:p>
    <w:p w:rsidR="00185CFD" w:rsidRPr="007812F9" w:rsidRDefault="00185CFD" w:rsidP="00252454">
      <w:pPr>
        <w:pStyle w:val="Paragraphedeliste"/>
        <w:numPr>
          <w:ilvl w:val="0"/>
          <w:numId w:val="52"/>
        </w:numPr>
        <w:spacing w:line="276" w:lineRule="auto"/>
        <w:jc w:val="both"/>
        <w:rPr>
          <w:u w:val="single"/>
        </w:rPr>
      </w:pPr>
      <w:r>
        <w:t>Le bouton « Valider » n’est pas accessible ou absent :</w:t>
      </w:r>
    </w:p>
    <w:p w:rsidR="00185CFD" w:rsidRPr="00280362" w:rsidRDefault="00185CFD" w:rsidP="00252454">
      <w:pPr>
        <w:pStyle w:val="Paragraphedeliste"/>
        <w:numPr>
          <w:ilvl w:val="1"/>
          <w:numId w:val="52"/>
        </w:numPr>
        <w:spacing w:line="276" w:lineRule="auto"/>
        <w:jc w:val="both"/>
        <w:rPr>
          <w:u w:val="single"/>
        </w:rPr>
      </w:pPr>
      <w:r>
        <w:t>L’utilisateur contacte le service technique.</w:t>
      </w:r>
    </w:p>
    <w:p w:rsidR="00185CFD" w:rsidRPr="00280362" w:rsidRDefault="00185CFD" w:rsidP="00252454">
      <w:pPr>
        <w:pStyle w:val="Paragraphedeliste"/>
        <w:numPr>
          <w:ilvl w:val="0"/>
          <w:numId w:val="52"/>
        </w:numPr>
        <w:spacing w:line="276" w:lineRule="auto"/>
        <w:jc w:val="both"/>
        <w:rPr>
          <w:u w:val="single"/>
        </w:rPr>
      </w:pPr>
      <w:r w:rsidRPr="00280362">
        <w:t>…</w:t>
      </w:r>
    </w:p>
    <w:p w:rsidR="00185CFD" w:rsidRPr="00FF1CEA" w:rsidRDefault="00185CFD" w:rsidP="00252454">
      <w:pPr>
        <w:pStyle w:val="Paragraphedeliste"/>
        <w:numPr>
          <w:ilvl w:val="1"/>
          <w:numId w:val="52"/>
        </w:numPr>
        <w:spacing w:line="276" w:lineRule="auto"/>
        <w:jc w:val="both"/>
        <w:rPr>
          <w:u w:val="single"/>
        </w:rPr>
      </w:pPr>
      <w:r w:rsidRPr="00280362">
        <w:t>En cas de problème lors de l’insertion, un message d’erreur s’affiche lui indiquant que l’insertion n’a pas pu avoir lieu et détaillant l’erreur. L’échec est également inscrit au journal de log.</w:t>
      </w:r>
    </w:p>
    <w:p w:rsidR="00185CFD" w:rsidRPr="00280362" w:rsidRDefault="00185CFD" w:rsidP="00185CFD">
      <w:pPr>
        <w:rPr>
          <w:u w:val="single"/>
        </w:rPr>
      </w:pPr>
      <w:bookmarkStart w:id="42" w:name="_GoBack"/>
      <w:bookmarkEnd w:id="42"/>
    </w:p>
    <w:p w:rsidR="00185CFD" w:rsidRPr="00280362" w:rsidRDefault="00185CFD" w:rsidP="00185CFD">
      <w:pPr>
        <w:rPr>
          <w:u w:val="single"/>
        </w:rPr>
      </w:pPr>
    </w:p>
    <w:p w:rsidR="00484C7C" w:rsidRPr="00484C7C" w:rsidRDefault="00484C7C" w:rsidP="0068036F">
      <w:pPr>
        <w:pStyle w:val="Titre2"/>
        <w:numPr>
          <w:ilvl w:val="0"/>
          <w:numId w:val="0"/>
        </w:numPr>
        <w:ind w:left="1440"/>
      </w:pPr>
    </w:p>
    <w:sectPr w:rsidR="00484C7C" w:rsidRPr="00484C7C">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454" w:rsidRDefault="00252454">
      <w:pPr>
        <w:spacing w:after="0" w:line="240" w:lineRule="auto"/>
      </w:pPr>
      <w:r>
        <w:separator/>
      </w:r>
    </w:p>
  </w:endnote>
  <w:endnote w:type="continuationSeparator" w:id="0">
    <w:p w:rsidR="00252454" w:rsidRDefault="00252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4199F">
                            <w:rPr>
                              <w:b/>
                              <w:bCs/>
                              <w:noProof/>
                              <w:color w:val="000000" w:themeColor="text1"/>
                              <w:sz w:val="44"/>
                            </w:rPr>
                            <w:t>22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4199F">
                      <w:rPr>
                        <w:b/>
                        <w:bCs/>
                        <w:noProof/>
                        <w:color w:val="000000" w:themeColor="text1"/>
                        <w:sz w:val="44"/>
                      </w:rPr>
                      <w:t>22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454" w:rsidRDefault="00252454">
      <w:pPr>
        <w:spacing w:after="0" w:line="240" w:lineRule="auto"/>
      </w:pPr>
      <w:r>
        <w:separator/>
      </w:r>
    </w:p>
  </w:footnote>
  <w:footnote w:type="continuationSeparator" w:id="0">
    <w:p w:rsidR="00252454" w:rsidRDefault="00252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B41"/>
    <w:multiLevelType w:val="hybridMultilevel"/>
    <w:tmpl w:val="5C4E982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F42DD0"/>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04AA29C8"/>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084331C8"/>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7D0036"/>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nsid w:val="0B056972"/>
    <w:multiLevelType w:val="hybridMultilevel"/>
    <w:tmpl w:val="5E7C1B18"/>
    <w:lvl w:ilvl="0" w:tplc="040C000F">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0B9C17E4"/>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nsid w:val="11121837"/>
    <w:multiLevelType w:val="hybridMultilevel"/>
    <w:tmpl w:val="D4566A0A"/>
    <w:lvl w:ilvl="0" w:tplc="A912C5E8">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136E092F"/>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nsid w:val="166B3492"/>
    <w:multiLevelType w:val="hybridMultilevel"/>
    <w:tmpl w:val="1A6CF8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041E0B"/>
    <w:multiLevelType w:val="hybridMultilevel"/>
    <w:tmpl w:val="184EBAE4"/>
    <w:lvl w:ilvl="0" w:tplc="43207440">
      <w:start w:val="1"/>
      <w:numFmt w:val="upperRoman"/>
      <w:pStyle w:val="Titre1"/>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E317B66"/>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ECA54B6"/>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218236D6"/>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22BB18E3"/>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nsid w:val="244649E9"/>
    <w:multiLevelType w:val="hybridMultilevel"/>
    <w:tmpl w:val="BC42D74E"/>
    <w:lvl w:ilvl="0" w:tplc="040C000F">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25C35958"/>
    <w:multiLevelType w:val="hybridMultilevel"/>
    <w:tmpl w:val="BC42D74E"/>
    <w:lvl w:ilvl="0" w:tplc="040C000F">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267E68FD"/>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282F51C0"/>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28934C39"/>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2B9F305D"/>
    <w:multiLevelType w:val="hybridMultilevel"/>
    <w:tmpl w:val="2952A6DA"/>
    <w:lvl w:ilvl="0" w:tplc="3BA6A4B4">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0EF7F8D"/>
    <w:multiLevelType w:val="hybridMultilevel"/>
    <w:tmpl w:val="2730A5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18166F3"/>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323B459A"/>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32547015"/>
    <w:multiLevelType w:val="hybridMultilevel"/>
    <w:tmpl w:val="40544A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5083136"/>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35D622A4"/>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nsid w:val="39C73594"/>
    <w:multiLevelType w:val="hybridMultilevel"/>
    <w:tmpl w:val="40544A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AA456C0"/>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3CFF4E9D"/>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0">
    <w:nsid w:val="43B7760D"/>
    <w:multiLevelType w:val="hybridMultilevel"/>
    <w:tmpl w:val="5C4E98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9016505"/>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496E4AEB"/>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3">
    <w:nsid w:val="4BDA250A"/>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4">
    <w:nsid w:val="4E6C4F02"/>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4EF95AE2"/>
    <w:multiLevelType w:val="hybridMultilevel"/>
    <w:tmpl w:val="7FE274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F5A630A"/>
    <w:multiLevelType w:val="hybridMultilevel"/>
    <w:tmpl w:val="BC42D74E"/>
    <w:lvl w:ilvl="0" w:tplc="040C000F">
      <w:start w:val="1"/>
      <w:numFmt w:val="decimal"/>
      <w:lvlText w:val="%1."/>
      <w:lvlJc w:val="left"/>
      <w:pPr>
        <w:ind w:left="1080" w:hanging="360"/>
      </w:pPr>
      <w:rPr>
        <w:rFonts w:hint="default"/>
        <w:u w:val="none"/>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nsid w:val="4FC168A3"/>
    <w:multiLevelType w:val="hybridMultilevel"/>
    <w:tmpl w:val="1A6CF8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4FFA634D"/>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9">
    <w:nsid w:val="51810258"/>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0">
    <w:nsid w:val="52497EF9"/>
    <w:multiLevelType w:val="hybridMultilevel"/>
    <w:tmpl w:val="7FE274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52DF6F9F"/>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2">
    <w:nsid w:val="53A931A5"/>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nsid w:val="553A6106"/>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4">
    <w:nsid w:val="56B94A8B"/>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5CB97F99"/>
    <w:multiLevelType w:val="hybridMultilevel"/>
    <w:tmpl w:val="D7D81F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5D8F06EC"/>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5F2149FB"/>
    <w:multiLevelType w:val="hybridMultilevel"/>
    <w:tmpl w:val="A8BCDE1E"/>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8">
    <w:nsid w:val="675A3E63"/>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9">
    <w:nsid w:val="67B37B89"/>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0">
    <w:nsid w:val="6A080BE5"/>
    <w:multiLevelType w:val="hybridMultilevel"/>
    <w:tmpl w:val="40544A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6C1C4938"/>
    <w:multiLevelType w:val="hybridMultilevel"/>
    <w:tmpl w:val="7BB2C4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6D121700"/>
    <w:multiLevelType w:val="hybridMultilevel"/>
    <w:tmpl w:val="1A6CF8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72586A91"/>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4">
    <w:nsid w:val="73391AF6"/>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5">
    <w:nsid w:val="77D75425"/>
    <w:multiLevelType w:val="hybridMultilevel"/>
    <w:tmpl w:val="BC7EE05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6">
    <w:nsid w:val="7A15401F"/>
    <w:multiLevelType w:val="hybridMultilevel"/>
    <w:tmpl w:val="05561F8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7">
    <w:nsid w:val="7B5A0B60"/>
    <w:multiLevelType w:val="hybridMultilevel"/>
    <w:tmpl w:val="05561F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8">
    <w:nsid w:val="7D370030"/>
    <w:multiLevelType w:val="hybridMultilevel"/>
    <w:tmpl w:val="E59C58D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9">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0"/>
  </w:num>
  <w:num w:numId="2">
    <w:abstractNumId w:val="59"/>
  </w:num>
  <w:num w:numId="3">
    <w:abstractNumId w:val="36"/>
  </w:num>
  <w:num w:numId="4">
    <w:abstractNumId w:val="19"/>
  </w:num>
  <w:num w:numId="5">
    <w:abstractNumId w:val="5"/>
  </w:num>
  <w:num w:numId="6">
    <w:abstractNumId w:val="31"/>
  </w:num>
  <w:num w:numId="7">
    <w:abstractNumId w:val="7"/>
  </w:num>
  <w:num w:numId="8">
    <w:abstractNumId w:val="27"/>
  </w:num>
  <w:num w:numId="9">
    <w:abstractNumId w:val="45"/>
  </w:num>
  <w:num w:numId="10">
    <w:abstractNumId w:val="24"/>
  </w:num>
  <w:num w:numId="11">
    <w:abstractNumId w:val="40"/>
  </w:num>
  <w:num w:numId="12">
    <w:abstractNumId w:val="30"/>
  </w:num>
  <w:num w:numId="13">
    <w:abstractNumId w:val="21"/>
  </w:num>
  <w:num w:numId="14">
    <w:abstractNumId w:val="53"/>
  </w:num>
  <w:num w:numId="15">
    <w:abstractNumId w:val="46"/>
  </w:num>
  <w:num w:numId="16">
    <w:abstractNumId w:val="25"/>
  </w:num>
  <w:num w:numId="17">
    <w:abstractNumId w:val="34"/>
  </w:num>
  <w:num w:numId="18">
    <w:abstractNumId w:val="43"/>
  </w:num>
  <w:num w:numId="19">
    <w:abstractNumId w:val="49"/>
  </w:num>
  <w:num w:numId="20">
    <w:abstractNumId w:val="12"/>
  </w:num>
  <w:num w:numId="21">
    <w:abstractNumId w:val="28"/>
  </w:num>
  <w:num w:numId="22">
    <w:abstractNumId w:val="16"/>
  </w:num>
  <w:num w:numId="23">
    <w:abstractNumId w:val="0"/>
  </w:num>
  <w:num w:numId="24">
    <w:abstractNumId w:val="15"/>
  </w:num>
  <w:num w:numId="25">
    <w:abstractNumId w:val="47"/>
  </w:num>
  <w:num w:numId="26">
    <w:abstractNumId w:val="54"/>
  </w:num>
  <w:num w:numId="27">
    <w:abstractNumId w:val="2"/>
  </w:num>
  <w:num w:numId="28">
    <w:abstractNumId w:val="18"/>
  </w:num>
  <w:num w:numId="29">
    <w:abstractNumId w:val="20"/>
  </w:num>
  <w:num w:numId="30">
    <w:abstractNumId w:val="48"/>
  </w:num>
  <w:num w:numId="31">
    <w:abstractNumId w:val="9"/>
  </w:num>
  <w:num w:numId="32">
    <w:abstractNumId w:val="14"/>
  </w:num>
  <w:num w:numId="33">
    <w:abstractNumId w:val="17"/>
  </w:num>
  <w:num w:numId="34">
    <w:abstractNumId w:val="1"/>
  </w:num>
  <w:num w:numId="35">
    <w:abstractNumId w:val="32"/>
  </w:num>
  <w:num w:numId="36">
    <w:abstractNumId w:val="57"/>
  </w:num>
  <w:num w:numId="37">
    <w:abstractNumId w:val="52"/>
  </w:num>
  <w:num w:numId="38">
    <w:abstractNumId w:val="58"/>
  </w:num>
  <w:num w:numId="39">
    <w:abstractNumId w:val="38"/>
  </w:num>
  <w:num w:numId="40">
    <w:abstractNumId w:val="41"/>
  </w:num>
  <w:num w:numId="41">
    <w:abstractNumId w:val="56"/>
  </w:num>
  <w:num w:numId="42">
    <w:abstractNumId w:val="3"/>
  </w:num>
  <w:num w:numId="43">
    <w:abstractNumId w:val="55"/>
  </w:num>
  <w:num w:numId="44">
    <w:abstractNumId w:val="33"/>
  </w:num>
  <w:num w:numId="45">
    <w:abstractNumId w:val="50"/>
  </w:num>
  <w:num w:numId="46">
    <w:abstractNumId w:val="35"/>
  </w:num>
  <w:num w:numId="47">
    <w:abstractNumId w:val="23"/>
  </w:num>
  <w:num w:numId="48">
    <w:abstractNumId w:val="44"/>
  </w:num>
  <w:num w:numId="49">
    <w:abstractNumId w:val="22"/>
  </w:num>
  <w:num w:numId="50">
    <w:abstractNumId w:val="51"/>
  </w:num>
  <w:num w:numId="51">
    <w:abstractNumId w:val="42"/>
  </w:num>
  <w:num w:numId="52">
    <w:abstractNumId w:val="11"/>
  </w:num>
  <w:num w:numId="53">
    <w:abstractNumId w:val="29"/>
  </w:num>
  <w:num w:numId="54">
    <w:abstractNumId w:val="8"/>
  </w:num>
  <w:num w:numId="55">
    <w:abstractNumId w:val="13"/>
  </w:num>
  <w:num w:numId="56">
    <w:abstractNumId w:val="37"/>
  </w:num>
  <w:num w:numId="57">
    <w:abstractNumId w:val="4"/>
  </w:num>
  <w:num w:numId="58">
    <w:abstractNumId w:val="39"/>
  </w:num>
  <w:num w:numId="59">
    <w:abstractNumId w:val="6"/>
  </w:num>
  <w:num w:numId="60">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4199F"/>
    <w:rsid w:val="000D7D00"/>
    <w:rsid w:val="00185CFD"/>
    <w:rsid w:val="001A35BD"/>
    <w:rsid w:val="00213538"/>
    <w:rsid w:val="00252454"/>
    <w:rsid w:val="00484C7C"/>
    <w:rsid w:val="0068036F"/>
    <w:rsid w:val="006F2B48"/>
    <w:rsid w:val="00794BC6"/>
    <w:rsid w:val="009A50D4"/>
    <w:rsid w:val="00B75488"/>
    <w:rsid w:val="00B86357"/>
    <w:rsid w:val="00E07AB7"/>
    <w:rsid w:val="00F53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1"/>
      </w:numPr>
      <w:spacing w:before="480" w:after="0"/>
      <w:ind w:left="72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Pr>
      <w:rFonts w:eastAsiaTheme="majorEastAsia" w:cstheme="majorBidi"/>
      <w:b/>
      <w:bCs/>
      <w:caps/>
      <w:color w:val="D1282E"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rPr>
      <w:rFonts w:eastAsiaTheme="majorEastAsia" w:cstheme="majorBidi"/>
      <w:b/>
      <w:color w:val="5B5B5B" w:themeColor="accent1" w:themeShade="BF"/>
    </w:rPr>
  </w:style>
  <w:style w:type="character" w:customStyle="1" w:styleId="Titre6Car">
    <w:name w:val="Titre 6 Car"/>
    <w:basedOn w:val="Policepardfaut"/>
    <w:link w:val="Titre6"/>
    <w:uiPriority w:val="9"/>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rPr>
      <w:rFonts w:eastAsiaTheme="majorEastAsia" w:cstheme="majorBidi"/>
      <w:b/>
      <w:iCs/>
      <w:color w:val="D1282E" w:themeColor="text2"/>
    </w:rPr>
  </w:style>
  <w:style w:type="character" w:customStyle="1" w:styleId="Titre8Car">
    <w:name w:val="Titre 8 Car"/>
    <w:basedOn w:val="Policepardfaut"/>
    <w:link w:val="Titre8"/>
    <w:uiPriority w:val="9"/>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nhideWhenUsed/>
    <w:pPr>
      <w:tabs>
        <w:tab w:val="center" w:pos="4680"/>
        <w:tab w:val="right" w:pos="9360"/>
      </w:tabs>
      <w:spacing w:after="0" w:line="240" w:lineRule="auto"/>
    </w:pPr>
  </w:style>
  <w:style w:type="character" w:customStyle="1" w:styleId="En-tteCar">
    <w:name w:val="En-tête Car"/>
    <w:basedOn w:val="Policepardfaut"/>
    <w:link w:val="En-tte"/>
  </w:style>
  <w:style w:type="paragraph" w:styleId="Pieddepage">
    <w:name w:val="footer"/>
    <w:basedOn w:val="Normal"/>
    <w:link w:val="PieddepageCar"/>
    <w:unhideWhenUsed/>
    <w:pPr>
      <w:tabs>
        <w:tab w:val="center" w:pos="4680"/>
        <w:tab w:val="right" w:pos="9360"/>
      </w:tabs>
      <w:spacing w:after="0" w:line="240" w:lineRule="auto"/>
    </w:pPr>
  </w:style>
  <w:style w:type="character" w:customStyle="1" w:styleId="PieddepageCar">
    <w:name w:val="Pied de page Car"/>
    <w:basedOn w:val="Policepardfaut"/>
    <w:link w:val="Pieddepage"/>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rsid w:val="00185CFD"/>
    <w:pPr>
      <w:spacing w:after="100" w:line="276" w:lineRule="auto"/>
      <w:jc w:val="both"/>
    </w:pPr>
    <w:rPr>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1"/>
      </w:numPr>
      <w:spacing w:before="480" w:after="0"/>
      <w:ind w:left="72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Pr>
      <w:rFonts w:eastAsiaTheme="majorEastAsia" w:cstheme="majorBidi"/>
      <w:b/>
      <w:bCs/>
      <w:caps/>
      <w:color w:val="D1282E"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rPr>
      <w:rFonts w:eastAsiaTheme="majorEastAsia" w:cstheme="majorBidi"/>
      <w:b/>
      <w:color w:val="5B5B5B" w:themeColor="accent1" w:themeShade="BF"/>
    </w:rPr>
  </w:style>
  <w:style w:type="character" w:customStyle="1" w:styleId="Titre6Car">
    <w:name w:val="Titre 6 Car"/>
    <w:basedOn w:val="Policepardfaut"/>
    <w:link w:val="Titre6"/>
    <w:uiPriority w:val="9"/>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rPr>
      <w:rFonts w:eastAsiaTheme="majorEastAsia" w:cstheme="majorBidi"/>
      <w:b/>
      <w:iCs/>
      <w:color w:val="D1282E" w:themeColor="text2"/>
    </w:rPr>
  </w:style>
  <w:style w:type="character" w:customStyle="1" w:styleId="Titre8Car">
    <w:name w:val="Titre 8 Car"/>
    <w:basedOn w:val="Policepardfaut"/>
    <w:link w:val="Titre8"/>
    <w:uiPriority w:val="9"/>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nhideWhenUsed/>
    <w:pPr>
      <w:tabs>
        <w:tab w:val="center" w:pos="4680"/>
        <w:tab w:val="right" w:pos="9360"/>
      </w:tabs>
      <w:spacing w:after="0" w:line="240" w:lineRule="auto"/>
    </w:pPr>
  </w:style>
  <w:style w:type="character" w:customStyle="1" w:styleId="En-tteCar">
    <w:name w:val="En-tête Car"/>
    <w:basedOn w:val="Policepardfaut"/>
    <w:link w:val="En-tte"/>
  </w:style>
  <w:style w:type="paragraph" w:styleId="Pieddepage">
    <w:name w:val="footer"/>
    <w:basedOn w:val="Normal"/>
    <w:link w:val="PieddepageCar"/>
    <w:unhideWhenUsed/>
    <w:pPr>
      <w:tabs>
        <w:tab w:val="center" w:pos="4680"/>
        <w:tab w:val="right" w:pos="9360"/>
      </w:tabs>
      <w:spacing w:after="0" w:line="240" w:lineRule="auto"/>
    </w:pPr>
  </w:style>
  <w:style w:type="character" w:customStyle="1" w:styleId="PieddepageCar">
    <w:name w:val="Pied de page Car"/>
    <w:basedOn w:val="Policepardfaut"/>
    <w:link w:val="Pieddepage"/>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rsid w:val="00185CFD"/>
    <w:pPr>
      <w:spacing w:after="100" w:line="276" w:lineRule="auto"/>
      <w:jc w:val="both"/>
    </w:pPr>
    <w:rPr>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utes-les-villes.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outes-les-villes.com/" TargetMode="External"/><Relationship Id="rId17" Type="http://schemas.openxmlformats.org/officeDocument/2006/relationships/hyperlink" Target="http://www.toutes-les-villes.com/" TargetMode="External"/><Relationship Id="rId2" Type="http://schemas.openxmlformats.org/officeDocument/2006/relationships/customXml" Target="../customXml/item2.xml"/><Relationship Id="rId16" Type="http://schemas.openxmlformats.org/officeDocument/2006/relationships/hyperlink" Target="http://www.toutes-les-villes.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toutes-les-villes.com/"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outes-les-ville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FDEBBF775B45DAB2F630E3E8809046"/>
        <w:category>
          <w:name w:val="Général"/>
          <w:gallery w:val="placeholder"/>
        </w:category>
        <w:types>
          <w:type w:val="bbPlcHdr"/>
        </w:types>
        <w:behaviors>
          <w:behavior w:val="content"/>
        </w:behaviors>
        <w:guid w:val="{9055C8AD-D80B-410D-B89A-CA5976E4846F}"/>
      </w:docPartPr>
      <w:docPartBody>
        <w:p w:rsidR="00C46E5A" w:rsidRDefault="009F6018">
          <w:pPr>
            <w:pStyle w:val="89FDEBBF775B45DAB2F630E3E8809046"/>
          </w:pPr>
          <w: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18"/>
    <w:rsid w:val="00167AA8"/>
    <w:rsid w:val="009F6018"/>
    <w:rsid w:val="00C46E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5A8DBF64-8384-4ECB-9025-89350F08B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2</TotalTime>
  <Pages>24</Pages>
  <Words>7569</Words>
  <Characters>41635</Characters>
  <Application>Microsoft Office Word</Application>
  <DocSecurity>0</DocSecurity>
  <Lines>346</Lines>
  <Paragraphs>98</Paragraphs>
  <ScaleCrop>false</ScaleCrop>
  <HeadingPairs>
    <vt:vector size="2" baseType="variant">
      <vt:variant>
        <vt:lpstr>Titre</vt:lpstr>
      </vt:variant>
      <vt:variant>
        <vt:i4>1</vt:i4>
      </vt:variant>
    </vt:vector>
  </HeadingPairs>
  <TitlesOfParts>
    <vt:vector size="1" baseType="lpstr">
      <vt:lpstr>NOM DU RAPPORT</vt:lpstr>
    </vt:vector>
  </TitlesOfParts>
  <Company>Hewlett-Packard</Company>
  <LinksUpToDate>false</LinksUpToDate>
  <CharactersWithSpaces>49106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Utilisation Alimentation Exceptionnelle</dc:title>
  <dc:subject>Projet Darties – Groupe2</dc:subject>
  <dc:creator>pierre</dc:creator>
  <cp:lastModifiedBy>pierre</cp:lastModifiedBy>
  <cp:revision>3</cp:revision>
  <dcterms:created xsi:type="dcterms:W3CDTF">2010-12-14T21:45:00Z</dcterms:created>
  <dcterms:modified xsi:type="dcterms:W3CDTF">2010-12-14T21:47:00Z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
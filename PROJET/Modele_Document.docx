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kern w:val="28"/>
        </w:rPr>
        <w:id w:val="-240795504"/>
      </w:sdtPr>
      <w:sdtEndPr>
        <w:rPr>
          <w:kern w:val="0"/>
          <w:sz w:val="56"/>
        </w:rPr>
      </w:sdtEndPr>
      <w:sdtContent>
        <w:p w:rsidR="00794BC6" w:rsidRDefault="00B75488">
          <w:pPr>
            <w:rPr>
              <w:kern w:val="28"/>
            </w:rPr>
          </w:pPr>
          <w:r>
            <w:rPr>
              <w:noProof/>
            </w:rPr>
            <w:drawing>
              <wp:anchor distT="0" distB="0" distL="114300" distR="114300" simplePos="0" relativeHeight="251675648" behindDoc="1" locked="0" layoutInCell="1" allowOverlap="1" wp14:anchorId="23A82C5E" wp14:editId="05BAD19E">
                <wp:simplePos x="0" y="0"/>
                <wp:positionH relativeFrom="column">
                  <wp:posOffset>-167640</wp:posOffset>
                </wp:positionH>
                <wp:positionV relativeFrom="paragraph">
                  <wp:posOffset>-128905</wp:posOffset>
                </wp:positionV>
                <wp:extent cx="4516755" cy="1683385"/>
                <wp:effectExtent l="0" t="0" r="0" b="0"/>
                <wp:wrapThrough wrapText="bothSides">
                  <wp:wrapPolygon edited="0">
                    <wp:start x="0" y="0"/>
                    <wp:lineTo x="0" y="21266"/>
                    <wp:lineTo x="21500" y="21266"/>
                    <wp:lineTo x="21500" y="0"/>
                    <wp:lineTo x="0" y="0"/>
                  </wp:wrapPolygon>
                </wp:wrapThrough>
                <wp:docPr id="18" name="Image 18" descr="http://istil.univ-lyon1.fr/images/istil/logoistillar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istil.univ-lyon1.fr/images/istil/logoistillar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755" cy="1683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72063" behindDoc="1" locked="0" layoutInCell="1" allowOverlap="1" wp14:anchorId="6B08481A" wp14:editId="37C30601">
                <wp:simplePos x="0" y="0"/>
                <wp:positionH relativeFrom="column">
                  <wp:posOffset>4914900</wp:posOffset>
                </wp:positionH>
                <wp:positionV relativeFrom="paragraph">
                  <wp:posOffset>-44450</wp:posOffset>
                </wp:positionV>
                <wp:extent cx="1318260" cy="1329055"/>
                <wp:effectExtent l="0" t="0" r="0" b="0"/>
                <wp:wrapThrough wrapText="bothSides">
                  <wp:wrapPolygon edited="0">
                    <wp:start x="1561" y="929"/>
                    <wp:lineTo x="1249" y="20124"/>
                    <wp:lineTo x="20289" y="20124"/>
                    <wp:lineTo x="19977" y="929"/>
                    <wp:lineTo x="1561" y="929"/>
                  </wp:wrapPolygon>
                </wp:wrapThrough>
                <wp:docPr id="7" name="Image 7" descr="logodartie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dartie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260" cy="13290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94BC6" w:rsidRDefault="00F53D4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 wp14:anchorId="7556A50C" wp14:editId="1806BDCA">
                    <wp:simplePos x="0" y="0"/>
                    <wp:positionH relativeFrom="margin">
                      <wp:posOffset>221615</wp:posOffset>
                    </wp:positionH>
                    <wp:positionV relativeFrom="margin">
                      <wp:posOffset>4092575</wp:posOffset>
                    </wp:positionV>
                    <wp:extent cx="6272530" cy="566420"/>
                    <wp:effectExtent l="0" t="0" r="0" b="5080"/>
                    <wp:wrapNone/>
                    <wp:docPr id="1" name="Zone de texte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EE4CCF">
                                <w:pPr>
                                  <w:pStyle w:val="Sous-titre"/>
                                </w:pPr>
                                <w:sdt>
                                  <w:sdtPr>
                                    <w:alias w:val="Sous-titre"/>
                                    <w:id w:val="974024325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84C7C">
                                      <w:t>Projet Darties – Groupe2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margin-left:17.45pt;margin-top:322.25pt;width:493.9pt;height:44.6pt;z-index:251674624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" filled="f" stroked="f">
                    <v:textbox>
                      <w:txbxContent>
                        <w:p w:rsidR="00794BC6" w:rsidRDefault="00EE4CCF">
                          <w:pPr>
                            <w:pStyle w:val="Sous-titre"/>
                          </w:pPr>
                          <w:sdt>
                            <w:sdtPr>
                              <w:alias w:val="Sous-titre"/>
                              <w:id w:val="974024325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84C7C">
                                <w:t>Projet Darties – Groupe2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FCA383E" wp14:editId="1BDC813C">
                    <wp:simplePos x="0" y="0"/>
                    <wp:positionH relativeFrom="margin">
                      <wp:posOffset>142875</wp:posOffset>
                    </wp:positionH>
                    <wp:positionV relativeFrom="margin">
                      <wp:posOffset>3216275</wp:posOffset>
                    </wp:positionV>
                    <wp:extent cx="6016625" cy="886460"/>
                    <wp:effectExtent l="0" t="0" r="0" b="8890"/>
                    <wp:wrapNone/>
                    <wp:docPr id="3" name="Zone de texte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Default="00EE4CCF">
                                <w:pPr>
                                  <w:pStyle w:val="Titre"/>
                                  <w:rPr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sz w:val="56"/>
                                    </w:rPr>
                                    <w:alias w:val="Titre"/>
                                    <w:id w:val="-83199285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53D42">
                                      <w:rPr>
                                        <w:sz w:val="56"/>
                                      </w:rPr>
                                      <w:t>NOM DU RAPPORT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6" o:spid="_x0000_s1027" type="#_x0000_t202" style="position:absolute;margin-left:11.25pt;margin-top:253.25pt;width:473.75pt;height:69.8pt;z-index:251669504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" filled="f" stroked="f">
                    <v:textbox>
                      <w:txbxContent>
                        <w:p w:rsidR="00794BC6" w:rsidRDefault="00EE4CCF">
                          <w:pPr>
                            <w:pStyle w:val="Titre"/>
                            <w:rPr>
                              <w:sz w:val="56"/>
                            </w:rPr>
                          </w:pPr>
                          <w:sdt>
                            <w:sdtPr>
                              <w:rPr>
                                <w:sz w:val="56"/>
                              </w:rPr>
                              <w:alias w:val="Titre"/>
                              <w:id w:val="-8319928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3D42">
                                <w:rPr>
                                  <w:sz w:val="56"/>
                                </w:rPr>
                                <w:t>NOM DU RAPPORT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55ABAE98" wp14:editId="3655F09C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7193280</wp:posOffset>
                        </wp:positionV>
                      </mc:Fallback>
                    </mc:AlternateContent>
                    <wp:extent cx="128270" cy="2823210"/>
                    <wp:effectExtent l="0" t="0" r="0" b="0"/>
                    <wp:wrapNone/>
                    <wp:docPr id="4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282321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id="Rectangle 9" o:spid="_x0000_s1026" style="position:absolute;margin-left:0;margin-top:0;width:10.1pt;height:222.3pt;z-index:25167257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XKMlQIAADI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biXKMlQIAADIFAAAOAAAAAAAAAAAAAAAAAC4CAABkcnMvZTJvRG9jLnht&#10;bFBLAQItABQABgAIAAAAIQD6tMvn3QAAAAQBAAAPAAAAAAAAAAAAAAAAAO8EAABkcnMvZG93bnJl&#10;di54bWxQSwUGAAAAAAQABADzAAAA+Q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19FC6006" wp14:editId="01FC875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6987540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498475</wp:posOffset>
                        </wp:positionV>
                      </mc:Fallback>
                    </mc:AlternateContent>
                    <wp:extent cx="128270" cy="6297930"/>
                    <wp:effectExtent l="0" t="0" r="0" b="0"/>
                    <wp:wrapNone/>
                    <wp:docPr id="5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8270" cy="629793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0;margin-top:0;width:10.1pt;height:495.9pt;z-index:25167155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buR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eL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1W27kZYCAAAyBQAADgAAAAAAAAAAAAAAAAAuAgAAZHJzL2Uyb0RvYy54&#10;bWxQSwECLQAUAAYACAAAACEAmuPAOd0AAAAEAQAADwAAAAAAAAAAAAAAAADwBAAAZHJzL2Rvd25y&#10;ZXYueG1sUEsFBgAAAAAEAAQA8wAAAPoFAAAAAA==&#10;" fillcolor="black [3213]" stroked="f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FE1FC09" wp14:editId="2B8ECBC6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839585" cy="9121140"/>
                    <wp:effectExtent l="0" t="0" r="9525" b="0"/>
                    <wp:wrapNone/>
                    <wp:docPr id="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39585" cy="91211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538.55pt;height:718.2pt;z-index:25167052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21353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202C47FE" wp14:editId="5DD2A5A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8763000</wp:posOffset>
                        </wp:positionV>
                      </mc:Fallback>
                    </mc:AlternateContent>
                    <wp:extent cx="6016625" cy="804545"/>
                    <wp:effectExtent l="0" t="0" r="0" b="0"/>
                    <wp:wrapNone/>
                    <wp:docPr id="16" name="Zone de texte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1662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94BC6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Création du document : </w:t>
                                </w:r>
                                <w:r w:rsidR="00F53D42" w:rsidRPr="0082377E">
                                  <w:rPr>
                                    <w:b/>
                                  </w:rPr>
                                  <w:t>PERSONNE - ROLE</w:t>
                                </w:r>
                              </w:p>
                              <w:p w:rsidR="00B75488" w:rsidRPr="00F53D42" w:rsidRDefault="00B75488">
                                <w:pPr>
                                  <w:rPr>
                                    <w:b/>
                                  </w:rPr>
                                </w:pPr>
                                <w:r w:rsidRPr="00F53D42">
                                  <w:rPr>
                                    <w:b/>
                                  </w:rPr>
                                  <w:t xml:space="preserve">Date : </w:t>
                                </w:r>
                                <w:r w:rsidRPr="0082377E">
                                  <w:rPr>
                                    <w:b/>
                                  </w:rPr>
                                  <w:t>15/12/2010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24" o:spid="_x0000_s1028" type="#_x0000_t202" style="position:absolute;margin-left:0;margin-top:0;width:473.75pt;height:63.35pt;z-index:25166848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" filled="f" stroked="f">
                    <v:textbox>
                      <w:txbxContent>
                        <w:p w:rsidR="00794BC6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Création du document : </w:t>
                          </w:r>
                          <w:r w:rsidR="00F53D42" w:rsidRPr="0082377E">
                            <w:rPr>
                              <w:b/>
                            </w:rPr>
                            <w:t>PERSONNE - ROLE</w:t>
                          </w:r>
                        </w:p>
                        <w:p w:rsidR="00B75488" w:rsidRPr="00F53D42" w:rsidRDefault="00B75488">
                          <w:pPr>
                            <w:rPr>
                              <w:b/>
                            </w:rPr>
                          </w:pPr>
                          <w:r w:rsidRPr="00F53D42">
                            <w:rPr>
                              <w:b/>
                            </w:rPr>
                            <w:t xml:space="preserve">Date : </w:t>
                          </w:r>
                          <w:r w:rsidRPr="0082377E">
                            <w:rPr>
                              <w:b/>
                            </w:rPr>
                            <w:t>15/12/2010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13538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89FDEBBF775B45DAB2F630E3E8809046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794BC6" w:rsidRDefault="00F53D42">
          <w:pPr>
            <w:pStyle w:val="Titre"/>
          </w:pPr>
          <w:r>
            <w:t>NOM DU RAPPORT</w:t>
          </w:r>
        </w:p>
      </w:sdtContent>
    </w:sdt>
    <w:p w:rsidR="00794BC6" w:rsidRDefault="00EE4CCF">
      <w:pPr>
        <w:pStyle w:val="Sous-titre"/>
      </w:pPr>
      <w:sdt>
        <w:sdtPr>
          <w:id w:val="1161806749"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484C7C">
            <w:t>Projet Darties – Groupe2</w:t>
          </w:r>
        </w:sdtContent>
      </w:sdt>
      <w:r w:rsidR="00213538">
        <w:t xml:space="preserve"> </w:t>
      </w:r>
    </w:p>
    <w:sdt>
      <w:sdtPr>
        <w:rPr>
          <w:rFonts w:asciiTheme="minorHAnsi" w:eastAsiaTheme="minorEastAsia" w:hAnsiTheme="minorHAnsi" w:cstheme="minorBidi"/>
          <w:bCs w:val="0"/>
          <w:caps w:val="0"/>
          <w:color w:val="auto"/>
          <w:sz w:val="22"/>
          <w:szCs w:val="22"/>
        </w:rPr>
        <w:id w:val="-1644573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484C7C" w:rsidRDefault="00484C7C" w:rsidP="00484C7C">
          <w:pPr>
            <w:pStyle w:val="Titre1"/>
          </w:pPr>
          <w:r>
            <w:t>Contenu</w:t>
          </w:r>
        </w:p>
        <w:p w:rsidR="00484C7C" w:rsidRDefault="00484C7C">
          <w:pPr>
            <w:pStyle w:val="TM2"/>
            <w:tabs>
              <w:tab w:val="right" w:leader="dot" w:pos="979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106736" w:history="1">
            <w:r w:rsidRPr="00D2392D">
              <w:rPr>
                <w:rStyle w:val="Lienhypertexte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_Toc280106736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C7C" w:rsidRDefault="00EE4CCF">
          <w:pPr>
            <w:pStyle w:val="TM3"/>
            <w:tabs>
              <w:tab w:val="right" w:leader="dot" w:pos="9797"/>
            </w:tabs>
            <w:rPr>
              <w:noProof/>
            </w:rPr>
          </w:pPr>
          <w:hyperlink w:anchor="_Toc280106737" w:history="1">
            <w:r w:rsidR="00484C7C" w:rsidRPr="00D2392D">
              <w:rPr>
                <w:rStyle w:val="Lienhypertexte"/>
                <w:noProof/>
              </w:rPr>
              <w:t>Titre 3</w:t>
            </w:r>
            <w:r w:rsidR="00484C7C">
              <w:rPr>
                <w:noProof/>
                <w:webHidden/>
              </w:rPr>
              <w:tab/>
            </w:r>
            <w:r w:rsidR="00484C7C">
              <w:rPr>
                <w:noProof/>
                <w:webHidden/>
              </w:rPr>
              <w:fldChar w:fldCharType="begin"/>
            </w:r>
            <w:r w:rsidR="00484C7C">
              <w:rPr>
                <w:noProof/>
                <w:webHidden/>
              </w:rPr>
              <w:instrText xml:space="preserve"> PAGEREF _Toc280106737 \h </w:instrText>
            </w:r>
            <w:r w:rsidR="00484C7C">
              <w:rPr>
                <w:noProof/>
                <w:webHidden/>
              </w:rPr>
            </w:r>
            <w:r w:rsidR="00484C7C">
              <w:rPr>
                <w:noProof/>
                <w:webHidden/>
              </w:rPr>
              <w:fldChar w:fldCharType="separate"/>
            </w:r>
            <w:r w:rsidR="00484C7C">
              <w:rPr>
                <w:noProof/>
                <w:webHidden/>
              </w:rPr>
              <w:t>2</w:t>
            </w:r>
            <w:r w:rsidR="00484C7C">
              <w:rPr>
                <w:noProof/>
                <w:webHidden/>
              </w:rPr>
              <w:fldChar w:fldCharType="end"/>
            </w:r>
          </w:hyperlink>
        </w:p>
        <w:p w:rsidR="00484C7C" w:rsidRDefault="00484C7C">
          <w:r>
            <w:rPr>
              <w:b/>
              <w:bCs/>
            </w:rPr>
            <w:fldChar w:fldCharType="end"/>
          </w:r>
        </w:p>
      </w:sdtContent>
    </w:sdt>
    <w:p w:rsidR="00484C7C" w:rsidRDefault="00484C7C">
      <w:pPr>
        <w:spacing w:line="276" w:lineRule="auto"/>
      </w:pPr>
      <w:r>
        <w:br w:type="page"/>
      </w:r>
    </w:p>
    <w:p w:rsidR="00484C7C" w:rsidRPr="00484C7C" w:rsidRDefault="00484C7C" w:rsidP="00484C7C">
      <w:bookmarkStart w:id="0" w:name="_GoBack"/>
      <w:bookmarkEnd w:id="0"/>
    </w:p>
    <w:p w:rsidR="00484C7C" w:rsidRPr="00484C7C" w:rsidRDefault="00484C7C" w:rsidP="0068036F">
      <w:pPr>
        <w:pStyle w:val="Titre2"/>
        <w:numPr>
          <w:ilvl w:val="0"/>
          <w:numId w:val="0"/>
        </w:numPr>
        <w:ind w:left="1440"/>
      </w:pPr>
    </w:p>
    <w:sectPr w:rsidR="00484C7C" w:rsidRPr="00484C7C">
      <w:footerReference w:type="default" r:id="rId12"/>
      <w:pgSz w:w="11907" w:h="16839"/>
      <w:pgMar w:top="1148" w:right="1050" w:bottom="1148" w:left="105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CCF" w:rsidRDefault="00EE4CCF">
      <w:pPr>
        <w:spacing w:after="0" w:line="240" w:lineRule="auto"/>
      </w:pPr>
      <w:r>
        <w:separator/>
      </w:r>
    </w:p>
  </w:endnote>
  <w:endnote w:type="continuationSeparator" w:id="0">
    <w:p w:rsidR="00EE4CCF" w:rsidRDefault="00EE4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4BC6" w:rsidRDefault="0021353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37AF184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Zone de text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794BC6">
                          <w:pPr>
                            <w:pStyle w:val="Sansinterligne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5" o:spid="_x0000_s1029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" filled="f" stroked="f">
              <v:textbox style="mso-fit-shape-to-text:t" inset=",0,,0">
                <w:txbxContent>
                  <w:p w:rsidR="00794BC6" w:rsidRDefault="00794BC6">
                    <w:pPr>
                      <w:pStyle w:val="Sansinterligne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editId="534233B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6613525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9409430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Zone de text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4BC6" w:rsidRDefault="00213538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8465B9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6" o:spid="_x0000_s1030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" filled="f" stroked="f">
              <v:textbox style="layout-flow:vertical">
                <w:txbxContent>
                  <w:p w:rsidR="00794BC6" w:rsidRDefault="00213538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8465B9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1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editId="2DC756A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editId="5354876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4y/lgIAADM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xUuMv5YCAAAz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6CDB7DD7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S5GhmpYCAAAz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CCF" w:rsidRDefault="00EE4CCF">
      <w:pPr>
        <w:spacing w:after="0" w:line="240" w:lineRule="auto"/>
      </w:pPr>
      <w:r>
        <w:separator/>
      </w:r>
    </w:p>
  </w:footnote>
  <w:footnote w:type="continuationSeparator" w:id="0">
    <w:p w:rsidR="00EE4CCF" w:rsidRDefault="00EE4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632C"/>
    <w:multiLevelType w:val="hybridMultilevel"/>
    <w:tmpl w:val="C6FA0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72201B"/>
    <w:multiLevelType w:val="hybridMultilevel"/>
    <w:tmpl w:val="E3A01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41E0B"/>
    <w:multiLevelType w:val="hybridMultilevel"/>
    <w:tmpl w:val="184EBAE4"/>
    <w:lvl w:ilvl="0" w:tplc="43207440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C36969"/>
    <w:multiLevelType w:val="hybridMultilevel"/>
    <w:tmpl w:val="3B906D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3A623D"/>
    <w:multiLevelType w:val="hybridMultilevel"/>
    <w:tmpl w:val="01267716"/>
    <w:lvl w:ilvl="0" w:tplc="E0F6DC08">
      <w:start w:val="1"/>
      <w:numFmt w:val="decimal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5BD"/>
    <w:rsid w:val="000D7D00"/>
    <w:rsid w:val="001A35BD"/>
    <w:rsid w:val="00213538"/>
    <w:rsid w:val="002215CE"/>
    <w:rsid w:val="00484C7C"/>
    <w:rsid w:val="0068036F"/>
    <w:rsid w:val="006F2B48"/>
    <w:rsid w:val="00794BC6"/>
    <w:rsid w:val="0082377E"/>
    <w:rsid w:val="008465B9"/>
    <w:rsid w:val="009A50D4"/>
    <w:rsid w:val="00B75488"/>
    <w:rsid w:val="00B86357"/>
    <w:rsid w:val="00C2606C"/>
    <w:rsid w:val="00E07AB7"/>
    <w:rsid w:val="00EE4CCF"/>
    <w:rsid w:val="00F5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88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484C7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4C7C"/>
    <w:pPr>
      <w:keepNext/>
      <w:keepLines/>
      <w:numPr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4C7C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84C7C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lev">
    <w:name w:val="Strong"/>
    <w:basedOn w:val="Policepardfaut"/>
    <w:uiPriority w:val="22"/>
    <w:qFormat/>
    <w:rPr>
      <w:b/>
      <w:b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7A7A7A" w:themeColor="accen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7F7F7F" w:themeColor="text1" w:themeTint="80"/>
      <w:sz w:val="26"/>
    </w:rPr>
  </w:style>
  <w:style w:type="character" w:styleId="Emphaseple">
    <w:name w:val="Subtle Emphasis"/>
    <w:basedOn w:val="Policepardfaut"/>
    <w:uiPriority w:val="19"/>
    <w:qFormat/>
    <w:rPr>
      <w:i/>
      <w:iCs/>
      <w:color w:val="7A7A7A" w:themeColor="accen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D1282E" w:themeColor="text2"/>
    </w:rPr>
  </w:style>
  <w:style w:type="character" w:styleId="Rfrenceple">
    <w:name w:val="Subtle Reference"/>
    <w:basedOn w:val="Policepardfau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frenceintense">
    <w:name w:val="Intense Reference"/>
    <w:basedOn w:val="Policepardfau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itredulivre">
    <w:name w:val="Book Title"/>
    <w:basedOn w:val="Policepardfau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rPr>
      <w:color w:val="808080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TM2">
    <w:name w:val="toc 2"/>
    <w:basedOn w:val="Normal"/>
    <w:next w:val="Normal"/>
    <w:autoRedefine/>
    <w:uiPriority w:val="39"/>
    <w:unhideWhenUsed/>
    <w:rsid w:val="00484C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84C7C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484C7C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erre\AppData\Roaming\Microsoft\Templates\Essential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018"/>
    <w:rsid w:val="003F5BB6"/>
    <w:rsid w:val="008D1908"/>
    <w:rsid w:val="0096295F"/>
    <w:rsid w:val="009F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89FDEBBF775B45DAB2F630E3E8809046">
    <w:name w:val="89FDEBBF775B45DAB2F630E3E8809046"/>
  </w:style>
  <w:style w:type="paragraph" w:customStyle="1" w:styleId="9EA02C67AC0D42ABBD5C30FD213609BD">
    <w:name w:val="9EA02C67AC0D42ABBD5C30FD213609BD"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Cs/>
      <w:caps/>
      <w:color w:val="4F81BD" w:themeColor="accen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eastAsiaTheme="majorEastAsia" w:cstheme="majorBidi"/>
      <w:b/>
      <w:bCs/>
      <w:caps/>
      <w:color w:val="1F497D" w:themeColor="text2"/>
    </w:rPr>
  </w:style>
  <w:style w:type="paragraph" w:customStyle="1" w:styleId="D6C66EE5BD164A6888A8993B5E2104A4">
    <w:name w:val="D6C66EE5BD164A6888A8993B5E2104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97F6B8-5DA6-4A19-9077-FDDDE75F6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63F2BF-10CC-403C-8081-7E218030F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EssentialReport</Template>
  <TotalTime>13</TotalTime>
  <Pages>3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suivi</vt:lpstr>
    </vt:vector>
  </TitlesOfParts>
  <Company>Hewlett-Packard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RAPPORT</dc:title>
  <dc:subject>Projet Darties – Groupe2</dc:subject>
  <dc:creator>pierre</dc:creator>
  <cp:lastModifiedBy>pierre</cp:lastModifiedBy>
  <cp:revision>6</cp:revision>
  <dcterms:created xsi:type="dcterms:W3CDTF">2010-12-14T16:12:00Z</dcterms:created>
  <dcterms:modified xsi:type="dcterms:W3CDTF">2010-12-14T22:06:00Z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